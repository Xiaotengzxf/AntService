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F35C3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 w:rsidR="003F35C3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 w:rsidR="003F35C3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 w:rsidR="00E96DDF" w:rsidRDefault="00E96DDF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蚂蚁客服</w:t>
      </w:r>
      <w:r w:rsidR="000C303C">
        <w:rPr>
          <w:rFonts w:ascii="宋体" w:hAnsi="宋体" w:hint="eastAsia"/>
          <w:b/>
          <w:sz w:val="48"/>
          <w:szCs w:val="48"/>
        </w:rPr>
        <w:t>移动端</w:t>
      </w:r>
    </w:p>
    <w:p w:rsidR="00E96DDF" w:rsidRDefault="00E96DDF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 w:rsidR="00E96DDF" w:rsidRDefault="00E96DDF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</w:p>
    <w:p w:rsidR="00E96DDF" w:rsidRDefault="00E96DDF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接</w:t>
      </w:r>
    </w:p>
    <w:p w:rsidR="00E96DDF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口</w:t>
      </w:r>
    </w:p>
    <w:p w:rsidR="00E96DDF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文</w:t>
      </w:r>
    </w:p>
    <w:p w:rsidR="003F35C3" w:rsidRDefault="003F35C3" w:rsidP="00950EDE">
      <w:pPr>
        <w:pStyle w:val="a7"/>
        <w:spacing w:beforeLines="29" w:after="72" w:line="360" w:lineRule="auto"/>
        <w:ind w:right="315" w:firstLine="420"/>
        <w:jc w:val="center"/>
        <w:textAlignment w:val="baseline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件</w:t>
      </w:r>
    </w:p>
    <w:p w:rsidR="003F35C3" w:rsidRDefault="003F35C3">
      <w:pPr>
        <w:spacing w:line="360" w:lineRule="exact"/>
        <w:rPr>
          <w:sz w:val="28"/>
          <w:szCs w:val="28"/>
        </w:rPr>
      </w:pPr>
    </w:p>
    <w:p w:rsidR="003F35C3" w:rsidRDefault="003F35C3">
      <w:pPr>
        <w:spacing w:line="360" w:lineRule="exact"/>
        <w:rPr>
          <w:sz w:val="28"/>
          <w:szCs w:val="28"/>
        </w:rPr>
      </w:pPr>
    </w:p>
    <w:p w:rsidR="003F35C3" w:rsidRDefault="003F35C3">
      <w:pPr>
        <w:spacing w:line="360" w:lineRule="exact"/>
        <w:rPr>
          <w:sz w:val="28"/>
          <w:szCs w:val="28"/>
        </w:rPr>
      </w:pPr>
    </w:p>
    <w:tbl>
      <w:tblPr>
        <w:tblpPr w:leftFromText="180" w:rightFromText="180" w:vertAnchor="text" w:horzAnchor="page" w:tblpX="3329" w:tblpY="236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0"/>
        <w:gridCol w:w="4811"/>
      </w:tblGrid>
      <w:tr w:rsidR="00C64DAC" w:rsidTr="008B034E">
        <w:tc>
          <w:tcPr>
            <w:tcW w:w="1240" w:type="dxa"/>
            <w:shd w:val="clear" w:color="auto" w:fill="CCCCCC"/>
          </w:tcPr>
          <w:p w:rsidR="00C64DAC" w:rsidRDefault="00C64DAC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版本</w:t>
            </w:r>
          </w:p>
        </w:tc>
        <w:tc>
          <w:tcPr>
            <w:tcW w:w="4811" w:type="dxa"/>
          </w:tcPr>
          <w:p w:rsidR="00C64DAC" w:rsidRDefault="00C64DAC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V1.0</w:t>
            </w:r>
          </w:p>
        </w:tc>
      </w:tr>
      <w:tr w:rsidR="00C64DAC" w:rsidTr="008B034E">
        <w:tc>
          <w:tcPr>
            <w:tcW w:w="1240" w:type="dxa"/>
            <w:shd w:val="clear" w:color="auto" w:fill="CCCCCC"/>
          </w:tcPr>
          <w:p w:rsidR="00C64DAC" w:rsidRDefault="00C64DAC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日期</w:t>
            </w:r>
          </w:p>
        </w:tc>
        <w:tc>
          <w:tcPr>
            <w:tcW w:w="4811" w:type="dxa"/>
          </w:tcPr>
          <w:p w:rsidR="00C64DAC" w:rsidRDefault="00086D33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2016年12月26日</w:t>
            </w:r>
          </w:p>
        </w:tc>
      </w:tr>
      <w:tr w:rsidR="00C64DAC" w:rsidTr="008B034E">
        <w:tc>
          <w:tcPr>
            <w:tcW w:w="1240" w:type="dxa"/>
            <w:shd w:val="clear" w:color="auto" w:fill="CCCCCC"/>
          </w:tcPr>
          <w:p w:rsidR="00C64DAC" w:rsidRDefault="00C64DAC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发布人</w:t>
            </w:r>
          </w:p>
        </w:tc>
        <w:tc>
          <w:tcPr>
            <w:tcW w:w="4811" w:type="dxa"/>
          </w:tcPr>
          <w:p w:rsidR="00C64DAC" w:rsidRDefault="00086D33" w:rsidP="008B034E">
            <w:pPr>
              <w:spacing w:line="360" w:lineRule="auto"/>
              <w:rPr>
                <w:rFonts w:ascii="宋体" w:hAnsi="宋体"/>
                <w:bCs/>
                <w:color w:val="333333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color w:val="333333"/>
                <w:sz w:val="18"/>
                <w:szCs w:val="18"/>
              </w:rPr>
              <w:t>符志和</w:t>
            </w:r>
          </w:p>
        </w:tc>
      </w:tr>
    </w:tbl>
    <w:p w:rsidR="003F35C3" w:rsidRDefault="003F35C3">
      <w:pPr>
        <w:spacing w:line="360" w:lineRule="exact"/>
        <w:rPr>
          <w:sz w:val="28"/>
          <w:szCs w:val="28"/>
        </w:rPr>
      </w:pPr>
    </w:p>
    <w:p w:rsidR="003F35C3" w:rsidRDefault="003F35C3">
      <w:pPr>
        <w:spacing w:line="360" w:lineRule="exact"/>
        <w:rPr>
          <w:sz w:val="28"/>
          <w:szCs w:val="28"/>
        </w:rPr>
      </w:pPr>
    </w:p>
    <w:p w:rsidR="003F35C3" w:rsidRDefault="003F35C3">
      <w:pPr>
        <w:spacing w:line="360" w:lineRule="auto"/>
        <w:rPr>
          <w:rFonts w:ascii="宋体" w:hAnsi="宋体"/>
          <w:b/>
          <w:color w:val="333333"/>
          <w:sz w:val="36"/>
          <w:szCs w:val="30"/>
        </w:rPr>
      </w:pPr>
    </w:p>
    <w:p w:rsidR="00EC2276" w:rsidRDefault="00EC2276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  <w:rPr>
          <w:rFonts w:ascii="宋体" w:hAnsi="宋体"/>
          <w:b/>
          <w:color w:val="333333"/>
          <w:sz w:val="36"/>
          <w:szCs w:val="30"/>
        </w:rPr>
      </w:pPr>
    </w:p>
    <w:p w:rsidR="00C64DAC" w:rsidRDefault="00C64DAC">
      <w:pPr>
        <w:ind w:firstLine="420"/>
      </w:pPr>
    </w:p>
    <w:p w:rsidR="00071112" w:rsidRDefault="00071112" w:rsidP="00030811">
      <w:pPr>
        <w:pStyle w:val="TOC"/>
        <w:jc w:val="center"/>
      </w:pPr>
      <w:r>
        <w:rPr>
          <w:lang w:val="zh-CN"/>
        </w:rPr>
        <w:lastRenderedPageBreak/>
        <w:t>目录</w:t>
      </w:r>
    </w:p>
    <w:p w:rsidR="00EC4235" w:rsidRDefault="00402F5D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DA0A69">
        <w:instrText xml:space="preserve"> TOC \o "1-3" \h \z \u </w:instrText>
      </w:r>
      <w:r>
        <w:fldChar w:fldCharType="separate"/>
      </w:r>
      <w:hyperlink w:anchor="_Toc479267077" w:history="1">
        <w:r w:rsidR="00EC4235" w:rsidRPr="00563A5B">
          <w:rPr>
            <w:rStyle w:val="ab"/>
            <w:rFonts w:hint="eastAsia"/>
            <w:noProof/>
          </w:rPr>
          <w:t>一、接口说明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78" w:history="1">
        <w:r w:rsidR="00EC4235" w:rsidRPr="00563A5B">
          <w:rPr>
            <w:rStyle w:val="ab"/>
            <w:rFonts w:hint="eastAsia"/>
            <w:noProof/>
          </w:rPr>
          <w:t>二、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状态码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79" w:history="1">
        <w:r w:rsidR="00EC4235" w:rsidRPr="00563A5B">
          <w:rPr>
            <w:rStyle w:val="ab"/>
            <w:rFonts w:hint="eastAsia"/>
            <w:noProof/>
          </w:rPr>
          <w:t>三、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接口方法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0" w:history="1">
        <w:r w:rsidR="00EC4235" w:rsidRPr="00563A5B">
          <w:rPr>
            <w:rStyle w:val="ab"/>
            <w:noProof/>
          </w:rPr>
          <w:t>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用户登陆</w:t>
        </w:r>
        <w:r w:rsidR="00EC4235" w:rsidRPr="00563A5B">
          <w:rPr>
            <w:rStyle w:val="ab"/>
            <w:noProof/>
          </w:rPr>
          <w:t xml:space="preserve"> appLogin.html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1" w:history="1">
        <w:r w:rsidR="00EC4235" w:rsidRPr="00563A5B">
          <w:rPr>
            <w:rStyle w:val="ab"/>
            <w:noProof/>
          </w:rPr>
          <w:t>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客户列表</w:t>
        </w:r>
        <w:r w:rsidR="00EC4235" w:rsidRPr="00563A5B">
          <w:rPr>
            <w:rStyle w:val="ab"/>
            <w:noProof/>
          </w:rPr>
          <w:t xml:space="preserve"> appCustList.html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2" w:history="1">
        <w:r w:rsidR="00EC4235" w:rsidRPr="00563A5B">
          <w:rPr>
            <w:rStyle w:val="ab"/>
            <w:noProof/>
          </w:rPr>
          <w:t>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客户详情</w:t>
        </w:r>
        <w:r w:rsidR="00EC4235" w:rsidRPr="00563A5B">
          <w:rPr>
            <w:rStyle w:val="ab"/>
            <w:noProof/>
          </w:rPr>
          <w:t xml:space="preserve"> appCustDetail.html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3" w:history="1">
        <w:r w:rsidR="00EC4235" w:rsidRPr="00563A5B">
          <w:rPr>
            <w:rStyle w:val="ab"/>
            <w:noProof/>
          </w:rPr>
          <w:t>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跟进记录</w:t>
        </w:r>
        <w:r w:rsidR="00EC4235" w:rsidRPr="00563A5B">
          <w:rPr>
            <w:rStyle w:val="ab"/>
            <w:noProof/>
          </w:rPr>
          <w:t>(</w:t>
        </w:r>
        <w:r w:rsidR="00EC4235" w:rsidRPr="00563A5B">
          <w:rPr>
            <w:rStyle w:val="ab"/>
            <w:rFonts w:hint="eastAsia"/>
            <w:noProof/>
          </w:rPr>
          <w:t>关联客户</w:t>
        </w:r>
        <w:r w:rsidR="00EC4235" w:rsidRPr="00563A5B">
          <w:rPr>
            <w:rStyle w:val="ab"/>
            <w:noProof/>
          </w:rPr>
          <w:t>) appCustFollow.html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4" w:history="1">
        <w:r w:rsidR="00EC4235" w:rsidRPr="00563A5B">
          <w:rPr>
            <w:rStyle w:val="ab"/>
            <w:noProof/>
          </w:rPr>
          <w:t>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工单列表（关联客户）</w:t>
        </w:r>
        <w:r w:rsidR="00EC4235" w:rsidRPr="00563A5B">
          <w:rPr>
            <w:rStyle w:val="ab"/>
            <w:noProof/>
          </w:rPr>
          <w:t xml:space="preserve"> appCustTicket.html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5" w:history="1">
        <w:r w:rsidR="00EC4235" w:rsidRPr="00563A5B">
          <w:rPr>
            <w:rStyle w:val="ab"/>
            <w:noProof/>
          </w:rPr>
          <w:t>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通话列表（关联客户）</w:t>
        </w:r>
        <w:r w:rsidR="00EC4235" w:rsidRPr="00563A5B">
          <w:rPr>
            <w:rStyle w:val="ab"/>
            <w:noProof/>
          </w:rPr>
          <w:t xml:space="preserve"> appCustCallRecords.html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6" w:history="1">
        <w:r w:rsidR="00EC4235" w:rsidRPr="00563A5B">
          <w:rPr>
            <w:rStyle w:val="ab"/>
            <w:noProof/>
          </w:rPr>
          <w:t>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听取录音文件</w:t>
        </w:r>
        <w:r w:rsidR="00EC4235" w:rsidRPr="00563A5B">
          <w:rPr>
            <w:rStyle w:val="ab"/>
            <w:noProof/>
          </w:rPr>
          <w:t xml:space="preserve"> appDownloadCF.html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7" w:history="1">
        <w:r w:rsidR="00EC4235" w:rsidRPr="00563A5B">
          <w:rPr>
            <w:rStyle w:val="ab"/>
            <w:noProof/>
          </w:rPr>
          <w:t>8.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FFFF00"/>
          </w:rPr>
          <w:t>待办事项（工作流）列表</w:t>
        </w:r>
        <w:r w:rsidR="00EC4235" w:rsidRPr="00563A5B">
          <w:rPr>
            <w:rStyle w:val="ab"/>
            <w:noProof/>
            <w:shd w:val="clear" w:color="auto" w:fill="FFFF00"/>
          </w:rPr>
          <w:t xml:space="preserve"> appWorkFlow.html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8" w:history="1">
        <w:r w:rsidR="00EC4235" w:rsidRPr="00563A5B">
          <w:rPr>
            <w:rStyle w:val="ab"/>
            <w:noProof/>
          </w:rPr>
          <w:t>9.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待办事项详情</w:t>
        </w:r>
        <w:r w:rsidR="00EC4235" w:rsidRPr="00563A5B">
          <w:rPr>
            <w:rStyle w:val="ab"/>
            <w:noProof/>
          </w:rPr>
          <w:t xml:space="preserve"> appWFDetail.html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89" w:history="1">
        <w:r w:rsidR="00EC4235" w:rsidRPr="00563A5B">
          <w:rPr>
            <w:rStyle w:val="ab"/>
            <w:noProof/>
          </w:rPr>
          <w:t>10.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报价单</w:t>
        </w:r>
        <w:r w:rsidR="00EC4235" w:rsidRPr="00563A5B">
          <w:rPr>
            <w:rStyle w:val="ab"/>
            <w:noProof/>
          </w:rPr>
          <w:t xml:space="preserve"> appOfferList.html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0" w:history="1">
        <w:r w:rsidR="00EC4235" w:rsidRPr="00563A5B">
          <w:rPr>
            <w:rStyle w:val="ab"/>
            <w:noProof/>
          </w:rPr>
          <w:t>11.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报价单详情</w:t>
        </w:r>
        <w:r w:rsidR="00EC4235" w:rsidRPr="00563A5B">
          <w:rPr>
            <w:rStyle w:val="ab"/>
            <w:noProof/>
          </w:rPr>
          <w:t xml:space="preserve"> appOfferDetail.html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1" w:history="1">
        <w:r w:rsidR="00EC4235" w:rsidRPr="00563A5B">
          <w:rPr>
            <w:rStyle w:val="ab"/>
            <w:noProof/>
          </w:rPr>
          <w:t>12.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商品列表</w:t>
        </w:r>
        <w:r w:rsidR="00EC4235" w:rsidRPr="00563A5B">
          <w:rPr>
            <w:rStyle w:val="ab"/>
            <w:noProof/>
          </w:rPr>
          <w:t xml:space="preserve"> appCommondity.html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2" w:history="1">
        <w:r w:rsidR="00EC4235" w:rsidRPr="00563A5B">
          <w:rPr>
            <w:rStyle w:val="ab"/>
            <w:noProof/>
          </w:rPr>
          <w:t>13.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合同</w:t>
        </w:r>
        <w:r w:rsidR="00EC4235" w:rsidRPr="00563A5B">
          <w:rPr>
            <w:rStyle w:val="ab"/>
            <w:noProof/>
          </w:rPr>
          <w:t>appContract.html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3" w:history="1">
        <w:r w:rsidR="00EC4235" w:rsidRPr="00563A5B">
          <w:rPr>
            <w:rStyle w:val="ab"/>
            <w:noProof/>
          </w:rPr>
          <w:t>14.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合同详情</w:t>
        </w:r>
        <w:r w:rsidR="00EC4235" w:rsidRPr="00563A5B">
          <w:rPr>
            <w:rStyle w:val="ab"/>
            <w:noProof/>
          </w:rPr>
          <w:t xml:space="preserve"> appContractDetail.html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4" w:history="1">
        <w:r w:rsidR="00EC4235" w:rsidRPr="00563A5B">
          <w:rPr>
            <w:rStyle w:val="ab"/>
            <w:noProof/>
          </w:rPr>
          <w:t>15.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工单管理</w:t>
        </w:r>
        <w:r w:rsidR="00EC4235" w:rsidRPr="00563A5B">
          <w:rPr>
            <w:rStyle w:val="ab"/>
            <w:noProof/>
          </w:rPr>
          <w:t xml:space="preserve">  --</w:t>
        </w:r>
        <w:r w:rsidR="00EC4235" w:rsidRPr="00563A5B">
          <w:rPr>
            <w:rStyle w:val="ab"/>
            <w:rFonts w:hint="eastAsia"/>
            <w:noProof/>
          </w:rPr>
          <w:t>处理中</w:t>
        </w:r>
        <w:r w:rsidR="00EC4235" w:rsidRPr="00563A5B">
          <w:rPr>
            <w:rStyle w:val="ab"/>
            <w:noProof/>
          </w:rPr>
          <w:t xml:space="preserve"> appUntreatedWO.html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5" w:history="1">
        <w:r w:rsidR="00EC4235" w:rsidRPr="00563A5B">
          <w:rPr>
            <w:rStyle w:val="ab"/>
            <w:noProof/>
          </w:rPr>
          <w:t>16.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工单管理</w:t>
        </w:r>
        <w:r w:rsidR="00EC4235" w:rsidRPr="00563A5B">
          <w:rPr>
            <w:rStyle w:val="ab"/>
            <w:noProof/>
          </w:rPr>
          <w:t xml:space="preserve">  --</w:t>
        </w:r>
        <w:r w:rsidR="00EC4235" w:rsidRPr="00563A5B">
          <w:rPr>
            <w:rStyle w:val="ab"/>
            <w:rFonts w:hint="eastAsia"/>
            <w:noProof/>
          </w:rPr>
          <w:t>已处理</w:t>
        </w:r>
        <w:r w:rsidR="00EC4235" w:rsidRPr="00563A5B">
          <w:rPr>
            <w:rStyle w:val="ab"/>
            <w:noProof/>
          </w:rPr>
          <w:t xml:space="preserve"> appTreatedWO.html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6" w:history="1">
        <w:r w:rsidR="00EC4235" w:rsidRPr="00563A5B">
          <w:rPr>
            <w:rStyle w:val="ab"/>
            <w:noProof/>
          </w:rPr>
          <w:t>17.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工单管理</w:t>
        </w:r>
        <w:r w:rsidR="00EC4235" w:rsidRPr="00563A5B">
          <w:rPr>
            <w:rStyle w:val="ab"/>
            <w:noProof/>
            <w:shd w:val="clear" w:color="auto" w:fill="00B050"/>
          </w:rPr>
          <w:t xml:space="preserve">    </w:t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获取工单指派受理人</w:t>
        </w:r>
        <w:r w:rsidR="00EC4235" w:rsidRPr="00563A5B">
          <w:rPr>
            <w:rStyle w:val="ab"/>
            <w:noProof/>
            <w:shd w:val="clear" w:color="auto" w:fill="00B050"/>
          </w:rPr>
          <w:t>appWOAppoint.html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7" w:history="1">
        <w:r w:rsidR="00EC4235" w:rsidRPr="00563A5B">
          <w:rPr>
            <w:rStyle w:val="ab"/>
            <w:noProof/>
          </w:rPr>
          <w:t>18.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工单详情</w:t>
        </w:r>
        <w:r w:rsidR="00EC4235" w:rsidRPr="00563A5B">
          <w:rPr>
            <w:rStyle w:val="ab"/>
            <w:noProof/>
          </w:rPr>
          <w:t>appWODetail.html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8" w:history="1">
        <w:r w:rsidR="00EC4235" w:rsidRPr="00563A5B">
          <w:rPr>
            <w:rStyle w:val="ab"/>
            <w:noProof/>
          </w:rPr>
          <w:t>19.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指派</w:t>
        </w:r>
        <w:r w:rsidR="00EC4235" w:rsidRPr="00563A5B">
          <w:rPr>
            <w:rStyle w:val="ab"/>
            <w:noProof/>
          </w:rPr>
          <w:t xml:space="preserve">  appWOAssign.html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099" w:history="1">
        <w:r w:rsidR="00EC4235" w:rsidRPr="00563A5B">
          <w:rPr>
            <w:rStyle w:val="ab"/>
            <w:noProof/>
          </w:rPr>
          <w:t>20.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工单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闭单</w:t>
        </w:r>
        <w:r w:rsidR="00EC4235" w:rsidRPr="00563A5B">
          <w:rPr>
            <w:rStyle w:val="ab"/>
            <w:noProof/>
          </w:rPr>
          <w:t xml:space="preserve"> appWOClose.html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0" w:history="1">
        <w:r w:rsidR="00EC4235" w:rsidRPr="00563A5B">
          <w:rPr>
            <w:rStyle w:val="ab"/>
            <w:noProof/>
          </w:rPr>
          <w:t>21.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部门列表</w:t>
        </w:r>
        <w:r w:rsidR="00EC4235" w:rsidRPr="00563A5B">
          <w:rPr>
            <w:rStyle w:val="ab"/>
            <w:noProof/>
          </w:rPr>
          <w:t xml:space="preserve"> appDepartment.html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1" w:history="1">
        <w:r w:rsidR="00EC4235" w:rsidRPr="00563A5B">
          <w:rPr>
            <w:rStyle w:val="ab"/>
            <w:noProof/>
          </w:rPr>
          <w:t>22.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用户列表</w:t>
        </w:r>
        <w:r w:rsidR="00EC4235" w:rsidRPr="00563A5B">
          <w:rPr>
            <w:rStyle w:val="ab"/>
            <w:noProof/>
          </w:rPr>
          <w:t xml:space="preserve"> appUserList.html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2" w:history="1">
        <w:r w:rsidR="00EC4235" w:rsidRPr="00563A5B">
          <w:rPr>
            <w:rStyle w:val="ab"/>
            <w:noProof/>
          </w:rPr>
          <w:t>23.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修改个人信息</w:t>
        </w:r>
        <w:r w:rsidR="00EC4235" w:rsidRPr="00563A5B">
          <w:rPr>
            <w:rStyle w:val="ab"/>
            <w:noProof/>
          </w:rPr>
          <w:t xml:space="preserve"> appModifySelf.html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3" w:history="1">
        <w:r w:rsidR="00EC4235" w:rsidRPr="00563A5B">
          <w:rPr>
            <w:rStyle w:val="ab"/>
            <w:noProof/>
          </w:rPr>
          <w:t>24.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修改用户头像</w:t>
        </w:r>
        <w:r w:rsidR="00EC4235" w:rsidRPr="00563A5B">
          <w:rPr>
            <w:rStyle w:val="ab"/>
            <w:noProof/>
          </w:rPr>
          <w:t xml:space="preserve"> appModify</w:t>
        </w:r>
        <w:r w:rsidR="00EC4235" w:rsidRPr="00563A5B">
          <w:rPr>
            <w:rStyle w:val="ab"/>
            <w:rFonts w:ascii="Helvetica" w:hAnsi="Helvetica" w:cs="Helvetica"/>
            <w:noProof/>
          </w:rPr>
          <w:t>Avatar.html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4" w:history="1">
        <w:r w:rsidR="00EC4235" w:rsidRPr="00563A5B">
          <w:rPr>
            <w:rStyle w:val="ab"/>
            <w:noProof/>
          </w:rPr>
          <w:t>25.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用户状态</w:t>
        </w:r>
        <w:r w:rsidR="00EC4235" w:rsidRPr="00563A5B">
          <w:rPr>
            <w:rStyle w:val="ab"/>
            <w:noProof/>
          </w:rPr>
          <w:t xml:space="preserve">   </w:t>
        </w:r>
        <w:r w:rsidR="00EC4235" w:rsidRPr="00563A5B">
          <w:rPr>
            <w:rStyle w:val="ab"/>
            <w:rFonts w:hint="eastAsia"/>
            <w:noProof/>
          </w:rPr>
          <w:t>外出</w:t>
        </w:r>
        <w:r w:rsidR="00EC4235" w:rsidRPr="00563A5B">
          <w:rPr>
            <w:rStyle w:val="ab"/>
            <w:noProof/>
          </w:rPr>
          <w:t xml:space="preserve"> appCFPhone</w:t>
        </w:r>
        <w:r w:rsidR="00EC4235" w:rsidRPr="00563A5B">
          <w:rPr>
            <w:rStyle w:val="ab"/>
            <w:rFonts w:ascii="Helvetica" w:hAnsi="Helvetica" w:cs="Helvetica"/>
            <w:noProof/>
            <w:shd w:val="clear" w:color="auto" w:fill="FFFFFF"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5" w:history="1">
        <w:r w:rsidR="00EC4235" w:rsidRPr="00563A5B">
          <w:rPr>
            <w:rStyle w:val="ab"/>
            <w:noProof/>
          </w:rPr>
          <w:t>26.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用户状态</w:t>
        </w:r>
        <w:r w:rsidR="00EC4235" w:rsidRPr="00563A5B">
          <w:rPr>
            <w:rStyle w:val="ab"/>
            <w:noProof/>
          </w:rPr>
          <w:t xml:space="preserve">   </w:t>
        </w:r>
        <w:r w:rsidR="00EC4235" w:rsidRPr="00563A5B">
          <w:rPr>
            <w:rStyle w:val="ab"/>
            <w:rFonts w:hint="eastAsia"/>
            <w:noProof/>
          </w:rPr>
          <w:t>办公</w:t>
        </w:r>
        <w:r w:rsidR="00EC4235" w:rsidRPr="00563A5B">
          <w:rPr>
            <w:rStyle w:val="ab"/>
            <w:noProof/>
          </w:rPr>
          <w:t xml:space="preserve"> appDelCFPhone</w:t>
        </w:r>
        <w:r w:rsidR="00EC4235" w:rsidRPr="00563A5B">
          <w:rPr>
            <w:rStyle w:val="ab"/>
            <w:rFonts w:ascii="Helvetica" w:hAnsi="Helvetica" w:cs="Helvetica"/>
            <w:noProof/>
            <w:shd w:val="clear" w:color="auto" w:fill="FFFFFF"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6" w:history="1">
        <w:r w:rsidR="00EC4235" w:rsidRPr="00563A5B">
          <w:rPr>
            <w:rStyle w:val="ab"/>
            <w:noProof/>
          </w:rPr>
          <w:t>27.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通话记录</w:t>
        </w:r>
        <w:r w:rsidR="00EC4235" w:rsidRPr="00563A5B">
          <w:rPr>
            <w:rStyle w:val="ab"/>
            <w:noProof/>
          </w:rPr>
          <w:t xml:space="preserve"> appCallRecords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7" w:history="1">
        <w:r w:rsidR="00EC4235" w:rsidRPr="00563A5B">
          <w:rPr>
            <w:rStyle w:val="ab"/>
            <w:noProof/>
          </w:rPr>
          <w:t>28.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FF0000"/>
          </w:rPr>
          <w:t>首页待处理工单数量</w:t>
        </w:r>
        <w:r w:rsidR="00EC4235" w:rsidRPr="00563A5B">
          <w:rPr>
            <w:rStyle w:val="ab"/>
            <w:noProof/>
            <w:shd w:val="clear" w:color="auto" w:fill="FF0000"/>
          </w:rPr>
          <w:t xml:space="preserve"> appPullWO</w:t>
        </w:r>
        <w:r w:rsidR="00EC4235" w:rsidRPr="00563A5B">
          <w:rPr>
            <w:rStyle w:val="ab"/>
            <w:rFonts w:ascii="Helvetica" w:hAnsi="Helvetica" w:cs="Helvetica"/>
            <w:noProof/>
            <w:shd w:val="clear" w:color="auto" w:fill="FF0000"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8" w:history="1">
        <w:r w:rsidR="00EC4235" w:rsidRPr="00563A5B">
          <w:rPr>
            <w:rStyle w:val="ab"/>
            <w:noProof/>
          </w:rPr>
          <w:t>29.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新增跟进</w:t>
        </w:r>
        <w:r w:rsidR="00EC4235" w:rsidRPr="00563A5B">
          <w:rPr>
            <w:rStyle w:val="ab"/>
            <w:noProof/>
          </w:rPr>
          <w:t xml:space="preserve"> appAddCustFollow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09" w:history="1">
        <w:r w:rsidR="00EC4235" w:rsidRPr="00563A5B">
          <w:rPr>
            <w:rStyle w:val="ab"/>
            <w:rFonts w:ascii="Helvetica" w:hAnsi="Helvetica" w:cs="Helvetica"/>
            <w:noProof/>
          </w:rPr>
          <w:t>30.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新增工单</w:t>
        </w:r>
        <w:r w:rsidR="00EC4235" w:rsidRPr="00563A5B">
          <w:rPr>
            <w:rStyle w:val="ab"/>
            <w:noProof/>
          </w:rPr>
          <w:t xml:space="preserve"> appAddCustTicket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0" w:history="1">
        <w:r w:rsidR="00EC4235" w:rsidRPr="00563A5B">
          <w:rPr>
            <w:rStyle w:val="ab"/>
            <w:noProof/>
          </w:rPr>
          <w:t>31.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获取工单模板列表</w:t>
        </w:r>
        <w:r w:rsidR="00EC4235" w:rsidRPr="00563A5B">
          <w:rPr>
            <w:rStyle w:val="ab"/>
            <w:noProof/>
          </w:rPr>
          <w:t xml:space="preserve"> appWOTempList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1" w:history="1">
        <w:r w:rsidR="00EC4235" w:rsidRPr="00563A5B">
          <w:rPr>
            <w:rStyle w:val="ab"/>
            <w:noProof/>
          </w:rPr>
          <w:t>32.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获取工单模板详情</w:t>
        </w:r>
        <w:r w:rsidR="00EC4235" w:rsidRPr="00563A5B">
          <w:rPr>
            <w:rStyle w:val="ab"/>
            <w:noProof/>
          </w:rPr>
          <w:t xml:space="preserve"> appWOTempDetail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2" w:history="1">
        <w:r w:rsidR="00EC4235" w:rsidRPr="00563A5B">
          <w:rPr>
            <w:rStyle w:val="ab"/>
            <w:noProof/>
          </w:rPr>
          <w:t>33.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获取客户标签列表</w:t>
        </w:r>
        <w:r w:rsidR="00EC4235" w:rsidRPr="00563A5B">
          <w:rPr>
            <w:rStyle w:val="ab"/>
            <w:noProof/>
          </w:rPr>
          <w:t>appCustLabel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3" w:history="1">
        <w:r w:rsidR="00EC4235" w:rsidRPr="00563A5B">
          <w:rPr>
            <w:rStyle w:val="ab"/>
            <w:rFonts w:ascii="Helvetica" w:hAnsi="Helvetica" w:cs="Helvetica"/>
            <w:noProof/>
          </w:rPr>
          <w:t>34.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首页数量气泡</w:t>
        </w:r>
        <w:r w:rsidR="00EC4235" w:rsidRPr="00563A5B">
          <w:rPr>
            <w:rStyle w:val="ab"/>
            <w:noProof/>
          </w:rPr>
          <w:t xml:space="preserve"> appPullTag</w:t>
        </w:r>
        <w:r w:rsidR="00EC4235" w:rsidRPr="00563A5B">
          <w:rPr>
            <w:rStyle w:val="ab"/>
            <w:rFonts w:ascii="Helvetica" w:hAnsi="Helvetica" w:cs="Helvetica"/>
            <w:noProof/>
          </w:rPr>
          <w:t>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4" w:history="1">
        <w:r w:rsidR="00EC4235" w:rsidRPr="00563A5B">
          <w:rPr>
            <w:rStyle w:val="ab"/>
            <w:noProof/>
          </w:rPr>
          <w:t>35.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工作流新增</w:t>
        </w:r>
        <w:r w:rsidR="00EC4235" w:rsidRPr="00563A5B">
          <w:rPr>
            <w:rStyle w:val="ab"/>
            <w:noProof/>
          </w:rPr>
          <w:t xml:space="preserve"> appWFAdd.html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5" w:history="1">
        <w:r w:rsidR="00EC4235" w:rsidRPr="00563A5B">
          <w:rPr>
            <w:rStyle w:val="ab"/>
            <w:noProof/>
          </w:rPr>
          <w:t>36.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工作流（新增时）类型</w:t>
        </w:r>
        <w:r w:rsidR="00EC4235" w:rsidRPr="00563A5B">
          <w:rPr>
            <w:rStyle w:val="ab"/>
            <w:noProof/>
          </w:rPr>
          <w:t xml:space="preserve"> appWFT.html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6" w:history="1">
        <w:r w:rsidR="00EC4235" w:rsidRPr="00563A5B">
          <w:rPr>
            <w:rStyle w:val="ab"/>
            <w:noProof/>
          </w:rPr>
          <w:t>37.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工作流（新增时）类型步骤</w:t>
        </w:r>
        <w:r w:rsidR="00EC4235" w:rsidRPr="00563A5B">
          <w:rPr>
            <w:rStyle w:val="ab"/>
            <w:noProof/>
          </w:rPr>
          <w:t xml:space="preserve"> appWFTDetail.html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7" w:history="1">
        <w:r w:rsidR="00EC4235" w:rsidRPr="00563A5B">
          <w:rPr>
            <w:rStyle w:val="ab"/>
            <w:noProof/>
          </w:rPr>
          <w:t>38.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工作流（新增时）指派</w:t>
        </w:r>
        <w:r w:rsidR="00EC4235" w:rsidRPr="00563A5B">
          <w:rPr>
            <w:rStyle w:val="ab"/>
            <w:noProof/>
          </w:rPr>
          <w:t xml:space="preserve"> appWFSelectTo.html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8" w:history="1">
        <w:r w:rsidR="00EC4235" w:rsidRPr="00563A5B">
          <w:rPr>
            <w:rStyle w:val="ab"/>
            <w:noProof/>
          </w:rPr>
          <w:t>39.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工作流（处理时）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处理类型</w:t>
        </w:r>
        <w:r w:rsidR="00EC4235" w:rsidRPr="00563A5B">
          <w:rPr>
            <w:rStyle w:val="ab"/>
            <w:noProof/>
          </w:rPr>
          <w:t>appWFDo.html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19" w:history="1">
        <w:r w:rsidR="00EC4235" w:rsidRPr="00563A5B">
          <w:rPr>
            <w:rStyle w:val="ab"/>
            <w:noProof/>
          </w:rPr>
          <w:t>40.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工作流（处理）指派</w:t>
        </w:r>
        <w:r w:rsidR="00EC4235" w:rsidRPr="00563A5B">
          <w:rPr>
            <w:rStyle w:val="ab"/>
            <w:noProof/>
          </w:rPr>
          <w:t xml:space="preserve"> appWFDesig.html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0" w:history="1">
        <w:r w:rsidR="00EC4235" w:rsidRPr="00563A5B">
          <w:rPr>
            <w:rStyle w:val="ab"/>
            <w:noProof/>
          </w:rPr>
          <w:t>41.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工作流处理结果保存</w:t>
        </w:r>
        <w:r w:rsidR="00EC4235" w:rsidRPr="00563A5B">
          <w:rPr>
            <w:rStyle w:val="ab"/>
            <w:noProof/>
          </w:rPr>
          <w:t xml:space="preserve"> appWFSaveHandle.html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1" w:history="1">
        <w:r w:rsidR="00EC4235" w:rsidRPr="00563A5B">
          <w:rPr>
            <w:rStyle w:val="ab"/>
            <w:noProof/>
          </w:rPr>
          <w:t>42.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</w:t>
        </w:r>
        <w:r w:rsidR="00EC4235" w:rsidRPr="00563A5B">
          <w:rPr>
            <w:rStyle w:val="ab"/>
            <w:noProof/>
          </w:rPr>
          <w:t xml:space="preserve">---- </w:t>
        </w:r>
        <w:r w:rsidR="00EC4235" w:rsidRPr="00563A5B">
          <w:rPr>
            <w:rStyle w:val="ab"/>
            <w:rFonts w:hint="eastAsia"/>
            <w:noProof/>
          </w:rPr>
          <w:t>获取委托人员</w:t>
        </w:r>
        <w:r w:rsidR="00EC4235" w:rsidRPr="00563A5B">
          <w:rPr>
            <w:rStyle w:val="ab"/>
            <w:noProof/>
          </w:rPr>
          <w:t>appWFGetEntrust.html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2" w:history="1">
        <w:r w:rsidR="00EC4235" w:rsidRPr="00563A5B">
          <w:rPr>
            <w:rStyle w:val="ab"/>
            <w:noProof/>
          </w:rPr>
          <w:t>43.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保存委托</w:t>
        </w:r>
        <w:r w:rsidR="00EC4235" w:rsidRPr="00563A5B">
          <w:rPr>
            <w:rStyle w:val="ab"/>
            <w:noProof/>
          </w:rPr>
          <w:t xml:space="preserve"> appWFEntrust.html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3" w:history="1">
        <w:r w:rsidR="00EC4235" w:rsidRPr="00563A5B">
          <w:rPr>
            <w:rStyle w:val="ab"/>
            <w:noProof/>
          </w:rPr>
          <w:t>44.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工作流销毁</w:t>
        </w:r>
        <w:r w:rsidR="00EC4235" w:rsidRPr="00563A5B">
          <w:rPr>
            <w:rStyle w:val="ab"/>
            <w:noProof/>
          </w:rPr>
          <w:t xml:space="preserve"> appWFClose.html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4" w:history="1">
        <w:r w:rsidR="00EC4235" w:rsidRPr="00563A5B">
          <w:rPr>
            <w:rStyle w:val="ab"/>
            <w:noProof/>
          </w:rPr>
          <w:t>45.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新增加工作日志</w:t>
        </w:r>
        <w:r w:rsidR="00EC4235" w:rsidRPr="00563A5B">
          <w:rPr>
            <w:rStyle w:val="ab"/>
            <w:noProof/>
          </w:rPr>
          <w:t xml:space="preserve">  appAddWorkLog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5" w:history="1">
        <w:r w:rsidR="00EC4235" w:rsidRPr="00563A5B">
          <w:rPr>
            <w:rStyle w:val="ab"/>
            <w:noProof/>
          </w:rPr>
          <w:t>46.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工作日志列表</w:t>
        </w:r>
        <w:r w:rsidR="00EC4235" w:rsidRPr="00563A5B">
          <w:rPr>
            <w:rStyle w:val="ab"/>
            <w:noProof/>
          </w:rPr>
          <w:t xml:space="preserve"> appWorkLog.html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6" w:history="1">
        <w:r w:rsidR="00EC4235" w:rsidRPr="00563A5B">
          <w:rPr>
            <w:rStyle w:val="ab"/>
            <w:noProof/>
          </w:rPr>
          <w:t>47.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工作日志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可查看部门坐席列表</w:t>
        </w:r>
        <w:r w:rsidR="00EC4235" w:rsidRPr="00563A5B">
          <w:rPr>
            <w:rStyle w:val="ab"/>
            <w:noProof/>
          </w:rPr>
          <w:t xml:space="preserve"> appDepWorkLog.html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7" w:history="1">
        <w:r w:rsidR="00EC4235" w:rsidRPr="00563A5B">
          <w:rPr>
            <w:rStyle w:val="ab"/>
            <w:noProof/>
          </w:rPr>
          <w:t>48.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工作日志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删除</w:t>
        </w:r>
        <w:r w:rsidR="00EC4235" w:rsidRPr="00563A5B">
          <w:rPr>
            <w:rStyle w:val="ab"/>
            <w:noProof/>
          </w:rPr>
          <w:t xml:space="preserve"> appDelWorkLog.html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8" w:history="1">
        <w:r w:rsidR="00EC4235" w:rsidRPr="00563A5B">
          <w:rPr>
            <w:rStyle w:val="ab"/>
            <w:noProof/>
          </w:rPr>
          <w:t>49.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工作日志</w:t>
        </w:r>
        <w:r w:rsidR="00EC4235" w:rsidRPr="00563A5B">
          <w:rPr>
            <w:rStyle w:val="ab"/>
            <w:noProof/>
          </w:rPr>
          <w:t xml:space="preserve"> </w:t>
        </w:r>
        <w:r w:rsidR="00EC4235" w:rsidRPr="00563A5B">
          <w:rPr>
            <w:rStyle w:val="ab"/>
            <w:rFonts w:hint="eastAsia"/>
            <w:noProof/>
          </w:rPr>
          <w:t>更新</w:t>
        </w:r>
        <w:r w:rsidR="00EC4235" w:rsidRPr="00563A5B">
          <w:rPr>
            <w:rStyle w:val="ab"/>
            <w:noProof/>
          </w:rPr>
          <w:t xml:space="preserve"> appUpdateWorkLog.html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29" w:history="1">
        <w:r w:rsidR="00EC4235" w:rsidRPr="00563A5B">
          <w:rPr>
            <w:rStyle w:val="ab"/>
            <w:noProof/>
          </w:rPr>
          <w:t>50.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noProof/>
          </w:rPr>
          <w:t>APP</w:t>
        </w:r>
        <w:r w:rsidR="00EC4235" w:rsidRPr="00563A5B">
          <w:rPr>
            <w:rStyle w:val="ab"/>
            <w:rFonts w:hint="eastAsia"/>
            <w:noProof/>
          </w:rPr>
          <w:t>呼叫接口</w:t>
        </w:r>
        <w:r w:rsidR="00EC4235" w:rsidRPr="00563A5B">
          <w:rPr>
            <w:rStyle w:val="ab"/>
            <w:noProof/>
          </w:rPr>
          <w:t xml:space="preserve"> appCallBack.html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0" w:history="1">
        <w:r w:rsidR="00EC4235" w:rsidRPr="00563A5B">
          <w:rPr>
            <w:rStyle w:val="ab"/>
            <w:noProof/>
          </w:rPr>
          <w:t>51.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获取是否为外出模式</w:t>
        </w:r>
        <w:r w:rsidR="00EC4235" w:rsidRPr="00563A5B">
          <w:rPr>
            <w:rStyle w:val="ab"/>
            <w:noProof/>
          </w:rPr>
          <w:t xml:space="preserve"> appGetUserModel.html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1" w:history="1">
        <w:r w:rsidR="00EC4235" w:rsidRPr="00563A5B">
          <w:rPr>
            <w:rStyle w:val="ab"/>
            <w:noProof/>
          </w:rPr>
          <w:t>52.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</w:rPr>
          <w:t>新增客户资料</w:t>
        </w:r>
        <w:r w:rsidR="00EC4235" w:rsidRPr="00563A5B">
          <w:rPr>
            <w:rStyle w:val="ab"/>
            <w:noProof/>
          </w:rPr>
          <w:t xml:space="preserve"> appAddCust.html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2" w:history="1">
        <w:r w:rsidR="00EC4235" w:rsidRPr="00563A5B">
          <w:rPr>
            <w:rStyle w:val="ab"/>
            <w:noProof/>
          </w:rPr>
          <w:t>53.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我的任务</w:t>
        </w:r>
        <w:r w:rsidR="00EC4235" w:rsidRPr="00563A5B">
          <w:rPr>
            <w:rStyle w:val="ab"/>
            <w:noProof/>
            <w:shd w:val="clear" w:color="auto" w:fill="00B050"/>
          </w:rPr>
          <w:t xml:space="preserve"> appTaskList.html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3" w:history="1">
        <w:r w:rsidR="00EC4235" w:rsidRPr="00563A5B">
          <w:rPr>
            <w:rStyle w:val="ab"/>
            <w:noProof/>
          </w:rPr>
          <w:t>54.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任务标记</w:t>
        </w:r>
        <w:r w:rsidR="00EC4235" w:rsidRPr="00563A5B">
          <w:rPr>
            <w:rStyle w:val="ab"/>
            <w:noProof/>
            <w:shd w:val="clear" w:color="auto" w:fill="00B050"/>
          </w:rPr>
          <w:t xml:space="preserve"> appTaskTag.html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4" w:history="1">
        <w:r w:rsidR="00EC4235" w:rsidRPr="00563A5B">
          <w:rPr>
            <w:rStyle w:val="ab"/>
            <w:noProof/>
          </w:rPr>
          <w:t>55.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接收</w:t>
        </w:r>
        <w:r w:rsidR="00EC4235" w:rsidRPr="00563A5B">
          <w:rPr>
            <w:rStyle w:val="ab"/>
            <w:noProof/>
            <w:shd w:val="clear" w:color="auto" w:fill="00B050"/>
          </w:rPr>
          <w:t>app</w:t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端上传录音、通话记录</w:t>
        </w:r>
        <w:r w:rsidR="00EC4235" w:rsidRPr="00563A5B">
          <w:rPr>
            <w:rStyle w:val="ab"/>
            <w:noProof/>
            <w:shd w:val="clear" w:color="auto" w:fill="00B050"/>
          </w:rPr>
          <w:t xml:space="preserve"> appPostRecord.html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5" w:history="1">
        <w:r w:rsidR="00EC4235" w:rsidRPr="00563A5B">
          <w:rPr>
            <w:rStyle w:val="ab"/>
            <w:noProof/>
          </w:rPr>
          <w:t>56.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来去电弹屏</w:t>
        </w:r>
        <w:r w:rsidR="00EC4235" w:rsidRPr="00563A5B">
          <w:rPr>
            <w:rStyle w:val="ab"/>
            <w:noProof/>
            <w:shd w:val="clear" w:color="auto" w:fill="00B050"/>
          </w:rPr>
          <w:t xml:space="preserve"> appPushPoP.html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EC4235" w:rsidRDefault="00402F5D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9267136" w:history="1">
        <w:r w:rsidR="00EC4235" w:rsidRPr="00563A5B">
          <w:rPr>
            <w:rStyle w:val="ab"/>
            <w:noProof/>
          </w:rPr>
          <w:t>57.</w:t>
        </w:r>
        <w:r w:rsidR="00EC423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C4235" w:rsidRPr="00563A5B">
          <w:rPr>
            <w:rStyle w:val="ab"/>
            <w:rFonts w:hint="eastAsia"/>
            <w:noProof/>
            <w:shd w:val="clear" w:color="auto" w:fill="00B050"/>
          </w:rPr>
          <w:t>自动呼叫</w:t>
        </w:r>
        <w:r w:rsidR="00EC4235" w:rsidRPr="00563A5B">
          <w:rPr>
            <w:rStyle w:val="ab"/>
            <w:noProof/>
            <w:shd w:val="clear" w:color="auto" w:fill="00B050"/>
          </w:rPr>
          <w:t xml:space="preserve"> appAutoTask.html</w:t>
        </w:r>
        <w:r w:rsidR="00EC423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4235">
          <w:rPr>
            <w:noProof/>
            <w:webHidden/>
          </w:rPr>
          <w:instrText xml:space="preserve"> PAGEREF _Toc479267136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4235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71112" w:rsidRDefault="00402F5D">
      <w:r>
        <w:fldChar w:fldCharType="end"/>
      </w: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>
      <w:pPr>
        <w:ind w:firstLine="420"/>
      </w:pPr>
    </w:p>
    <w:p w:rsidR="00EC2276" w:rsidRDefault="00EC2276" w:rsidP="008E6E7F">
      <w:pPr>
        <w:pStyle w:val="3"/>
      </w:pPr>
      <w:bookmarkStart w:id="0" w:name="_Toc479267077"/>
      <w:r>
        <w:rPr>
          <w:rFonts w:hint="eastAsia"/>
        </w:rPr>
        <w:t>一、接口说明</w:t>
      </w:r>
      <w:bookmarkEnd w:id="0"/>
    </w:p>
    <w:p w:rsidR="00F43DB0" w:rsidRPr="000D064D" w:rsidRDefault="00452854" w:rsidP="00F43DB0">
      <w:pPr>
        <w:ind w:firstLine="420"/>
        <w:jc w:val="left"/>
        <w:rPr>
          <w:rFonts w:ascii="Courier New" w:hAnsi="Courier New" w:cs="Courier New"/>
          <w:szCs w:val="21"/>
        </w:rPr>
      </w:pPr>
      <w:r>
        <w:rPr>
          <w:rFonts w:hint="eastAsia"/>
        </w:rPr>
        <w:tab/>
      </w:r>
      <w:r w:rsidR="00037801">
        <w:rPr>
          <w:rFonts w:hint="eastAsia"/>
        </w:rPr>
        <w:t>为规则接口调用，提高双方开发效率</w:t>
      </w:r>
      <w:r w:rsidR="00791DFB">
        <w:rPr>
          <w:rFonts w:hint="eastAsia"/>
        </w:rPr>
        <w:t>，</w:t>
      </w:r>
      <w:r w:rsidR="00F10B53">
        <w:rPr>
          <w:rFonts w:hint="eastAsia"/>
        </w:rPr>
        <w:t>特制定该文档</w:t>
      </w:r>
      <w:r w:rsidR="00F43DB0">
        <w:rPr>
          <w:rFonts w:hint="eastAsia"/>
        </w:rPr>
        <w:t>,</w:t>
      </w:r>
      <w:r w:rsidR="00F43DB0" w:rsidRPr="00F43DB0">
        <w:rPr>
          <w:rFonts w:ascii="Courier New" w:hAnsi="Courier New" w:cs="Courier New" w:hint="eastAsia"/>
          <w:szCs w:val="21"/>
        </w:rPr>
        <w:t xml:space="preserve"> </w:t>
      </w:r>
      <w:r w:rsidR="00F43DB0">
        <w:rPr>
          <w:rFonts w:ascii="Courier New" w:hAnsi="Courier New" w:cs="Courier New" w:hint="eastAsia"/>
          <w:szCs w:val="21"/>
        </w:rPr>
        <w:t>参数以</w:t>
      </w:r>
      <w:r w:rsidR="00F43DB0">
        <w:rPr>
          <w:rFonts w:ascii="Courier New" w:hAnsi="Courier New" w:cs="Courier New" w:hint="eastAsia"/>
          <w:szCs w:val="21"/>
        </w:rPr>
        <w:t>post</w:t>
      </w:r>
      <w:r w:rsidR="00F43DB0">
        <w:rPr>
          <w:rFonts w:ascii="Courier New" w:hAnsi="Courier New" w:cs="Courier New" w:hint="eastAsia"/>
          <w:szCs w:val="21"/>
        </w:rPr>
        <w:t>方式提交到服务端</w:t>
      </w:r>
      <w:r w:rsidR="00B95BDB">
        <w:rPr>
          <w:rFonts w:ascii="Courier New" w:hAnsi="Courier New" w:cs="Courier New" w:hint="eastAsia"/>
          <w:szCs w:val="21"/>
        </w:rPr>
        <w:t>，服务端</w:t>
      </w:r>
      <w:r w:rsidR="006F38DA">
        <w:rPr>
          <w:rFonts w:ascii="Courier New" w:hAnsi="Courier New" w:cs="Courier New" w:hint="eastAsia"/>
          <w:szCs w:val="21"/>
        </w:rPr>
        <w:t>以</w:t>
      </w:r>
      <w:r w:rsidR="006F38DA">
        <w:rPr>
          <w:rFonts w:ascii="Courier New" w:hAnsi="Courier New" w:cs="Courier New" w:hint="eastAsia"/>
          <w:szCs w:val="21"/>
        </w:rPr>
        <w:t>json</w:t>
      </w:r>
      <w:r w:rsidR="006F38DA">
        <w:rPr>
          <w:rFonts w:ascii="Courier New" w:hAnsi="Courier New" w:cs="Courier New" w:hint="eastAsia"/>
          <w:szCs w:val="21"/>
        </w:rPr>
        <w:t>结果返回</w:t>
      </w:r>
    </w:p>
    <w:p w:rsidR="009003DB" w:rsidRPr="00F43DB0" w:rsidRDefault="009003DB">
      <w:pPr>
        <w:ind w:firstLine="420"/>
      </w:pPr>
    </w:p>
    <w:p w:rsidR="009B3E0E" w:rsidRDefault="009B3E0E" w:rsidP="00AC0098">
      <w:pPr>
        <w:numPr>
          <w:ilvl w:val="0"/>
          <w:numId w:val="3"/>
        </w:numPr>
        <w:rPr>
          <w:color w:val="FF0000"/>
        </w:rPr>
      </w:pPr>
      <w:r>
        <w:rPr>
          <w:rFonts w:hint="eastAsia"/>
        </w:rPr>
        <w:t>接口接入地址是</w:t>
      </w:r>
      <w:r w:rsidR="00491CC1">
        <w:rPr>
          <w:rFonts w:hint="eastAsia"/>
        </w:rPr>
        <w:t>：</w:t>
      </w:r>
      <w:r w:rsidR="00491CC1" w:rsidRPr="00D80BC2">
        <w:rPr>
          <w:color w:val="FF0000"/>
        </w:rPr>
        <w:t>http://api.mayikf.com</w:t>
      </w:r>
    </w:p>
    <w:p w:rsidR="00EC0170" w:rsidRDefault="00CC308A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</w:p>
    <w:p w:rsidR="000178C0" w:rsidRDefault="00E81B05" w:rsidP="00AC0098">
      <w:pPr>
        <w:numPr>
          <w:ilvl w:val="0"/>
          <w:numId w:val="3"/>
        </w:numPr>
      </w:pPr>
      <w:r w:rsidRPr="00E81B05">
        <w:rPr>
          <w:rFonts w:hint="eastAsia"/>
        </w:rPr>
        <w:t>签名方式</w:t>
      </w:r>
      <w:r w:rsidR="001969EB">
        <w:rPr>
          <w:rFonts w:hint="eastAsia"/>
        </w:rPr>
        <w:t>实现方式</w:t>
      </w:r>
      <w:r w:rsidRPr="00E81B05">
        <w:rPr>
          <w:rFonts w:hint="eastAsia"/>
        </w:rPr>
        <w:t>：</w:t>
      </w:r>
    </w:p>
    <w:p w:rsidR="00E81B05" w:rsidRDefault="000178C0" w:rsidP="00E81B05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E81B05" w:rsidRPr="00E81B05">
        <w:rPr>
          <w:rFonts w:ascii="宋体" w:hAnsi="宋体" w:cs="宋体"/>
          <w:kern w:val="0"/>
          <w:sz w:val="24"/>
        </w:rPr>
        <w:t>用户名+密码</w:t>
      </w:r>
      <w:r w:rsidR="007103BB">
        <w:rPr>
          <w:rFonts w:ascii="宋体" w:hAnsi="宋体" w:cs="宋体" w:hint="eastAsia"/>
          <w:kern w:val="0"/>
          <w:sz w:val="24"/>
        </w:rPr>
        <w:t>连接后的字符串作一次反</w:t>
      </w:r>
      <w:r w:rsidR="00352E9A">
        <w:rPr>
          <w:rFonts w:ascii="宋体" w:hAnsi="宋体" w:cs="宋体" w:hint="eastAsia"/>
          <w:kern w:val="0"/>
          <w:sz w:val="24"/>
        </w:rPr>
        <w:t>转</w:t>
      </w:r>
      <w:r w:rsidR="00B4616A">
        <w:rPr>
          <w:rFonts w:ascii="宋体" w:hAnsi="宋体" w:cs="宋体" w:hint="eastAsia"/>
          <w:kern w:val="0"/>
          <w:sz w:val="24"/>
        </w:rPr>
        <w:t>得到</w:t>
      </w:r>
      <w:r w:rsidR="00B4616A" w:rsidRPr="00177454">
        <w:rPr>
          <w:rFonts w:ascii="宋体" w:hAnsi="宋体" w:cs="宋体" w:hint="eastAsia"/>
          <w:b/>
          <w:kern w:val="0"/>
          <w:sz w:val="24"/>
        </w:rPr>
        <w:t>字符串A</w:t>
      </w:r>
    </w:p>
    <w:p w:rsidR="00B4616A" w:rsidRPr="00177454" w:rsidRDefault="00B4616A" w:rsidP="00E81B05">
      <w:pPr>
        <w:rPr>
          <w:rFonts w:ascii="宋体" w:hAnsi="宋体" w:cs="宋体"/>
          <w:b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2、接口方法+</w:t>
      </w:r>
      <w:r w:rsidR="00962558">
        <w:rPr>
          <w:rFonts w:ascii="宋体" w:hAnsi="宋体" w:cs="宋体" w:hint="eastAsia"/>
          <w:kern w:val="0"/>
          <w:sz w:val="24"/>
        </w:rPr>
        <w:t>当前</w:t>
      </w:r>
      <w:r w:rsidR="003830A7">
        <w:rPr>
          <w:rFonts w:ascii="宋体" w:hAnsi="宋体" w:cs="宋体" w:hint="eastAsia"/>
          <w:kern w:val="0"/>
          <w:sz w:val="24"/>
        </w:rPr>
        <w:t>Unix</w:t>
      </w:r>
      <w:r>
        <w:rPr>
          <w:rFonts w:ascii="宋体" w:hAnsi="宋体" w:cs="宋体" w:hint="eastAsia"/>
          <w:kern w:val="0"/>
          <w:sz w:val="24"/>
        </w:rPr>
        <w:t>时间戳连接后的字符串得到</w:t>
      </w:r>
      <w:r w:rsidRPr="00177454">
        <w:rPr>
          <w:rFonts w:ascii="宋体" w:hAnsi="宋体" w:cs="宋体" w:hint="eastAsia"/>
          <w:b/>
          <w:kern w:val="0"/>
          <w:sz w:val="24"/>
        </w:rPr>
        <w:t>字符串B</w:t>
      </w:r>
    </w:p>
    <w:p w:rsidR="006E5569" w:rsidRDefault="00E32E4D" w:rsidP="006E5569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 w:rsidR="002C6C91"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</w:t>
      </w:r>
      <w:r w:rsidR="006E5569">
        <w:rPr>
          <w:rFonts w:ascii="宋体" w:hAnsi="宋体" w:cs="宋体" w:hint="eastAsia"/>
          <w:kern w:val="0"/>
          <w:sz w:val="24"/>
        </w:rPr>
        <w:t>字符串A</w:t>
      </w:r>
      <w:r w:rsidR="00134EBD">
        <w:rPr>
          <w:rFonts w:ascii="宋体" w:hAnsi="宋体" w:cs="宋体" w:hint="eastAsia"/>
          <w:kern w:val="0"/>
          <w:sz w:val="24"/>
        </w:rPr>
        <w:t>连接</w:t>
      </w:r>
      <w:r w:rsidR="006E5569">
        <w:rPr>
          <w:rFonts w:ascii="宋体" w:hAnsi="宋体" w:cs="宋体" w:hint="eastAsia"/>
          <w:kern w:val="0"/>
          <w:sz w:val="24"/>
        </w:rPr>
        <w:t>字符串B连接后md5</w:t>
      </w:r>
    </w:p>
    <w:p w:rsidR="000265B8" w:rsidRPr="006E5569" w:rsidRDefault="000265B8" w:rsidP="006E5569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例如</w:t>
      </w:r>
      <w:r w:rsidR="004D086A">
        <w:rPr>
          <w:rFonts w:ascii="宋体" w:hAnsi="宋体" w:cs="宋体" w:hint="eastAsia"/>
          <w:kern w:val="0"/>
          <w:sz w:val="24"/>
        </w:rPr>
        <w:t>：</w:t>
      </w:r>
    </w:p>
    <w:p w:rsidR="00313285" w:rsidRDefault="002B70B3" w:rsidP="00A0772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 w:rsidR="00A07728" w:rsidRPr="00A07728">
        <w:rPr>
          <w:rFonts w:ascii="宋体" w:hAnsi="宋体" w:cs="宋体"/>
          <w:kern w:val="0"/>
          <w:sz w:val="24"/>
        </w:rPr>
        <w:t>m</w:t>
      </w:r>
      <w:r w:rsidR="001F3FFE">
        <w:rPr>
          <w:rFonts w:ascii="宋体" w:hAnsi="宋体" w:cs="宋体"/>
          <w:kern w:val="0"/>
          <w:sz w:val="24"/>
        </w:rPr>
        <w:t>d5(strrev('admin'.'cxstadmin').</w:t>
      </w:r>
      <w:r w:rsidR="001F3FFE">
        <w:rPr>
          <w:rFonts w:ascii="宋体" w:hAnsi="宋体" w:cs="宋体" w:hint="eastAsia"/>
          <w:kern w:val="0"/>
          <w:sz w:val="24"/>
        </w:rPr>
        <w:t>'</w:t>
      </w:r>
      <w:r w:rsidR="00A07728" w:rsidRPr="00A07728">
        <w:rPr>
          <w:rFonts w:ascii="宋体" w:hAnsi="宋体" w:cs="宋体"/>
          <w:kern w:val="0"/>
          <w:sz w:val="24"/>
        </w:rPr>
        <w:t>appLogin.html</w:t>
      </w:r>
      <w:r w:rsidR="000E3D19">
        <w:rPr>
          <w:rFonts w:ascii="宋体" w:hAnsi="宋体" w:cs="宋体" w:hint="eastAsia"/>
          <w:kern w:val="0"/>
          <w:sz w:val="24"/>
        </w:rPr>
        <w:t>'</w:t>
      </w:r>
      <w:r w:rsidR="00A07728" w:rsidRPr="00A07728">
        <w:rPr>
          <w:rFonts w:ascii="宋体" w:hAnsi="宋体" w:cs="宋体"/>
          <w:kern w:val="0"/>
          <w:sz w:val="24"/>
        </w:rPr>
        <w:t>.time())</w:t>
      </w:r>
    </w:p>
    <w:p w:rsidR="005B75A7" w:rsidRDefault="005B75A7" w:rsidP="00A07728">
      <w:pPr>
        <w:rPr>
          <w:rFonts w:ascii="宋体" w:hAnsi="宋体" w:cs="宋体"/>
          <w:kern w:val="0"/>
          <w:sz w:val="24"/>
        </w:rPr>
      </w:pPr>
    </w:p>
    <w:p w:rsidR="00313285" w:rsidRDefault="00CA52DC" w:rsidP="00AC0098">
      <w:pPr>
        <w:numPr>
          <w:ilvl w:val="0"/>
          <w:numId w:val="3"/>
        </w:numPr>
        <w:rPr>
          <w:rFonts w:ascii="宋体" w:hAnsi="宋体" w:cs="宋体"/>
          <w:kern w:val="0"/>
          <w:sz w:val="24"/>
        </w:rPr>
      </w:pPr>
      <w:r w:rsidRPr="00915C47">
        <w:lastRenderedPageBreak/>
        <w:t>domain</w:t>
      </w:r>
      <w:r w:rsidR="00313285">
        <w:rPr>
          <w:rFonts w:ascii="宋体" w:hAnsi="宋体" w:cs="宋体" w:hint="eastAsia"/>
          <w:kern w:val="0"/>
          <w:sz w:val="24"/>
        </w:rPr>
        <w:t>域名</w:t>
      </w:r>
      <w:r w:rsidR="00360C4E">
        <w:rPr>
          <w:rFonts w:ascii="宋体" w:hAnsi="宋体" w:cs="宋体" w:hint="eastAsia"/>
          <w:kern w:val="0"/>
          <w:sz w:val="24"/>
        </w:rPr>
        <w:t>：</w:t>
      </w:r>
    </w:p>
    <w:p w:rsidR="00320C99" w:rsidRDefault="00313285" w:rsidP="00320C99"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 w:rsidR="00CA52DC">
        <w:rPr>
          <w:rFonts w:hint="eastAsia"/>
        </w:rPr>
        <w:t>如</w:t>
      </w:r>
      <w:r w:rsidR="00103523">
        <w:rPr>
          <w:rFonts w:hint="eastAsia"/>
        </w:rPr>
        <w:t>登陆</w:t>
      </w:r>
      <w:r w:rsidR="00CA52DC">
        <w:rPr>
          <w:rFonts w:hint="eastAsia"/>
        </w:rPr>
        <w:t>cxst.mayikf.com,</w:t>
      </w:r>
      <w:r w:rsidR="00CA52DC">
        <w:rPr>
          <w:rFonts w:hint="eastAsia"/>
        </w:rPr>
        <w:t>只要传输</w:t>
      </w:r>
      <w:r w:rsidR="00CA52DC">
        <w:rPr>
          <w:rFonts w:hint="eastAsia"/>
        </w:rPr>
        <w:t>cxst</w:t>
      </w:r>
      <w:r w:rsidR="00CA52DC">
        <w:rPr>
          <w:rFonts w:hint="eastAsia"/>
        </w:rPr>
        <w:t>即可</w:t>
      </w:r>
    </w:p>
    <w:p w:rsidR="000C5AD0" w:rsidRDefault="000C5AD0" w:rsidP="00320C99"/>
    <w:p w:rsidR="00BC0F76" w:rsidRDefault="000C6A08" w:rsidP="00AC0098">
      <w:pPr>
        <w:numPr>
          <w:ilvl w:val="0"/>
          <w:numId w:val="4"/>
        </w:numPr>
      </w:pPr>
      <w:r>
        <w:rPr>
          <w:rFonts w:hint="eastAsia"/>
        </w:rPr>
        <w:t>文档颜色标记</w:t>
      </w:r>
    </w:p>
    <w:p w:rsidR="0080025F" w:rsidRDefault="000C6A08" w:rsidP="00A07728">
      <w:r>
        <w:rPr>
          <w:rFonts w:hint="eastAsia"/>
        </w:rPr>
        <w:tab/>
      </w:r>
      <w:r w:rsidRPr="00F111EF">
        <w:rPr>
          <w:rFonts w:hint="eastAsia"/>
        </w:rPr>
        <w:tab/>
      </w:r>
      <w:r w:rsidR="00324266" w:rsidRPr="00F111EF">
        <w:rPr>
          <w:rFonts w:hint="eastAsia"/>
          <w:shd w:val="clear" w:color="auto" w:fill="00B050"/>
        </w:rPr>
        <w:t>新增的接口，</w:t>
      </w:r>
      <w:r w:rsidR="0080025F" w:rsidRPr="00F111EF">
        <w:rPr>
          <w:rFonts w:hint="eastAsia"/>
          <w:shd w:val="clear" w:color="auto" w:fill="00B050"/>
        </w:rPr>
        <w:t>标</w:t>
      </w:r>
      <w:r w:rsidR="00324266" w:rsidRPr="00F111EF">
        <w:rPr>
          <w:rFonts w:hint="eastAsia"/>
          <w:shd w:val="clear" w:color="auto" w:fill="00B050"/>
        </w:rPr>
        <w:t>记为绿色，</w:t>
      </w:r>
    </w:p>
    <w:p w:rsidR="0080025F" w:rsidRDefault="0080025F" w:rsidP="00A07728">
      <w:r>
        <w:rPr>
          <w:rFonts w:hint="eastAsia"/>
        </w:rPr>
        <w:tab/>
      </w:r>
      <w:r>
        <w:rPr>
          <w:rFonts w:hint="eastAsia"/>
        </w:rPr>
        <w:tab/>
      </w:r>
      <w:r w:rsidR="00324266" w:rsidRPr="00F111EF">
        <w:rPr>
          <w:rFonts w:hint="eastAsia"/>
          <w:shd w:val="clear" w:color="auto" w:fill="FFFF00"/>
        </w:rPr>
        <w:t>接口有更改，标记为黄色，并注明改动的地方，</w:t>
      </w:r>
    </w:p>
    <w:p w:rsidR="000C6A08" w:rsidRPr="00E81B05" w:rsidRDefault="00473910" w:rsidP="00A07728">
      <w:r>
        <w:rPr>
          <w:rFonts w:hint="eastAsia"/>
        </w:rPr>
        <w:tab/>
      </w:r>
      <w:r>
        <w:rPr>
          <w:rFonts w:hint="eastAsia"/>
        </w:rPr>
        <w:tab/>
      </w:r>
      <w:r w:rsidRPr="00F111EF">
        <w:rPr>
          <w:rFonts w:hint="eastAsia"/>
          <w:shd w:val="clear" w:color="auto" w:fill="FF0000"/>
        </w:rPr>
        <w:t>废弃的接口，</w:t>
      </w:r>
      <w:r w:rsidR="00635078" w:rsidRPr="00F111EF">
        <w:rPr>
          <w:rFonts w:hint="eastAsia"/>
          <w:shd w:val="clear" w:color="auto" w:fill="FF0000"/>
        </w:rPr>
        <w:t>标记为红色。</w:t>
      </w:r>
    </w:p>
    <w:p w:rsidR="009003DB" w:rsidRDefault="009003DB">
      <w:pPr>
        <w:ind w:firstLine="420"/>
      </w:pPr>
    </w:p>
    <w:p w:rsidR="00EF7EE9" w:rsidRDefault="00EF7EE9">
      <w:pPr>
        <w:ind w:firstLine="420"/>
      </w:pPr>
    </w:p>
    <w:p w:rsidR="00EF7EE9" w:rsidRDefault="00DA2CD7" w:rsidP="00AC0098">
      <w:pPr>
        <w:pStyle w:val="3"/>
        <w:numPr>
          <w:ilvl w:val="0"/>
          <w:numId w:val="2"/>
        </w:numPr>
      </w:pPr>
      <w:bookmarkStart w:id="1" w:name="_Toc479267078"/>
      <w:r>
        <w:rPr>
          <w:rFonts w:hint="eastAsia"/>
        </w:rPr>
        <w:t>状态码</w:t>
      </w:r>
      <w:bookmarkEnd w:id="1"/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2"/>
        <w:gridCol w:w="3820"/>
      </w:tblGrid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状态码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描述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1000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成功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1001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系统异常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1002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数据已存在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没有数据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1005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调用第三方组件失败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如发送短信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1006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登录用户名密码错误</w:t>
            </w:r>
          </w:p>
        </w:tc>
      </w:tr>
      <w:tr w:rsidR="00DA2CD7" w:rsidRPr="000D064D" w:rsidTr="003B26FC">
        <w:tc>
          <w:tcPr>
            <w:tcW w:w="3862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1007</w:t>
            </w:r>
          </w:p>
        </w:tc>
        <w:tc>
          <w:tcPr>
            <w:tcW w:w="3820" w:type="dxa"/>
            <w:vAlign w:val="center"/>
          </w:tcPr>
          <w:p w:rsidR="00DA2CD7" w:rsidRPr="000D064D" w:rsidRDefault="00DA2CD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0D064D">
              <w:rPr>
                <w:rFonts w:hint="eastAsia"/>
                <w:szCs w:val="21"/>
              </w:rPr>
              <w:t>该账户已注销</w:t>
            </w:r>
          </w:p>
        </w:tc>
      </w:tr>
      <w:tr w:rsidR="00A03C92" w:rsidRPr="000D064D" w:rsidTr="003B26FC">
        <w:tc>
          <w:tcPr>
            <w:tcW w:w="3862" w:type="dxa"/>
            <w:vAlign w:val="center"/>
          </w:tcPr>
          <w:p w:rsidR="00A03C92" w:rsidRPr="000D064D" w:rsidRDefault="00685DA2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1008</w:t>
            </w:r>
          </w:p>
        </w:tc>
        <w:tc>
          <w:tcPr>
            <w:tcW w:w="3820" w:type="dxa"/>
            <w:vAlign w:val="center"/>
          </w:tcPr>
          <w:p w:rsidR="00A03C92" w:rsidRPr="000D064D" w:rsidRDefault="008E554B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8E554B">
              <w:rPr>
                <w:rFonts w:hint="eastAsia"/>
                <w:szCs w:val="21"/>
              </w:rPr>
              <w:t>token</w:t>
            </w:r>
            <w:r w:rsidRPr="008E554B">
              <w:rPr>
                <w:rFonts w:hint="eastAsia"/>
                <w:szCs w:val="21"/>
              </w:rPr>
              <w:t>验证失败</w:t>
            </w:r>
          </w:p>
        </w:tc>
      </w:tr>
      <w:tr w:rsidR="00A03C92" w:rsidRPr="000D064D" w:rsidTr="003B26FC">
        <w:tc>
          <w:tcPr>
            <w:tcW w:w="3862" w:type="dxa"/>
            <w:vAlign w:val="center"/>
          </w:tcPr>
          <w:p w:rsidR="00A03C92" w:rsidRPr="000D064D" w:rsidRDefault="0037041A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1009</w:t>
            </w:r>
          </w:p>
        </w:tc>
        <w:tc>
          <w:tcPr>
            <w:tcW w:w="3820" w:type="dxa"/>
            <w:vAlign w:val="center"/>
          </w:tcPr>
          <w:p w:rsidR="00A03C92" w:rsidRPr="000D064D" w:rsidRDefault="00AA34B1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AA34B1">
              <w:rPr>
                <w:rFonts w:hint="eastAsia"/>
                <w:szCs w:val="21"/>
              </w:rPr>
              <w:t>登陆失败</w:t>
            </w:r>
          </w:p>
        </w:tc>
      </w:tr>
      <w:tr w:rsidR="00A03C92" w:rsidRPr="000D064D" w:rsidTr="003B26FC">
        <w:tc>
          <w:tcPr>
            <w:tcW w:w="3862" w:type="dxa"/>
            <w:vAlign w:val="center"/>
          </w:tcPr>
          <w:p w:rsidR="00A03C92" w:rsidRPr="000D064D" w:rsidRDefault="0037041A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3820" w:type="dxa"/>
            <w:vAlign w:val="center"/>
          </w:tcPr>
          <w:p w:rsidR="00A03C92" w:rsidRPr="000D064D" w:rsidRDefault="00424755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424755">
              <w:rPr>
                <w:rFonts w:hint="eastAsia"/>
                <w:szCs w:val="21"/>
              </w:rPr>
              <w:t>参数不完整</w:t>
            </w:r>
          </w:p>
        </w:tc>
      </w:tr>
      <w:tr w:rsidR="00A03C92" w:rsidRPr="000D064D" w:rsidTr="003B26FC">
        <w:tc>
          <w:tcPr>
            <w:tcW w:w="3862" w:type="dxa"/>
            <w:vAlign w:val="center"/>
          </w:tcPr>
          <w:p w:rsidR="00A03C92" w:rsidRPr="000D064D" w:rsidRDefault="0037041A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  <w:r w:rsidR="001914DA">
              <w:rPr>
                <w:rFonts w:hint="eastAsia"/>
                <w:szCs w:val="21"/>
              </w:rPr>
              <w:t>1</w:t>
            </w:r>
          </w:p>
        </w:tc>
        <w:tc>
          <w:tcPr>
            <w:tcW w:w="3820" w:type="dxa"/>
            <w:vAlign w:val="center"/>
          </w:tcPr>
          <w:p w:rsidR="00A03C92" w:rsidRPr="000D064D" w:rsidRDefault="00684A6A" w:rsidP="00643231">
            <w:pPr>
              <w:snapToGrid w:val="0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未定</w:t>
            </w:r>
          </w:p>
        </w:tc>
      </w:tr>
      <w:tr w:rsidR="0070193A" w:rsidRPr="000D064D" w:rsidTr="00173DFE">
        <w:tc>
          <w:tcPr>
            <w:tcW w:w="3862" w:type="dxa"/>
            <w:shd w:val="clear" w:color="auto" w:fill="00B050"/>
            <w:vAlign w:val="center"/>
          </w:tcPr>
          <w:p w:rsidR="0070193A" w:rsidRPr="00173DFE" w:rsidRDefault="00646963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173DFE">
              <w:rPr>
                <w:rFonts w:hint="eastAsia"/>
                <w:szCs w:val="21"/>
              </w:rPr>
              <w:t>1012</w:t>
            </w:r>
          </w:p>
        </w:tc>
        <w:tc>
          <w:tcPr>
            <w:tcW w:w="3820" w:type="dxa"/>
            <w:shd w:val="clear" w:color="auto" w:fill="00B050"/>
            <w:vAlign w:val="center"/>
          </w:tcPr>
          <w:p w:rsidR="0070193A" w:rsidRPr="00173DFE" w:rsidRDefault="00706FB1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173DFE">
              <w:rPr>
                <w:rFonts w:hint="eastAsia"/>
                <w:szCs w:val="21"/>
              </w:rPr>
              <w:t>账号已被禁用</w:t>
            </w:r>
          </w:p>
        </w:tc>
      </w:tr>
      <w:tr w:rsidR="002700E7" w:rsidRPr="000D064D" w:rsidTr="00173DFE">
        <w:tc>
          <w:tcPr>
            <w:tcW w:w="3862" w:type="dxa"/>
            <w:shd w:val="clear" w:color="auto" w:fill="00B050"/>
            <w:vAlign w:val="center"/>
          </w:tcPr>
          <w:p w:rsidR="002700E7" w:rsidRPr="00173DFE" w:rsidRDefault="002700E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173DFE">
              <w:rPr>
                <w:rFonts w:hint="eastAsia"/>
                <w:szCs w:val="21"/>
              </w:rPr>
              <w:t>1013</w:t>
            </w:r>
          </w:p>
        </w:tc>
        <w:tc>
          <w:tcPr>
            <w:tcW w:w="3820" w:type="dxa"/>
            <w:shd w:val="clear" w:color="auto" w:fill="00B050"/>
            <w:vAlign w:val="center"/>
          </w:tcPr>
          <w:p w:rsidR="002700E7" w:rsidRPr="00173DFE" w:rsidRDefault="002700E7" w:rsidP="003B26FC">
            <w:pPr>
              <w:snapToGrid w:val="0"/>
              <w:spacing w:line="360" w:lineRule="auto"/>
              <w:jc w:val="left"/>
              <w:rPr>
                <w:szCs w:val="21"/>
              </w:rPr>
            </w:pPr>
            <w:r w:rsidRPr="00173DFE">
              <w:rPr>
                <w:rFonts w:hint="eastAsia"/>
                <w:szCs w:val="21"/>
              </w:rPr>
              <w:t>系统已到期</w:t>
            </w:r>
          </w:p>
        </w:tc>
      </w:tr>
    </w:tbl>
    <w:p w:rsidR="00DA2CD7" w:rsidRPr="00DA2CD7" w:rsidRDefault="00DA2CD7" w:rsidP="00DA2CD7"/>
    <w:p w:rsidR="00EF7EE9" w:rsidRDefault="00EF7EE9">
      <w:pPr>
        <w:ind w:firstLine="420"/>
      </w:pPr>
    </w:p>
    <w:p w:rsidR="00EF7EE9" w:rsidRDefault="00EF7EE9">
      <w:pPr>
        <w:ind w:firstLine="420"/>
      </w:pPr>
    </w:p>
    <w:p w:rsidR="00EC2276" w:rsidRPr="008E6E7F" w:rsidRDefault="00EC2276" w:rsidP="00AC0098">
      <w:pPr>
        <w:pStyle w:val="3"/>
        <w:numPr>
          <w:ilvl w:val="0"/>
          <w:numId w:val="2"/>
        </w:numPr>
      </w:pPr>
      <w:bookmarkStart w:id="2" w:name="_Toc479267079"/>
      <w:r w:rsidRPr="008E6E7F">
        <w:rPr>
          <w:rFonts w:hint="eastAsia"/>
        </w:rPr>
        <w:t>接口</w:t>
      </w:r>
      <w:r w:rsidR="00F77DFF" w:rsidRPr="008E6E7F">
        <w:rPr>
          <w:rFonts w:hint="eastAsia"/>
        </w:rPr>
        <w:t>方法</w:t>
      </w:r>
      <w:bookmarkEnd w:id="2"/>
    </w:p>
    <w:p w:rsidR="00EC2276" w:rsidRDefault="00EC2276">
      <w:pPr>
        <w:ind w:firstLine="420"/>
      </w:pPr>
    </w:p>
    <w:p w:rsidR="006B30A1" w:rsidRPr="00950BCA" w:rsidRDefault="004F6A18" w:rsidP="00AC0098">
      <w:pPr>
        <w:pStyle w:val="3"/>
        <w:numPr>
          <w:ilvl w:val="0"/>
          <w:numId w:val="1"/>
        </w:numPr>
        <w:rPr>
          <w:sz w:val="24"/>
        </w:rPr>
      </w:pPr>
      <w:bookmarkStart w:id="3" w:name="_Toc479267080"/>
      <w:r w:rsidRPr="00950BCA">
        <w:rPr>
          <w:rFonts w:hint="eastAsia"/>
          <w:sz w:val="24"/>
        </w:rPr>
        <w:t>用户登陆</w:t>
      </w:r>
      <w:r w:rsidR="006B30A1" w:rsidRPr="00950BCA">
        <w:rPr>
          <w:rFonts w:hint="eastAsia"/>
          <w:sz w:val="24"/>
        </w:rPr>
        <w:tab/>
      </w:r>
      <w:r w:rsidR="008C14C7" w:rsidRPr="00950BCA">
        <w:rPr>
          <w:sz w:val="24"/>
        </w:rPr>
        <w:t>appLogin</w:t>
      </w:r>
      <w:r w:rsidR="00BA7E87" w:rsidRPr="00950BCA">
        <w:rPr>
          <w:rFonts w:hint="eastAsia"/>
          <w:sz w:val="24"/>
        </w:rPr>
        <w:t>.html</w:t>
      </w:r>
      <w:bookmarkEnd w:id="3"/>
    </w:p>
    <w:p w:rsidR="00CA2871" w:rsidRDefault="00CA2871">
      <w:pPr>
        <w:ind w:firstLine="4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0"/>
        <w:gridCol w:w="2830"/>
        <w:gridCol w:w="2830"/>
      </w:tblGrid>
      <w:tr w:rsidR="002C2B7D" w:rsidTr="00CA3CB8">
        <w:trPr>
          <w:trHeight w:val="359"/>
        </w:trPr>
        <w:tc>
          <w:tcPr>
            <w:tcW w:w="2830" w:type="dxa"/>
            <w:shd w:val="clear" w:color="auto" w:fill="31849B"/>
          </w:tcPr>
          <w:p w:rsidR="002C2B7D" w:rsidRDefault="002C2B7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830" w:type="dxa"/>
            <w:shd w:val="clear" w:color="auto" w:fill="31849B"/>
          </w:tcPr>
          <w:p w:rsidR="002C2B7D" w:rsidRDefault="002C2B7D">
            <w:r>
              <w:rPr>
                <w:rFonts w:hint="eastAsia"/>
              </w:rPr>
              <w:t>含义</w:t>
            </w:r>
          </w:p>
        </w:tc>
        <w:tc>
          <w:tcPr>
            <w:tcW w:w="2830" w:type="dxa"/>
            <w:shd w:val="clear" w:color="auto" w:fill="31849B"/>
          </w:tcPr>
          <w:p w:rsidR="002C2B7D" w:rsidRDefault="002C2B7D">
            <w:r>
              <w:rPr>
                <w:rFonts w:hint="eastAsia"/>
              </w:rPr>
              <w:t>必须</w:t>
            </w:r>
          </w:p>
        </w:tc>
      </w:tr>
      <w:tr w:rsidR="002C2B7D" w:rsidTr="00317E8F">
        <w:trPr>
          <w:trHeight w:val="343"/>
        </w:trPr>
        <w:tc>
          <w:tcPr>
            <w:tcW w:w="2830" w:type="dxa"/>
          </w:tcPr>
          <w:p w:rsidR="002C2B7D" w:rsidRDefault="00401844">
            <w:r w:rsidRPr="00401844">
              <w:t>account</w:t>
            </w:r>
          </w:p>
        </w:tc>
        <w:tc>
          <w:tcPr>
            <w:tcW w:w="2830" w:type="dxa"/>
          </w:tcPr>
          <w:p w:rsidR="002C2B7D" w:rsidRDefault="00C02296">
            <w:r>
              <w:rPr>
                <w:rFonts w:hint="eastAsia"/>
              </w:rPr>
              <w:t>用户名</w:t>
            </w:r>
          </w:p>
        </w:tc>
        <w:tc>
          <w:tcPr>
            <w:tcW w:w="2830" w:type="dxa"/>
          </w:tcPr>
          <w:p w:rsidR="00D54FC0" w:rsidRDefault="00D54FC0">
            <w:r>
              <w:rPr>
                <w:rFonts w:hint="eastAsia"/>
              </w:rPr>
              <w:t>是</w:t>
            </w:r>
          </w:p>
        </w:tc>
      </w:tr>
      <w:tr w:rsidR="002C2B7D" w:rsidTr="00317E8F">
        <w:trPr>
          <w:trHeight w:val="359"/>
        </w:trPr>
        <w:tc>
          <w:tcPr>
            <w:tcW w:w="2830" w:type="dxa"/>
          </w:tcPr>
          <w:p w:rsidR="002C2B7D" w:rsidRDefault="00DB4874">
            <w:r w:rsidRPr="00DB4874">
              <w:t>passwd</w:t>
            </w:r>
          </w:p>
        </w:tc>
        <w:tc>
          <w:tcPr>
            <w:tcW w:w="2830" w:type="dxa"/>
          </w:tcPr>
          <w:p w:rsidR="002C2B7D" w:rsidRDefault="006472DE">
            <w:r>
              <w:rPr>
                <w:rFonts w:hint="eastAsia"/>
              </w:rPr>
              <w:t>密码</w:t>
            </w:r>
          </w:p>
        </w:tc>
        <w:tc>
          <w:tcPr>
            <w:tcW w:w="2830" w:type="dxa"/>
          </w:tcPr>
          <w:p w:rsidR="002C2B7D" w:rsidRDefault="00D54FC0">
            <w:r>
              <w:rPr>
                <w:rFonts w:hint="eastAsia"/>
              </w:rPr>
              <w:t>是</w:t>
            </w:r>
          </w:p>
        </w:tc>
      </w:tr>
      <w:tr w:rsidR="002C2B7D" w:rsidTr="00317E8F">
        <w:trPr>
          <w:trHeight w:val="359"/>
        </w:trPr>
        <w:tc>
          <w:tcPr>
            <w:tcW w:w="2830" w:type="dxa"/>
          </w:tcPr>
          <w:p w:rsidR="002C2B7D" w:rsidRDefault="00915C47">
            <w:r w:rsidRPr="00915C47">
              <w:t>domain</w:t>
            </w:r>
          </w:p>
        </w:tc>
        <w:tc>
          <w:tcPr>
            <w:tcW w:w="2830" w:type="dxa"/>
          </w:tcPr>
          <w:p w:rsidR="002C2B7D" w:rsidRDefault="00910932">
            <w:r>
              <w:rPr>
                <w:rFonts w:hint="eastAsia"/>
              </w:rPr>
              <w:t>域名</w:t>
            </w:r>
            <w:r w:rsidR="00BB77CC">
              <w:rPr>
                <w:rFonts w:hint="eastAsia"/>
              </w:rPr>
              <w:t>（如</w:t>
            </w:r>
            <w:r w:rsidR="00BB77CC">
              <w:rPr>
                <w:rFonts w:hint="eastAsia"/>
              </w:rPr>
              <w:t>cxst.mayikf.com,</w:t>
            </w:r>
            <w:r w:rsidR="00BB77CC">
              <w:rPr>
                <w:rFonts w:hint="eastAsia"/>
              </w:rPr>
              <w:t>只要传输</w:t>
            </w:r>
            <w:r w:rsidR="00BB77CC">
              <w:rPr>
                <w:rFonts w:hint="eastAsia"/>
              </w:rPr>
              <w:t>cxst</w:t>
            </w:r>
            <w:r w:rsidR="00BB77CC">
              <w:rPr>
                <w:rFonts w:hint="eastAsia"/>
              </w:rPr>
              <w:t>即可）</w:t>
            </w:r>
          </w:p>
        </w:tc>
        <w:tc>
          <w:tcPr>
            <w:tcW w:w="2830" w:type="dxa"/>
          </w:tcPr>
          <w:p w:rsidR="002C2B7D" w:rsidRDefault="00D54FC0">
            <w:r>
              <w:rPr>
                <w:rFonts w:hint="eastAsia"/>
              </w:rPr>
              <w:t>是</w:t>
            </w:r>
          </w:p>
        </w:tc>
      </w:tr>
      <w:tr w:rsidR="00E81B05" w:rsidTr="00317E8F">
        <w:trPr>
          <w:trHeight w:val="359"/>
        </w:trPr>
        <w:tc>
          <w:tcPr>
            <w:tcW w:w="2830" w:type="dxa"/>
          </w:tcPr>
          <w:p w:rsidR="00E81B05" w:rsidRPr="00915C47" w:rsidRDefault="00E81B05">
            <w:r>
              <w:rPr>
                <w:rFonts w:hint="eastAsia"/>
              </w:rPr>
              <w:t>token</w:t>
            </w:r>
          </w:p>
        </w:tc>
        <w:tc>
          <w:tcPr>
            <w:tcW w:w="2830" w:type="dxa"/>
          </w:tcPr>
          <w:p w:rsidR="00E81B05" w:rsidRDefault="00E81B05">
            <w:r>
              <w:rPr>
                <w:rFonts w:hint="eastAsia"/>
              </w:rPr>
              <w:t>签名</w:t>
            </w:r>
          </w:p>
        </w:tc>
        <w:tc>
          <w:tcPr>
            <w:tcW w:w="2830" w:type="dxa"/>
          </w:tcPr>
          <w:p w:rsidR="00E81B05" w:rsidRDefault="00E81B05">
            <w:r>
              <w:rPr>
                <w:rFonts w:hint="eastAsia"/>
              </w:rPr>
              <w:t>是</w:t>
            </w:r>
          </w:p>
        </w:tc>
      </w:tr>
    </w:tbl>
    <w:p w:rsidR="003F35C3" w:rsidRDefault="003F35C3">
      <w:pPr>
        <w:rPr>
          <w:bdr w:val="single" w:sz="4" w:space="0" w:color="auto"/>
        </w:rPr>
      </w:pPr>
    </w:p>
    <w:p w:rsidR="00B03BF4" w:rsidRDefault="00B03BF4">
      <w:pPr>
        <w:rPr>
          <w:bdr w:val="single" w:sz="4" w:space="0" w:color="auto"/>
        </w:rPr>
      </w:pPr>
    </w:p>
    <w:p w:rsidR="00975497" w:rsidRDefault="00975497">
      <w:r w:rsidRPr="00CB1B37">
        <w:rPr>
          <w:rFonts w:hint="eastAsia"/>
        </w:rPr>
        <w:t>返回</w:t>
      </w:r>
      <w:r w:rsidR="00CB1B37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DA01AF" w:rsidRPr="00A10A2B" w:rsidTr="00A10A2B">
        <w:tc>
          <w:tcPr>
            <w:tcW w:w="2840" w:type="dxa"/>
            <w:shd w:val="clear" w:color="auto" w:fill="31849B"/>
          </w:tcPr>
          <w:p w:rsidR="00DA01AF" w:rsidRPr="000051A3" w:rsidRDefault="00DA01AF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DA01AF" w:rsidRPr="000051A3" w:rsidRDefault="00DA01AF" w:rsidP="00A10A2B">
            <w:r w:rsidRPr="000051A3">
              <w:rPr>
                <w:rFonts w:hint="eastAsia"/>
              </w:rPr>
              <w:t>含义</w:t>
            </w:r>
          </w:p>
        </w:tc>
      </w:tr>
      <w:tr w:rsidR="00DA01AF" w:rsidRPr="00A10A2B" w:rsidTr="00A10A2B">
        <w:tc>
          <w:tcPr>
            <w:tcW w:w="2840" w:type="dxa"/>
          </w:tcPr>
          <w:p w:rsidR="00DA01AF" w:rsidRPr="00A10A2B" w:rsidRDefault="00DA01AF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DA01AF" w:rsidRPr="00A10A2B" w:rsidRDefault="00DA01AF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73288D" w:rsidRPr="00A10A2B" w:rsidTr="00A10A2B">
        <w:tc>
          <w:tcPr>
            <w:tcW w:w="2840" w:type="dxa"/>
          </w:tcPr>
          <w:p w:rsidR="0073288D" w:rsidRPr="00A10A2B" w:rsidRDefault="0073288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data</w:t>
            </w:r>
          </w:p>
        </w:tc>
        <w:tc>
          <w:tcPr>
            <w:tcW w:w="5682" w:type="dxa"/>
          </w:tcPr>
          <w:p w:rsidR="0073288D" w:rsidRPr="00A10A2B" w:rsidRDefault="0073288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内容数据</w:t>
            </w:r>
          </w:p>
        </w:tc>
      </w:tr>
      <w:tr w:rsidR="00DA01AF" w:rsidRPr="00A10A2B" w:rsidTr="00A10A2B">
        <w:tc>
          <w:tcPr>
            <w:tcW w:w="2840" w:type="dxa"/>
          </w:tcPr>
          <w:p w:rsidR="00DA01AF" w:rsidRPr="00A10A2B" w:rsidRDefault="003E4755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exten</w:t>
            </w:r>
          </w:p>
        </w:tc>
        <w:tc>
          <w:tcPr>
            <w:tcW w:w="5682" w:type="dxa"/>
          </w:tcPr>
          <w:p w:rsidR="00DA01AF" w:rsidRPr="00A10A2B" w:rsidRDefault="0023625B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分机</w:t>
            </w:r>
          </w:p>
        </w:tc>
      </w:tr>
      <w:tr w:rsidR="00A76123" w:rsidRPr="00A10A2B" w:rsidTr="00A10A2B">
        <w:tc>
          <w:tcPr>
            <w:tcW w:w="2840" w:type="dxa"/>
          </w:tcPr>
          <w:p w:rsidR="00A76123" w:rsidRPr="00A10A2B" w:rsidRDefault="00120657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i</w:t>
            </w:r>
            <w:r w:rsidR="00A76123" w:rsidRPr="00A10A2B">
              <w:rPr>
                <w:rFonts w:hint="eastAsia"/>
                <w:sz w:val="24"/>
              </w:rPr>
              <w:t>s_admin</w:t>
            </w:r>
          </w:p>
        </w:tc>
        <w:tc>
          <w:tcPr>
            <w:tcW w:w="5682" w:type="dxa"/>
          </w:tcPr>
          <w:p w:rsidR="00A76123" w:rsidRPr="00A10A2B" w:rsidRDefault="00A76123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是否</w:t>
            </w:r>
            <w:r w:rsidRPr="00A10A2B">
              <w:rPr>
                <w:rFonts w:hint="eastAsia"/>
                <w:sz w:val="24"/>
              </w:rPr>
              <w:t>admin</w:t>
            </w:r>
            <w:r w:rsidR="006F4EF6" w:rsidRPr="00A10A2B">
              <w:rPr>
                <w:rFonts w:hint="eastAsia"/>
                <w:sz w:val="24"/>
              </w:rPr>
              <w:t xml:space="preserve"> </w:t>
            </w:r>
            <w:r w:rsidR="00F40911" w:rsidRPr="00A10A2B">
              <w:rPr>
                <w:rFonts w:hint="eastAsia"/>
                <w:sz w:val="24"/>
              </w:rPr>
              <w:t xml:space="preserve"> </w:t>
            </w:r>
            <w:r w:rsidR="00FA05F9" w:rsidRPr="00A10A2B">
              <w:rPr>
                <w:rFonts w:hint="eastAsia"/>
                <w:sz w:val="24"/>
              </w:rPr>
              <w:t>真</w:t>
            </w:r>
            <w:r w:rsidR="001B399A" w:rsidRPr="00A10A2B">
              <w:rPr>
                <w:rFonts w:hint="eastAsia"/>
                <w:sz w:val="24"/>
              </w:rPr>
              <w:t>为</w:t>
            </w:r>
            <w:r w:rsidR="001B399A" w:rsidRPr="00A10A2B">
              <w:rPr>
                <w:rFonts w:hint="eastAsia"/>
                <w:sz w:val="24"/>
              </w:rPr>
              <w:t xml:space="preserve">admin </w:t>
            </w:r>
            <w:r w:rsidR="001B399A" w:rsidRPr="00A10A2B">
              <w:rPr>
                <w:rFonts w:hint="eastAsia"/>
                <w:sz w:val="24"/>
              </w:rPr>
              <w:t>假为普通用户</w:t>
            </w:r>
          </w:p>
        </w:tc>
      </w:tr>
      <w:tr w:rsidR="00DA01AF" w:rsidRPr="00A10A2B" w:rsidTr="00A10A2B">
        <w:tc>
          <w:tcPr>
            <w:tcW w:w="2840" w:type="dxa"/>
          </w:tcPr>
          <w:p w:rsidR="00DA01AF" w:rsidRPr="00A10A2B" w:rsidRDefault="00E86E77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img</w:t>
            </w:r>
          </w:p>
        </w:tc>
        <w:tc>
          <w:tcPr>
            <w:tcW w:w="5682" w:type="dxa"/>
          </w:tcPr>
          <w:p w:rsidR="00DA01AF" w:rsidRPr="00A10A2B" w:rsidRDefault="00E86E77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头像</w:t>
            </w:r>
          </w:p>
        </w:tc>
      </w:tr>
      <w:tr w:rsidR="002423D1" w:rsidRPr="00A10A2B" w:rsidTr="00A10A2B">
        <w:tc>
          <w:tcPr>
            <w:tcW w:w="2840" w:type="dxa"/>
          </w:tcPr>
          <w:p w:rsidR="002423D1" w:rsidRPr="00A10A2B" w:rsidRDefault="002423D1" w:rsidP="00A10A2B">
            <w:pPr>
              <w:spacing w:line="360" w:lineRule="exact"/>
              <w:rPr>
                <w:sz w:val="24"/>
              </w:rPr>
            </w:pPr>
            <w:r>
              <w:rPr>
                <w:sz w:val="24"/>
              </w:rPr>
              <w:t>sign</w:t>
            </w:r>
          </w:p>
        </w:tc>
        <w:tc>
          <w:tcPr>
            <w:tcW w:w="5682" w:type="dxa"/>
          </w:tcPr>
          <w:p w:rsidR="002423D1" w:rsidRPr="00A10A2B" w:rsidRDefault="002423D1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用户签名</w:t>
            </w:r>
          </w:p>
        </w:tc>
      </w:tr>
    </w:tbl>
    <w:p w:rsidR="00CB1B37" w:rsidRPr="00CB1B37" w:rsidRDefault="00CB1B37"/>
    <w:p w:rsidR="00975497" w:rsidRDefault="00975497">
      <w:pPr>
        <w:rPr>
          <w:bdr w:val="single" w:sz="4" w:space="0" w:color="auto"/>
        </w:rPr>
      </w:pPr>
    </w:p>
    <w:p w:rsidR="003F35C3" w:rsidRPr="00950BCA" w:rsidRDefault="001B1B71" w:rsidP="00AC0098">
      <w:pPr>
        <w:pStyle w:val="3"/>
        <w:numPr>
          <w:ilvl w:val="0"/>
          <w:numId w:val="1"/>
        </w:numPr>
        <w:rPr>
          <w:sz w:val="24"/>
        </w:rPr>
      </w:pPr>
      <w:bookmarkStart w:id="4" w:name="_Toc479267081"/>
      <w:r w:rsidRPr="00950BCA">
        <w:rPr>
          <w:rFonts w:hint="eastAsia"/>
          <w:sz w:val="24"/>
        </w:rPr>
        <w:t>客户</w:t>
      </w:r>
      <w:r w:rsidR="0031086E" w:rsidRPr="00950BCA">
        <w:rPr>
          <w:rFonts w:hint="eastAsia"/>
          <w:sz w:val="24"/>
        </w:rPr>
        <w:t>列表</w:t>
      </w:r>
      <w:r w:rsidRPr="00950BCA">
        <w:rPr>
          <w:rFonts w:hint="eastAsia"/>
          <w:sz w:val="24"/>
        </w:rPr>
        <w:t xml:space="preserve"> appCustList.html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C5AFD" w:rsidRPr="0051310A" w:rsidTr="000051A3">
        <w:trPr>
          <w:trHeight w:val="325"/>
        </w:trPr>
        <w:tc>
          <w:tcPr>
            <w:tcW w:w="2837" w:type="dxa"/>
            <w:shd w:val="clear" w:color="auto" w:fill="31849B"/>
          </w:tcPr>
          <w:p w:rsidR="00AC5AFD" w:rsidRPr="0051310A" w:rsidRDefault="00AC5AFD" w:rsidP="0051310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C5AFD" w:rsidRPr="0051310A" w:rsidRDefault="00AC5AFD" w:rsidP="0051310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C5AFD" w:rsidRPr="0051310A" w:rsidRDefault="00AC5AFD" w:rsidP="0051310A">
            <w:r>
              <w:rPr>
                <w:rFonts w:hint="eastAsia"/>
              </w:rPr>
              <w:t>必须</w:t>
            </w:r>
          </w:p>
        </w:tc>
      </w:tr>
      <w:tr w:rsidR="007216F7" w:rsidRPr="0051310A" w:rsidTr="00071112">
        <w:trPr>
          <w:trHeight w:val="309"/>
        </w:trPr>
        <w:tc>
          <w:tcPr>
            <w:tcW w:w="2837" w:type="dxa"/>
          </w:tcPr>
          <w:p w:rsidR="007216F7" w:rsidRDefault="007216F7" w:rsidP="008B034E">
            <w:r w:rsidRPr="00401844">
              <w:t>account</w:t>
            </w:r>
          </w:p>
        </w:tc>
        <w:tc>
          <w:tcPr>
            <w:tcW w:w="2837" w:type="dxa"/>
          </w:tcPr>
          <w:p w:rsidR="007216F7" w:rsidRDefault="007216F7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7216F7" w:rsidRDefault="007216F7" w:rsidP="008B034E">
            <w:r>
              <w:rPr>
                <w:rFonts w:hint="eastAsia"/>
              </w:rPr>
              <w:t>是</w:t>
            </w:r>
          </w:p>
        </w:tc>
      </w:tr>
      <w:tr w:rsidR="007216F7" w:rsidRPr="0051310A" w:rsidTr="00071112">
        <w:trPr>
          <w:trHeight w:val="325"/>
        </w:trPr>
        <w:tc>
          <w:tcPr>
            <w:tcW w:w="2837" w:type="dxa"/>
          </w:tcPr>
          <w:p w:rsidR="007216F7" w:rsidRDefault="007216F7" w:rsidP="008B034E">
            <w:r w:rsidRPr="00DB4874">
              <w:t>passwd</w:t>
            </w:r>
          </w:p>
        </w:tc>
        <w:tc>
          <w:tcPr>
            <w:tcW w:w="2837" w:type="dxa"/>
          </w:tcPr>
          <w:p w:rsidR="007216F7" w:rsidRDefault="007216F7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7216F7" w:rsidRDefault="007216F7" w:rsidP="008B034E">
            <w:r>
              <w:rPr>
                <w:rFonts w:hint="eastAsia"/>
              </w:rPr>
              <w:t>是</w:t>
            </w:r>
          </w:p>
        </w:tc>
      </w:tr>
      <w:tr w:rsidR="007216F7" w:rsidRPr="0051310A" w:rsidTr="00071112">
        <w:trPr>
          <w:trHeight w:val="325"/>
        </w:trPr>
        <w:tc>
          <w:tcPr>
            <w:tcW w:w="2837" w:type="dxa"/>
          </w:tcPr>
          <w:p w:rsidR="007216F7" w:rsidRDefault="007216F7" w:rsidP="008B034E">
            <w:r w:rsidRPr="00915C47">
              <w:t>domain</w:t>
            </w:r>
          </w:p>
        </w:tc>
        <w:tc>
          <w:tcPr>
            <w:tcW w:w="2837" w:type="dxa"/>
          </w:tcPr>
          <w:p w:rsidR="007216F7" w:rsidRDefault="007216F7" w:rsidP="00FD76E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7216F7" w:rsidRDefault="007216F7" w:rsidP="008B034E">
            <w:r>
              <w:rPr>
                <w:rFonts w:hint="eastAsia"/>
              </w:rPr>
              <w:t>是</w:t>
            </w:r>
          </w:p>
        </w:tc>
      </w:tr>
      <w:tr w:rsidR="00C218A3" w:rsidRPr="0051310A" w:rsidTr="00071112">
        <w:trPr>
          <w:trHeight w:val="325"/>
        </w:trPr>
        <w:tc>
          <w:tcPr>
            <w:tcW w:w="2837" w:type="dxa"/>
          </w:tcPr>
          <w:p w:rsidR="00C218A3" w:rsidRPr="00915C47" w:rsidRDefault="00C218A3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C218A3" w:rsidRDefault="00C218A3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C218A3" w:rsidRDefault="00C218A3" w:rsidP="008B034E">
            <w:r>
              <w:rPr>
                <w:rFonts w:hint="eastAsia"/>
              </w:rPr>
              <w:t>是</w:t>
            </w:r>
          </w:p>
        </w:tc>
      </w:tr>
      <w:tr w:rsidR="001D66EA" w:rsidRPr="0051310A" w:rsidTr="00071112">
        <w:trPr>
          <w:trHeight w:val="325"/>
        </w:trPr>
        <w:tc>
          <w:tcPr>
            <w:tcW w:w="2837" w:type="dxa"/>
          </w:tcPr>
          <w:p w:rsidR="001D66EA" w:rsidRDefault="007A510A" w:rsidP="008B034E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7718BC" w:rsidRDefault="00235CE4" w:rsidP="008B034E">
            <w:r>
              <w:rPr>
                <w:rFonts w:hint="eastAsia"/>
              </w:rPr>
              <w:t>搜索</w:t>
            </w:r>
          </w:p>
          <w:p w:rsidR="001D66EA" w:rsidRDefault="00C965AB" w:rsidP="008B034E">
            <w:r>
              <w:rPr>
                <w:rFonts w:hint="eastAsia"/>
              </w:rPr>
              <w:t>用于搜索客户名称、手机、电话</w:t>
            </w:r>
          </w:p>
        </w:tc>
        <w:tc>
          <w:tcPr>
            <w:tcW w:w="2838" w:type="dxa"/>
          </w:tcPr>
          <w:p w:rsidR="001D66EA" w:rsidRDefault="00380A23" w:rsidP="008B034E">
            <w:r>
              <w:rPr>
                <w:rFonts w:hint="eastAsia"/>
              </w:rPr>
              <w:t>否</w:t>
            </w:r>
          </w:p>
        </w:tc>
      </w:tr>
      <w:tr w:rsidR="00D37E49" w:rsidRPr="0051310A" w:rsidTr="0011367B">
        <w:trPr>
          <w:trHeight w:val="325"/>
        </w:trPr>
        <w:tc>
          <w:tcPr>
            <w:tcW w:w="2837" w:type="dxa"/>
            <w:shd w:val="clear" w:color="auto" w:fill="00B050"/>
          </w:tcPr>
          <w:p w:rsidR="00D37E49" w:rsidRDefault="00E14C3B" w:rsidP="008B034E">
            <w:commentRangeStart w:id="5"/>
            <w:r w:rsidRPr="00E14C3B">
              <w:t>connLabel</w:t>
            </w:r>
          </w:p>
        </w:tc>
        <w:tc>
          <w:tcPr>
            <w:tcW w:w="2837" w:type="dxa"/>
            <w:shd w:val="clear" w:color="auto" w:fill="00B050"/>
          </w:tcPr>
          <w:p w:rsidR="007058DC" w:rsidRDefault="00107371" w:rsidP="008B034E">
            <w:r>
              <w:rPr>
                <w:rFonts w:hint="eastAsia"/>
              </w:rPr>
              <w:t>客户标签</w:t>
            </w:r>
          </w:p>
          <w:p w:rsidR="00D37E49" w:rsidRDefault="007058DC" w:rsidP="008B034E">
            <w:r>
              <w:rPr>
                <w:rFonts w:hint="eastAsia"/>
              </w:rPr>
              <w:t>如有多个，请用英文逗号分隔</w:t>
            </w:r>
          </w:p>
        </w:tc>
        <w:tc>
          <w:tcPr>
            <w:tcW w:w="2838" w:type="dxa"/>
            <w:shd w:val="clear" w:color="auto" w:fill="00B050"/>
          </w:tcPr>
          <w:p w:rsidR="00D37E49" w:rsidRDefault="00121FE6" w:rsidP="008B034E">
            <w:r>
              <w:rPr>
                <w:rFonts w:hint="eastAsia"/>
              </w:rPr>
              <w:t>否</w:t>
            </w:r>
            <w:commentRangeEnd w:id="5"/>
            <w:r w:rsidR="00A1009A">
              <w:rPr>
                <w:rStyle w:val="ad"/>
              </w:rPr>
              <w:commentReference w:id="5"/>
            </w:r>
          </w:p>
        </w:tc>
      </w:tr>
      <w:tr w:rsidR="001D66EA" w:rsidRPr="0051310A" w:rsidTr="00071112">
        <w:trPr>
          <w:trHeight w:val="325"/>
        </w:trPr>
        <w:tc>
          <w:tcPr>
            <w:tcW w:w="2837" w:type="dxa"/>
          </w:tcPr>
          <w:p w:rsidR="001D66EA" w:rsidRDefault="00C965AB" w:rsidP="008B034E">
            <w:r>
              <w:t>page</w:t>
            </w:r>
          </w:p>
        </w:tc>
        <w:tc>
          <w:tcPr>
            <w:tcW w:w="2837" w:type="dxa"/>
          </w:tcPr>
          <w:p w:rsidR="001D66EA" w:rsidRDefault="00C965AB" w:rsidP="008B034E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1D66EA" w:rsidRDefault="00A54856" w:rsidP="008B034E">
            <w:r>
              <w:rPr>
                <w:rFonts w:hint="eastAsia"/>
              </w:rPr>
              <w:t>否</w:t>
            </w:r>
          </w:p>
        </w:tc>
      </w:tr>
      <w:tr w:rsidR="001D66EA" w:rsidRPr="0051310A" w:rsidTr="00071112">
        <w:trPr>
          <w:trHeight w:val="325"/>
        </w:trPr>
        <w:tc>
          <w:tcPr>
            <w:tcW w:w="2837" w:type="dxa"/>
          </w:tcPr>
          <w:p w:rsidR="001D66EA" w:rsidRDefault="00C965AB" w:rsidP="008B034E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1D66EA" w:rsidRDefault="00C965AB" w:rsidP="008B034E">
            <w:r>
              <w:rPr>
                <w:rFonts w:hint="eastAsia"/>
              </w:rPr>
              <w:t>每页行数</w:t>
            </w:r>
            <w:r w:rsidR="0001302F">
              <w:rPr>
                <w:rFonts w:hint="eastAsia"/>
              </w:rPr>
              <w:t>，默认</w:t>
            </w:r>
            <w:r w:rsidR="0001302F"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1D66EA" w:rsidRDefault="00A54856" w:rsidP="008B034E">
            <w:r>
              <w:rPr>
                <w:rFonts w:hint="eastAsia"/>
              </w:rPr>
              <w:t>否</w:t>
            </w:r>
          </w:p>
        </w:tc>
      </w:tr>
      <w:tr w:rsidR="00725737" w:rsidRPr="0051310A" w:rsidTr="00071112">
        <w:trPr>
          <w:trHeight w:val="325"/>
        </w:trPr>
        <w:tc>
          <w:tcPr>
            <w:tcW w:w="2837" w:type="dxa"/>
          </w:tcPr>
          <w:p w:rsidR="00725737" w:rsidRDefault="00725737" w:rsidP="008B034E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725737" w:rsidRDefault="00725737" w:rsidP="008B034E">
            <w:r>
              <w:rPr>
                <w:rFonts w:hint="eastAsia"/>
              </w:rPr>
              <w:t>排序，</w:t>
            </w:r>
          </w:p>
          <w:p w:rsidR="00725737" w:rsidRDefault="00725737" w:rsidP="008B034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725737" w:rsidRDefault="00725737" w:rsidP="008B034E">
            <w:r>
              <w:rPr>
                <w:rFonts w:hint="eastAsia"/>
              </w:rPr>
              <w:t>否</w:t>
            </w:r>
          </w:p>
        </w:tc>
      </w:tr>
      <w:tr w:rsidR="001357B7" w:rsidRPr="00D37356" w:rsidTr="00071112">
        <w:trPr>
          <w:trHeight w:val="325"/>
        </w:trPr>
        <w:tc>
          <w:tcPr>
            <w:tcW w:w="2837" w:type="dxa"/>
          </w:tcPr>
          <w:p w:rsidR="001357B7" w:rsidRPr="00D37356" w:rsidRDefault="001357B7" w:rsidP="008B034E">
            <w:pPr>
              <w:rPr>
                <w:color w:val="00B050"/>
              </w:rPr>
            </w:pPr>
            <w:r w:rsidRPr="00D37356">
              <w:rPr>
                <w:color w:val="00B050"/>
              </w:rPr>
              <w:t>sidx</w:t>
            </w:r>
          </w:p>
        </w:tc>
        <w:tc>
          <w:tcPr>
            <w:tcW w:w="2837" w:type="dxa"/>
          </w:tcPr>
          <w:p w:rsidR="001357B7" w:rsidRPr="00D37356" w:rsidRDefault="001357B7" w:rsidP="008B034E">
            <w:pPr>
              <w:rPr>
                <w:color w:val="00B050"/>
              </w:rPr>
            </w:pPr>
            <w:r w:rsidRPr="00D37356">
              <w:rPr>
                <w:rFonts w:hint="eastAsia"/>
                <w:color w:val="00B050"/>
              </w:rPr>
              <w:t>排序字段</w:t>
            </w:r>
            <w:r w:rsidRPr="00D37356">
              <w:rPr>
                <w:rFonts w:hint="eastAsia"/>
                <w:color w:val="00B050"/>
              </w:rPr>
              <w:t xml:space="preserve"> </w:t>
            </w:r>
            <w:r w:rsidRPr="00D37356">
              <w:rPr>
                <w:rFonts w:hint="eastAsia"/>
                <w:color w:val="00B050"/>
              </w:rPr>
              <w:t>默认</w:t>
            </w:r>
            <w:r w:rsidRPr="00D37356">
              <w:rPr>
                <w:rFonts w:hint="eastAsia"/>
                <w:color w:val="00B050"/>
              </w:rPr>
              <w:t>id</w:t>
            </w:r>
          </w:p>
          <w:p w:rsidR="001357B7" w:rsidRPr="00D37356" w:rsidRDefault="001357B7" w:rsidP="008B034E">
            <w:pPr>
              <w:rPr>
                <w:color w:val="00B050"/>
              </w:rPr>
            </w:pPr>
            <w:r w:rsidRPr="00D37356">
              <w:rPr>
                <w:rFonts w:hint="eastAsia"/>
                <w:color w:val="00B050"/>
              </w:rPr>
              <w:t>活跃度排序：</w:t>
            </w:r>
            <w:r w:rsidRPr="00D37356">
              <w:rPr>
                <w:color w:val="00B050"/>
              </w:rPr>
              <w:t>activity</w:t>
            </w:r>
          </w:p>
          <w:p w:rsidR="001357B7" w:rsidRPr="00D37356" w:rsidRDefault="001357B7" w:rsidP="008B034E">
            <w:pPr>
              <w:rPr>
                <w:color w:val="00B050"/>
              </w:rPr>
            </w:pPr>
            <w:r w:rsidRPr="00D37356">
              <w:rPr>
                <w:rFonts w:hint="eastAsia"/>
                <w:color w:val="00B050"/>
              </w:rPr>
              <w:t>最近联系：</w:t>
            </w:r>
            <w:r w:rsidRPr="00D37356">
              <w:rPr>
                <w:color w:val="00B050"/>
              </w:rPr>
              <w:t>updateTime</w:t>
            </w:r>
          </w:p>
        </w:tc>
        <w:tc>
          <w:tcPr>
            <w:tcW w:w="2838" w:type="dxa"/>
          </w:tcPr>
          <w:p w:rsidR="001357B7" w:rsidRPr="00D37356" w:rsidRDefault="001357B7" w:rsidP="008B034E">
            <w:pPr>
              <w:rPr>
                <w:color w:val="00B050"/>
              </w:rPr>
            </w:pPr>
            <w:r w:rsidRPr="00D37356">
              <w:rPr>
                <w:rFonts w:hint="eastAsia"/>
                <w:color w:val="00B050"/>
              </w:rPr>
              <w:t>否</w:t>
            </w:r>
          </w:p>
        </w:tc>
      </w:tr>
    </w:tbl>
    <w:p w:rsidR="00B00048" w:rsidRDefault="002F26C3">
      <w:pPr>
        <w:spacing w:line="360" w:lineRule="exact"/>
        <w:ind w:firstLine="420"/>
        <w:rPr>
          <w:sz w:val="24"/>
        </w:rPr>
      </w:pPr>
      <w:r w:rsidRPr="00354F50">
        <w:rPr>
          <w:rFonts w:hint="eastAsia"/>
          <w:sz w:val="24"/>
        </w:rPr>
        <w:t>返回：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6F2E95" w:rsidRPr="006F2E95" w:rsidTr="006F2E95">
        <w:tc>
          <w:tcPr>
            <w:tcW w:w="2840" w:type="dxa"/>
            <w:shd w:val="clear" w:color="auto" w:fill="31849B"/>
          </w:tcPr>
          <w:p w:rsidR="006F2E95" w:rsidRPr="000051A3" w:rsidRDefault="006F2E95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6F2E95" w:rsidRPr="000051A3" w:rsidRDefault="006F2E95" w:rsidP="00A10A2B">
            <w:r w:rsidRPr="000051A3">
              <w:rPr>
                <w:rFonts w:hint="eastAsia"/>
              </w:rPr>
              <w:t>含义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lastRenderedPageBreak/>
              <w:t>result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状态码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page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页索引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records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总记录数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记录内容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customer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客户名称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mobile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手机号码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phone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电话号码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adduser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添加人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remark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备注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connType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客户类型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connLabel</w:t>
            </w:r>
          </w:p>
        </w:tc>
        <w:tc>
          <w:tcPr>
            <w:tcW w:w="5682" w:type="dxa"/>
          </w:tcPr>
          <w:p w:rsidR="00312A43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标签</w:t>
            </w:r>
            <w:r w:rsidRPr="006F2E95">
              <w:rPr>
                <w:rFonts w:hint="eastAsia"/>
                <w:szCs w:val="21"/>
              </w:rPr>
              <w:t xml:space="preserve"> 0</w:t>
            </w:r>
            <w:r w:rsidRPr="006F2E95">
              <w:rPr>
                <w:rFonts w:hint="eastAsia"/>
                <w:szCs w:val="21"/>
              </w:rPr>
              <w:t>个以上，逗号隔开</w:t>
            </w:r>
          </w:p>
        </w:tc>
      </w:tr>
      <w:tr w:rsidR="006F2E95" w:rsidRPr="006F2E95" w:rsidTr="006F2E95">
        <w:tc>
          <w:tcPr>
            <w:tcW w:w="2840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szCs w:val="21"/>
              </w:rPr>
              <w:t>add_time</w:t>
            </w:r>
          </w:p>
        </w:tc>
        <w:tc>
          <w:tcPr>
            <w:tcW w:w="5682" w:type="dxa"/>
          </w:tcPr>
          <w:p w:rsidR="006F2E95" w:rsidRPr="006F2E95" w:rsidRDefault="006F2E95" w:rsidP="006F2E95">
            <w:pPr>
              <w:spacing w:line="360" w:lineRule="exact"/>
              <w:rPr>
                <w:szCs w:val="21"/>
              </w:rPr>
            </w:pPr>
            <w:r w:rsidRPr="006F2E95">
              <w:rPr>
                <w:rFonts w:hint="eastAsia"/>
                <w:szCs w:val="21"/>
              </w:rPr>
              <w:t>添加时间</w:t>
            </w:r>
          </w:p>
        </w:tc>
      </w:tr>
    </w:tbl>
    <w:p w:rsidR="00B40462" w:rsidRPr="00354F50" w:rsidRDefault="00B40462">
      <w:pPr>
        <w:spacing w:line="360" w:lineRule="exact"/>
        <w:ind w:firstLine="420"/>
        <w:rPr>
          <w:sz w:val="24"/>
        </w:rPr>
      </w:pPr>
    </w:p>
    <w:p w:rsidR="002F26C3" w:rsidRDefault="002F26C3">
      <w:pPr>
        <w:spacing w:line="360" w:lineRule="exact"/>
        <w:ind w:firstLine="420"/>
        <w:rPr>
          <w:sz w:val="28"/>
          <w:szCs w:val="28"/>
        </w:rPr>
      </w:pPr>
      <w:r w:rsidRPr="00354F50">
        <w:rPr>
          <w:sz w:val="24"/>
        </w:rPr>
        <w:t>{"total":1,"records":2,"rows":[{"id":"3878","customer":"\u6d4b\u8bd5","mobile":"18814485235","phone":"","adduser":"admin","add_time":"2016-12-15 13:51:25","remark":"","address":"","connType":null,"connLabel":null,"distime":null,"lastuser":null,"crm_tyqqfql":null,"crm_olykrma":null},{"id":"3832","customer":"\u5b</w:t>
      </w:r>
      <w:r w:rsidRPr="002D54D2">
        <w:rPr>
          <w:sz w:val="24"/>
        </w:rPr>
        <w:t>59\u9e4f","mobile":"18603065021","phone":null,"adduser":"\u6d4b\u8bd5\u4e00","add_time":"2016-12-13 09:22:45","remark":"\u6d4b\u8bd5","address":null,"connType":"\u666e\u901a","connLabel":"1","distime":"2016-12-14 15:28:23","lastuser":"140","crm_tyqqfql":null,"crm_olykrma":null}]}</w:t>
      </w:r>
    </w:p>
    <w:p w:rsidR="00B00048" w:rsidRDefault="00B00048">
      <w:pPr>
        <w:spacing w:line="360" w:lineRule="exact"/>
        <w:ind w:firstLine="420"/>
        <w:rPr>
          <w:sz w:val="28"/>
          <w:szCs w:val="28"/>
        </w:rPr>
      </w:pPr>
    </w:p>
    <w:p w:rsidR="007C2386" w:rsidRPr="00D15CBD" w:rsidRDefault="007C2386" w:rsidP="00AC0098">
      <w:pPr>
        <w:pStyle w:val="3"/>
        <w:numPr>
          <w:ilvl w:val="0"/>
          <w:numId w:val="1"/>
        </w:numPr>
        <w:rPr>
          <w:sz w:val="24"/>
        </w:rPr>
      </w:pPr>
      <w:bookmarkStart w:id="6" w:name="_Toc479267082"/>
      <w:r w:rsidRPr="00D15CBD">
        <w:rPr>
          <w:rFonts w:hint="eastAsia"/>
          <w:sz w:val="24"/>
        </w:rPr>
        <w:t>客户详情</w:t>
      </w:r>
      <w:r w:rsidR="00BF0CAF">
        <w:rPr>
          <w:rFonts w:hint="eastAsia"/>
          <w:sz w:val="24"/>
        </w:rPr>
        <w:t xml:space="preserve"> </w:t>
      </w:r>
      <w:r w:rsidR="00BF0CAF" w:rsidRPr="00950BCA">
        <w:rPr>
          <w:rFonts w:hint="eastAsia"/>
          <w:sz w:val="24"/>
        </w:rPr>
        <w:t>app</w:t>
      </w:r>
      <w:r w:rsidR="00AA38B6">
        <w:rPr>
          <w:rFonts w:hint="eastAsia"/>
          <w:sz w:val="24"/>
        </w:rPr>
        <w:t>CustDetail.html</w:t>
      </w:r>
      <w:bookmarkEnd w:id="6"/>
    </w:p>
    <w:p w:rsidR="00C72814" w:rsidRPr="00950BCA" w:rsidRDefault="00C72814" w:rsidP="00C72814">
      <w:pPr>
        <w:spacing w:line="360" w:lineRule="exact"/>
        <w:ind w:left="84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3E38EE">
        <w:trPr>
          <w:trHeight w:val="325"/>
        </w:trPr>
        <w:tc>
          <w:tcPr>
            <w:tcW w:w="2837" w:type="dxa"/>
            <w:shd w:val="clear" w:color="auto" w:fill="31849B"/>
          </w:tcPr>
          <w:p w:rsidR="00203EA5" w:rsidRPr="0051310A" w:rsidRDefault="00203EA5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203EA5" w:rsidRPr="0051310A" w:rsidRDefault="00203EA5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203EA5" w:rsidRPr="0051310A" w:rsidRDefault="00203EA5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203EA5" w:rsidRDefault="00203EA5" w:rsidP="008B034E">
            <w:r w:rsidRPr="00401844">
              <w:t>account</w:t>
            </w:r>
          </w:p>
        </w:tc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203EA5" w:rsidRDefault="00203EA5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203EA5" w:rsidRDefault="00203EA5" w:rsidP="008B034E">
            <w:r w:rsidRPr="00DB4874">
              <w:t>passwd</w:t>
            </w:r>
          </w:p>
        </w:tc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203EA5" w:rsidRDefault="00203EA5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203EA5" w:rsidRDefault="00203EA5" w:rsidP="008B034E">
            <w:r w:rsidRPr="00915C47">
              <w:t>domain</w:t>
            </w:r>
          </w:p>
        </w:tc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203EA5" w:rsidRDefault="00203EA5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203EA5" w:rsidRPr="00915C47" w:rsidRDefault="00203EA5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203EA5" w:rsidRDefault="00203EA5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custId</w:t>
            </w:r>
          </w:p>
        </w:tc>
        <w:tc>
          <w:tcPr>
            <w:tcW w:w="2837" w:type="dxa"/>
          </w:tcPr>
          <w:p w:rsidR="00203EA5" w:rsidRDefault="00203EA5" w:rsidP="008B034E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203EA5" w:rsidRDefault="00203EA5" w:rsidP="008B034E">
            <w:r>
              <w:rPr>
                <w:rFonts w:hint="eastAsia"/>
              </w:rPr>
              <w:t>是</w:t>
            </w:r>
          </w:p>
        </w:tc>
      </w:tr>
    </w:tbl>
    <w:p w:rsidR="00203EA5" w:rsidRDefault="00E20CB4" w:rsidP="00CA7727">
      <w:pPr>
        <w:spacing w:line="360" w:lineRule="exact"/>
        <w:ind w:left="840"/>
        <w:rPr>
          <w:b/>
          <w:sz w:val="24"/>
        </w:rPr>
      </w:pPr>
      <w:r w:rsidRPr="00E20CB4">
        <w:rPr>
          <w:rFonts w:hint="eastAsia"/>
          <w:b/>
          <w:sz w:val="24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BC4053" w:rsidRPr="00A10A2B" w:rsidTr="00A10A2B">
        <w:tc>
          <w:tcPr>
            <w:tcW w:w="2840" w:type="dxa"/>
            <w:shd w:val="clear" w:color="auto" w:fill="31849B"/>
          </w:tcPr>
          <w:p w:rsidR="00BC4053" w:rsidRPr="000051A3" w:rsidRDefault="00BC4053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BC4053" w:rsidRPr="000051A3" w:rsidRDefault="00BC4053" w:rsidP="00A10A2B">
            <w:r w:rsidRPr="000051A3">
              <w:rPr>
                <w:rFonts w:hint="eastAsia"/>
              </w:rPr>
              <w:t>含义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BC405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BC4053" w:rsidRPr="00A10A2B" w:rsidRDefault="00BC405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状态码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1F3A8A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customer</w:t>
            </w:r>
          </w:p>
        </w:tc>
        <w:tc>
          <w:tcPr>
            <w:tcW w:w="5682" w:type="dxa"/>
          </w:tcPr>
          <w:p w:rsidR="00BC4053" w:rsidRPr="00A10A2B" w:rsidRDefault="004C0027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客户名称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C32A9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mobile</w:t>
            </w:r>
          </w:p>
        </w:tc>
        <w:tc>
          <w:tcPr>
            <w:tcW w:w="5682" w:type="dxa"/>
          </w:tcPr>
          <w:p w:rsidR="00BC4053" w:rsidRPr="00A10A2B" w:rsidRDefault="00C32A9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手机号码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D3279D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lastRenderedPageBreak/>
              <w:t>phone</w:t>
            </w:r>
          </w:p>
        </w:tc>
        <w:tc>
          <w:tcPr>
            <w:tcW w:w="5682" w:type="dxa"/>
          </w:tcPr>
          <w:p w:rsidR="00BC4053" w:rsidRPr="00A10A2B" w:rsidRDefault="004C6182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电话号码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2F0BD5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adduser</w:t>
            </w:r>
          </w:p>
        </w:tc>
        <w:tc>
          <w:tcPr>
            <w:tcW w:w="5682" w:type="dxa"/>
          </w:tcPr>
          <w:p w:rsidR="00BC4053" w:rsidRPr="00A10A2B" w:rsidRDefault="00A615B4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添加人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351904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remark</w:t>
            </w:r>
          </w:p>
        </w:tc>
        <w:tc>
          <w:tcPr>
            <w:tcW w:w="5682" w:type="dxa"/>
          </w:tcPr>
          <w:p w:rsidR="00BC4053" w:rsidRPr="00A10A2B" w:rsidRDefault="006D22FC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备注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2B71FC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connType</w:t>
            </w:r>
          </w:p>
        </w:tc>
        <w:tc>
          <w:tcPr>
            <w:tcW w:w="5682" w:type="dxa"/>
          </w:tcPr>
          <w:p w:rsidR="00BC4053" w:rsidRPr="00A10A2B" w:rsidRDefault="00C07732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客户类型</w:t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F14027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connLabel</w:t>
            </w:r>
          </w:p>
        </w:tc>
        <w:tc>
          <w:tcPr>
            <w:tcW w:w="5682" w:type="dxa"/>
          </w:tcPr>
          <w:p w:rsidR="00BC4053" w:rsidRDefault="00A85ED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标签</w:t>
            </w:r>
            <w:r w:rsidRPr="00A10A2B">
              <w:rPr>
                <w:rFonts w:hint="eastAsia"/>
                <w:szCs w:val="21"/>
              </w:rPr>
              <w:t xml:space="preserve"> 0</w:t>
            </w:r>
            <w:r w:rsidRPr="00A10A2B">
              <w:rPr>
                <w:rFonts w:hint="eastAsia"/>
                <w:szCs w:val="21"/>
              </w:rPr>
              <w:t>个以上，逗号隔开</w:t>
            </w:r>
          </w:p>
          <w:p w:rsidR="00CF2CCF" w:rsidRPr="00A10A2B" w:rsidRDefault="00DF5F7F" w:rsidP="00A10A2B">
            <w:pPr>
              <w:spacing w:line="360" w:lineRule="exact"/>
              <w:rPr>
                <w:szCs w:val="21"/>
              </w:rPr>
            </w:pPr>
            <w:r w:rsidRPr="00C518D4">
              <w:rPr>
                <w:rFonts w:hint="eastAsia"/>
                <w:sz w:val="24"/>
                <w:shd w:val="clear" w:color="auto" w:fill="FFFF00"/>
              </w:rPr>
              <w:t>具体内容参考接口</w:t>
            </w:r>
            <w:r w:rsidR="00CF2CCF" w:rsidRPr="00C518D4">
              <w:rPr>
                <w:rFonts w:hint="eastAsia"/>
                <w:sz w:val="24"/>
                <w:shd w:val="clear" w:color="auto" w:fill="FFFF00"/>
              </w:rPr>
              <w:t>ap</w:t>
            </w:r>
            <w:r w:rsidR="00CF2CCF" w:rsidRPr="00C518D4">
              <w:rPr>
                <w:sz w:val="24"/>
                <w:shd w:val="clear" w:color="auto" w:fill="FFFF00"/>
              </w:rPr>
              <w:t>p</w:t>
            </w:r>
            <w:r w:rsidR="00CF2CCF" w:rsidRPr="00C518D4">
              <w:rPr>
                <w:rFonts w:hint="eastAsia"/>
                <w:sz w:val="24"/>
                <w:shd w:val="clear" w:color="auto" w:fill="FFFF00"/>
              </w:rPr>
              <w:t>CustLabel</w:t>
            </w:r>
            <w:r w:rsidR="00CF2CCF" w:rsidRPr="00C518D4">
              <w:rPr>
                <w:rFonts w:ascii="Helvetica" w:hAnsi="Helvetica" w:cs="Helvetica" w:hint="eastAsia"/>
                <w:color w:val="222222"/>
                <w:sz w:val="24"/>
                <w:shd w:val="clear" w:color="auto" w:fill="FFFF00"/>
              </w:rPr>
              <w:t>.</w:t>
            </w:r>
            <w:commentRangeStart w:id="7"/>
            <w:r w:rsidR="00CF2CCF" w:rsidRPr="00C518D4">
              <w:rPr>
                <w:rFonts w:ascii="Helvetica" w:hAnsi="Helvetica" w:cs="Helvetica" w:hint="eastAsia"/>
                <w:color w:val="222222"/>
                <w:sz w:val="24"/>
                <w:shd w:val="clear" w:color="auto" w:fill="FFFF00"/>
              </w:rPr>
              <w:t>html</w:t>
            </w:r>
            <w:commentRangeEnd w:id="7"/>
            <w:r w:rsidR="00CF2CCF" w:rsidRPr="00C518D4">
              <w:rPr>
                <w:rStyle w:val="ad"/>
                <w:shd w:val="clear" w:color="auto" w:fill="FFFF00"/>
              </w:rPr>
              <w:commentReference w:id="7"/>
            </w:r>
          </w:p>
        </w:tc>
      </w:tr>
      <w:tr w:rsidR="00BC4053" w:rsidRPr="00A10A2B" w:rsidTr="00A10A2B">
        <w:tc>
          <w:tcPr>
            <w:tcW w:w="2840" w:type="dxa"/>
          </w:tcPr>
          <w:p w:rsidR="00BC4053" w:rsidRPr="00A10A2B" w:rsidRDefault="00BC4053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add_time</w:t>
            </w:r>
          </w:p>
        </w:tc>
        <w:tc>
          <w:tcPr>
            <w:tcW w:w="5682" w:type="dxa"/>
          </w:tcPr>
          <w:p w:rsidR="00BC4053" w:rsidRPr="00A10A2B" w:rsidRDefault="00F300A4" w:rsidP="00A10A2B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添加时间</w:t>
            </w:r>
          </w:p>
        </w:tc>
      </w:tr>
    </w:tbl>
    <w:p w:rsidR="00BC4053" w:rsidRPr="00E20CB4" w:rsidRDefault="00BC4053" w:rsidP="00203EA5">
      <w:pPr>
        <w:spacing w:line="360" w:lineRule="exact"/>
        <w:ind w:left="840"/>
        <w:rPr>
          <w:b/>
          <w:sz w:val="24"/>
        </w:rPr>
      </w:pPr>
    </w:p>
    <w:p w:rsidR="00FB44CE" w:rsidRDefault="00203EA5">
      <w:pPr>
        <w:spacing w:line="360" w:lineRule="exact"/>
        <w:ind w:firstLine="420"/>
        <w:rPr>
          <w:sz w:val="28"/>
          <w:szCs w:val="28"/>
        </w:rPr>
      </w:pPr>
      <w:r>
        <w:t>{"customer":"\u5b59\u5174\u658c","mobile":"13700137002","phone":"23452302","adduser":"\u65e0\u53cc","remark":"","add_time":"2016-12-19 15:13:39","connType":"\u6709\u610f\u5411"</w:t>
      </w:r>
      <w:r w:rsidR="00C072DF">
        <w:rPr>
          <w:rFonts w:hint="eastAsia"/>
        </w:rPr>
        <w:t>,"</w:t>
      </w:r>
      <w:r w:rsidR="00C072DF" w:rsidRPr="00C072DF">
        <w:rPr>
          <w:rFonts w:hint="eastAsia"/>
        </w:rPr>
        <w:t xml:space="preserve"> </w:t>
      </w:r>
      <w:r w:rsidR="00C072DF">
        <w:rPr>
          <w:rFonts w:hint="eastAsia"/>
        </w:rPr>
        <w:t>connLabel ":""</w:t>
      </w:r>
      <w:r>
        <w:t>}</w:t>
      </w:r>
    </w:p>
    <w:p w:rsidR="00EF67D4" w:rsidRPr="00950BCA" w:rsidRDefault="009A053B" w:rsidP="00AC0098">
      <w:pPr>
        <w:pStyle w:val="3"/>
        <w:numPr>
          <w:ilvl w:val="0"/>
          <w:numId w:val="1"/>
        </w:numPr>
        <w:rPr>
          <w:sz w:val="24"/>
        </w:rPr>
      </w:pPr>
      <w:bookmarkStart w:id="8" w:name="_Toc479267083"/>
      <w:r w:rsidRPr="00950BCA">
        <w:rPr>
          <w:rFonts w:hint="eastAsia"/>
          <w:sz w:val="24"/>
        </w:rPr>
        <w:t>跟进</w:t>
      </w:r>
      <w:r w:rsidR="003D221F" w:rsidRPr="00950BCA">
        <w:rPr>
          <w:rFonts w:hint="eastAsia"/>
          <w:sz w:val="24"/>
        </w:rPr>
        <w:t>记录</w:t>
      </w:r>
      <w:r w:rsidR="003E7253">
        <w:rPr>
          <w:rFonts w:hint="eastAsia"/>
          <w:sz w:val="24"/>
        </w:rPr>
        <w:t>(</w:t>
      </w:r>
      <w:r w:rsidR="003E7253">
        <w:rPr>
          <w:rFonts w:hint="eastAsia"/>
          <w:sz w:val="24"/>
        </w:rPr>
        <w:t>关联客户</w:t>
      </w:r>
      <w:r w:rsidR="003E7253">
        <w:rPr>
          <w:rFonts w:hint="eastAsia"/>
          <w:sz w:val="24"/>
        </w:rPr>
        <w:t>)</w:t>
      </w:r>
      <w:r w:rsidR="00EF67D4" w:rsidRPr="00950BCA">
        <w:rPr>
          <w:rFonts w:hint="eastAsia"/>
          <w:sz w:val="24"/>
        </w:rPr>
        <w:t xml:space="preserve"> app</w:t>
      </w:r>
      <w:r w:rsidR="00AE6445" w:rsidRPr="00950BCA">
        <w:rPr>
          <w:rFonts w:hint="eastAsia"/>
          <w:sz w:val="24"/>
        </w:rPr>
        <w:t>CustFollow</w:t>
      </w:r>
      <w:r w:rsidR="00EF67D4" w:rsidRPr="00950BCA">
        <w:rPr>
          <w:rFonts w:hint="eastAsia"/>
          <w:sz w:val="24"/>
        </w:rPr>
        <w:t>.html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3E38EE">
        <w:trPr>
          <w:trHeight w:val="325"/>
        </w:trPr>
        <w:tc>
          <w:tcPr>
            <w:tcW w:w="2837" w:type="dxa"/>
            <w:shd w:val="clear" w:color="auto" w:fill="31849B"/>
          </w:tcPr>
          <w:p w:rsidR="00EF67D4" w:rsidRPr="0051310A" w:rsidRDefault="00EF67D4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F67D4" w:rsidRPr="0051310A" w:rsidRDefault="00EF67D4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F67D4" w:rsidRPr="0051310A" w:rsidRDefault="00EF67D4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EF67D4" w:rsidRDefault="00EF67D4" w:rsidP="008B034E">
            <w:r w:rsidRPr="00401844">
              <w:t>account</w:t>
            </w:r>
          </w:p>
        </w:tc>
        <w:tc>
          <w:tcPr>
            <w:tcW w:w="2837" w:type="dxa"/>
          </w:tcPr>
          <w:p w:rsidR="00EF67D4" w:rsidRDefault="00EF67D4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F67D4" w:rsidRDefault="00EF67D4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EF67D4" w:rsidRDefault="00EF67D4" w:rsidP="008B034E">
            <w:r w:rsidRPr="00DB4874">
              <w:t>passwd</w:t>
            </w:r>
          </w:p>
        </w:tc>
        <w:tc>
          <w:tcPr>
            <w:tcW w:w="2837" w:type="dxa"/>
          </w:tcPr>
          <w:p w:rsidR="00EF67D4" w:rsidRDefault="00EF67D4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F67D4" w:rsidRDefault="00EF67D4" w:rsidP="008B034E">
            <w:r>
              <w:rPr>
                <w:rFonts w:hint="eastAsia"/>
              </w:rPr>
              <w:t>是</w:t>
            </w:r>
          </w:p>
        </w:tc>
      </w:tr>
      <w:tr w:rsidR="00EF67D4" w:rsidRPr="0051310A" w:rsidTr="00071112">
        <w:trPr>
          <w:trHeight w:val="325"/>
        </w:trPr>
        <w:tc>
          <w:tcPr>
            <w:tcW w:w="2837" w:type="dxa"/>
          </w:tcPr>
          <w:p w:rsidR="00EF67D4" w:rsidRDefault="00EF67D4" w:rsidP="008B034E">
            <w:r w:rsidRPr="00915C47">
              <w:t>domain</w:t>
            </w:r>
          </w:p>
        </w:tc>
        <w:tc>
          <w:tcPr>
            <w:tcW w:w="2837" w:type="dxa"/>
          </w:tcPr>
          <w:p w:rsidR="00EF67D4" w:rsidRDefault="00EF67D4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F67D4" w:rsidRDefault="00EF67D4" w:rsidP="008B034E">
            <w:r>
              <w:rPr>
                <w:rFonts w:hint="eastAsia"/>
              </w:rPr>
              <w:t>是</w:t>
            </w:r>
          </w:p>
        </w:tc>
      </w:tr>
      <w:tr w:rsidR="00EF67D4" w:rsidRPr="0051310A" w:rsidTr="00071112">
        <w:trPr>
          <w:trHeight w:val="325"/>
        </w:trPr>
        <w:tc>
          <w:tcPr>
            <w:tcW w:w="2837" w:type="dxa"/>
          </w:tcPr>
          <w:p w:rsidR="00EF67D4" w:rsidRPr="00915C47" w:rsidRDefault="00EF67D4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F67D4" w:rsidRDefault="00EF67D4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F67D4" w:rsidRDefault="00EF67D4" w:rsidP="008B034E">
            <w:r>
              <w:rPr>
                <w:rFonts w:hint="eastAsia"/>
              </w:rPr>
              <w:t>是</w:t>
            </w:r>
          </w:p>
        </w:tc>
      </w:tr>
      <w:tr w:rsidR="00EF67D4" w:rsidRPr="0051310A" w:rsidTr="00071112">
        <w:trPr>
          <w:trHeight w:val="325"/>
        </w:trPr>
        <w:tc>
          <w:tcPr>
            <w:tcW w:w="2837" w:type="dxa"/>
          </w:tcPr>
          <w:p w:rsidR="00EF67D4" w:rsidRDefault="00B2392E" w:rsidP="008B034E">
            <w:r>
              <w:rPr>
                <w:rFonts w:hint="eastAsia"/>
              </w:rPr>
              <w:t>custId</w:t>
            </w:r>
          </w:p>
        </w:tc>
        <w:tc>
          <w:tcPr>
            <w:tcW w:w="2837" w:type="dxa"/>
          </w:tcPr>
          <w:p w:rsidR="00EF67D4" w:rsidRDefault="00EF67D4" w:rsidP="008B034E">
            <w:r>
              <w:rPr>
                <w:rFonts w:hint="eastAsia"/>
              </w:rPr>
              <w:t>客户</w:t>
            </w:r>
            <w:r w:rsidR="00880D89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EF67D4" w:rsidRDefault="00B52D87" w:rsidP="008B034E">
            <w:r>
              <w:rPr>
                <w:rFonts w:hint="eastAsia"/>
              </w:rPr>
              <w:t>是</w:t>
            </w:r>
          </w:p>
        </w:tc>
      </w:tr>
    </w:tbl>
    <w:p w:rsidR="00B00048" w:rsidRDefault="00872E5F">
      <w:pPr>
        <w:spacing w:line="360" w:lineRule="exact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672C58" w:rsidRPr="00672C58" w:rsidTr="00672C58">
        <w:tc>
          <w:tcPr>
            <w:tcW w:w="2840" w:type="dxa"/>
            <w:shd w:val="clear" w:color="auto" w:fill="31849B"/>
          </w:tcPr>
          <w:p w:rsidR="00672C58" w:rsidRPr="000051A3" w:rsidRDefault="00672C58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672C58" w:rsidRPr="000051A3" w:rsidRDefault="00672C58" w:rsidP="00A10A2B">
            <w:r w:rsidRPr="000051A3">
              <w:rPr>
                <w:rFonts w:hint="eastAsia"/>
              </w:rPr>
              <w:t>含义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状态码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page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页索引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szCs w:val="21"/>
              </w:rPr>
              <w:t>records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总记录数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记录内容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233214" w:rsidP="00672C58">
            <w:pPr>
              <w:spacing w:line="360" w:lineRule="exact"/>
              <w:rPr>
                <w:szCs w:val="21"/>
              </w:rPr>
            </w:pPr>
            <w:r>
              <w:t>title</w:t>
            </w:r>
          </w:p>
        </w:tc>
        <w:tc>
          <w:tcPr>
            <w:tcW w:w="5682" w:type="dxa"/>
          </w:tcPr>
          <w:p w:rsidR="00672C58" w:rsidRPr="00672C58" w:rsidRDefault="00EA6883" w:rsidP="00672C58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跟进标题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2331F9" w:rsidP="00672C58">
            <w:pPr>
              <w:spacing w:line="360" w:lineRule="exact"/>
              <w:rPr>
                <w:szCs w:val="21"/>
              </w:rPr>
            </w:pPr>
            <w:r>
              <w:t>type</w:t>
            </w:r>
          </w:p>
        </w:tc>
        <w:tc>
          <w:tcPr>
            <w:tcW w:w="5682" w:type="dxa"/>
          </w:tcPr>
          <w:p w:rsidR="00672C58" w:rsidRPr="00672C58" w:rsidRDefault="002331F9" w:rsidP="00672C58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跟进类型</w:t>
            </w:r>
            <w:r w:rsidR="00C1340E">
              <w:rPr>
                <w:rFonts w:hint="eastAsia"/>
                <w:szCs w:val="21"/>
              </w:rPr>
              <w:t xml:space="preserve"> 1</w:t>
            </w:r>
            <w:r w:rsidR="00C1340E">
              <w:rPr>
                <w:rFonts w:hint="eastAsia"/>
                <w:szCs w:val="21"/>
              </w:rPr>
              <w:t>电话</w:t>
            </w:r>
            <w:r w:rsidR="00C1340E">
              <w:rPr>
                <w:rFonts w:hint="eastAsia"/>
                <w:szCs w:val="21"/>
              </w:rPr>
              <w:t>2</w:t>
            </w:r>
            <w:r w:rsidR="00C1340E">
              <w:rPr>
                <w:rFonts w:hint="eastAsia"/>
                <w:szCs w:val="21"/>
              </w:rPr>
              <w:t>微信</w:t>
            </w:r>
            <w:r w:rsidR="00C1340E">
              <w:rPr>
                <w:rFonts w:hint="eastAsia"/>
                <w:szCs w:val="21"/>
              </w:rPr>
              <w:t xml:space="preserve"> 3</w:t>
            </w:r>
            <w:r w:rsidR="00C1340E">
              <w:rPr>
                <w:rFonts w:hint="eastAsia"/>
                <w:szCs w:val="21"/>
              </w:rPr>
              <w:t>拜访</w:t>
            </w:r>
            <w:r w:rsidR="00C1340E">
              <w:rPr>
                <w:rFonts w:hint="eastAsia"/>
                <w:szCs w:val="21"/>
              </w:rPr>
              <w:t xml:space="preserve"> 4 QQ\</w:t>
            </w:r>
            <w:r w:rsidR="00C1340E">
              <w:rPr>
                <w:rFonts w:hint="eastAsia"/>
                <w:szCs w:val="21"/>
              </w:rPr>
              <w:t>邮箱</w:t>
            </w:r>
            <w:r w:rsidR="00900B0C">
              <w:rPr>
                <w:rFonts w:hint="eastAsia"/>
                <w:szCs w:val="21"/>
              </w:rPr>
              <w:t xml:space="preserve"> 5</w:t>
            </w:r>
            <w:r w:rsidR="00900B0C">
              <w:rPr>
                <w:rFonts w:hint="eastAsia"/>
                <w:szCs w:val="21"/>
              </w:rPr>
              <w:t>其它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BC18AB" w:rsidP="00672C58">
            <w:pPr>
              <w:spacing w:line="360" w:lineRule="exact"/>
              <w:rPr>
                <w:szCs w:val="21"/>
              </w:rPr>
            </w:pPr>
            <w:r>
              <w:t>content</w:t>
            </w:r>
          </w:p>
        </w:tc>
        <w:tc>
          <w:tcPr>
            <w:tcW w:w="5682" w:type="dxa"/>
          </w:tcPr>
          <w:p w:rsidR="00672C58" w:rsidRPr="00672C58" w:rsidRDefault="00610A70" w:rsidP="00672C58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跟进内容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A64CBC" w:rsidP="00672C58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添加人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remark</w:t>
            </w:r>
          </w:p>
        </w:tc>
        <w:tc>
          <w:tcPr>
            <w:tcW w:w="5682" w:type="dxa"/>
          </w:tcPr>
          <w:p w:rsidR="00672C58" w:rsidRPr="00672C58" w:rsidRDefault="00672C58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备注</w:t>
            </w:r>
          </w:p>
        </w:tc>
      </w:tr>
      <w:tr w:rsidR="00672C58" w:rsidRPr="00672C58" w:rsidTr="00672C58">
        <w:tc>
          <w:tcPr>
            <w:tcW w:w="2840" w:type="dxa"/>
          </w:tcPr>
          <w:p w:rsidR="00672C58" w:rsidRPr="00672C58" w:rsidRDefault="00086F69" w:rsidP="00672C58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5682" w:type="dxa"/>
          </w:tcPr>
          <w:p w:rsidR="00672C58" w:rsidRPr="00672C58" w:rsidRDefault="00EE62FD" w:rsidP="00672C58">
            <w:pPr>
              <w:spacing w:line="360" w:lineRule="exact"/>
              <w:rPr>
                <w:szCs w:val="21"/>
              </w:rPr>
            </w:pPr>
            <w:r w:rsidRPr="00672C58">
              <w:rPr>
                <w:rFonts w:hint="eastAsia"/>
                <w:szCs w:val="21"/>
              </w:rPr>
              <w:t>添加时间</w:t>
            </w:r>
          </w:p>
        </w:tc>
      </w:tr>
    </w:tbl>
    <w:p w:rsidR="00672C58" w:rsidRDefault="00672C58">
      <w:pPr>
        <w:spacing w:line="360" w:lineRule="exact"/>
        <w:ind w:firstLine="420"/>
        <w:rPr>
          <w:sz w:val="28"/>
          <w:szCs w:val="28"/>
        </w:rPr>
      </w:pPr>
    </w:p>
    <w:p w:rsidR="00EE6C6B" w:rsidRDefault="00EE6C6B" w:rsidP="00EE6C6B">
      <w:pPr>
        <w:spacing w:line="360" w:lineRule="exact"/>
        <w:ind w:firstLine="420"/>
      </w:pPr>
      <w:r>
        <w:t>{</w:t>
      </w:r>
    </w:p>
    <w:p w:rsidR="00EE6C6B" w:rsidRDefault="00EE6C6B" w:rsidP="00EE6C6B">
      <w:pPr>
        <w:spacing w:line="360" w:lineRule="exact"/>
        <w:ind w:firstLine="420"/>
      </w:pPr>
      <w:r>
        <w:t xml:space="preserve">    "result": 1000,</w:t>
      </w:r>
    </w:p>
    <w:p w:rsidR="00EE6C6B" w:rsidRDefault="00EE6C6B" w:rsidP="00EE6C6B">
      <w:pPr>
        <w:spacing w:line="360" w:lineRule="exact"/>
        <w:ind w:firstLine="420"/>
      </w:pPr>
      <w:r>
        <w:t xml:space="preserve">    "page": 0,</w:t>
      </w:r>
    </w:p>
    <w:p w:rsidR="00EE6C6B" w:rsidRDefault="00EE6C6B" w:rsidP="00EE6C6B">
      <w:pPr>
        <w:spacing w:line="360" w:lineRule="exact"/>
        <w:ind w:firstLine="420"/>
      </w:pPr>
      <w:r>
        <w:t xml:space="preserve">    "records": 1,</w:t>
      </w:r>
    </w:p>
    <w:p w:rsidR="00EE6C6B" w:rsidRDefault="00EE6C6B" w:rsidP="00EE6C6B">
      <w:pPr>
        <w:spacing w:line="360" w:lineRule="exact"/>
        <w:ind w:firstLine="420"/>
      </w:pPr>
      <w:r>
        <w:t xml:space="preserve">    "data": [</w:t>
      </w:r>
    </w:p>
    <w:p w:rsidR="00EE6C6B" w:rsidRDefault="00EE6C6B" w:rsidP="00EE6C6B">
      <w:pPr>
        <w:spacing w:line="360" w:lineRule="exact"/>
        <w:ind w:firstLine="420"/>
      </w:pPr>
      <w:r>
        <w:lastRenderedPageBreak/>
        <w:t xml:space="preserve">        {</w:t>
      </w:r>
    </w:p>
    <w:p w:rsidR="00EE6C6B" w:rsidRDefault="00EE6C6B" w:rsidP="00EE6C6B">
      <w:pPr>
        <w:spacing w:line="360" w:lineRule="exact"/>
        <w:ind w:firstLine="420"/>
      </w:pPr>
      <w:r>
        <w:t xml:space="preserve">            "type": "3",</w:t>
      </w:r>
    </w:p>
    <w:p w:rsidR="00EE6C6B" w:rsidRDefault="00EE6C6B" w:rsidP="00EE6C6B">
      <w:pPr>
        <w:spacing w:line="360" w:lineRule="exact"/>
        <w:ind w:firstLine="420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好过分打扰梵蒂冈</w:t>
      </w:r>
      <w:r>
        <w:rPr>
          <w:rFonts w:hint="eastAsia"/>
        </w:rPr>
        <w:t>",</w:t>
      </w:r>
    </w:p>
    <w:p w:rsidR="00EE6C6B" w:rsidRDefault="00EE6C6B" w:rsidP="00EE6C6B">
      <w:pPr>
        <w:spacing w:line="360" w:lineRule="exact"/>
        <w:ind w:firstLine="420"/>
      </w:pPr>
      <w:r>
        <w:t xml:space="preserve">            "callfile": null,</w:t>
      </w:r>
    </w:p>
    <w:p w:rsidR="00EE6C6B" w:rsidRDefault="00EE6C6B" w:rsidP="00EE6C6B">
      <w:pPr>
        <w:spacing w:line="360" w:lineRule="exact"/>
        <w:ind w:firstLine="420"/>
      </w:pPr>
      <w:r>
        <w:rPr>
          <w:rFonts w:hint="eastAsia"/>
        </w:rPr>
        <w:t xml:space="preserve">            "remark": "</w:t>
      </w:r>
      <w:r>
        <w:rPr>
          <w:rFonts w:hint="eastAsia"/>
        </w:rPr>
        <w:t>可加热我的吃的啥饭</w:t>
      </w:r>
      <w:r>
        <w:rPr>
          <w:rFonts w:hint="eastAsia"/>
        </w:rPr>
        <w:t>",</w:t>
      </w:r>
    </w:p>
    <w:p w:rsidR="00EE6C6B" w:rsidRDefault="00EE6C6B" w:rsidP="00EE6C6B">
      <w:pPr>
        <w:spacing w:line="360" w:lineRule="exact"/>
        <w:ind w:firstLine="420"/>
      </w:pPr>
      <w:r>
        <w:rPr>
          <w:rFonts w:hint="eastAsia"/>
        </w:rPr>
        <w:t xml:space="preserve">            "user": "</w:t>
      </w:r>
      <w:r>
        <w:rPr>
          <w:rFonts w:hint="eastAsia"/>
        </w:rPr>
        <w:t>无痕</w:t>
      </w:r>
      <w:r>
        <w:rPr>
          <w:rFonts w:hint="eastAsia"/>
        </w:rPr>
        <w:t>",</w:t>
      </w:r>
    </w:p>
    <w:p w:rsidR="00EE6C6B" w:rsidRDefault="00EE6C6B" w:rsidP="00EE6C6B">
      <w:pPr>
        <w:spacing w:line="360" w:lineRule="exact"/>
        <w:ind w:firstLine="420"/>
      </w:pPr>
      <w:r>
        <w:t xml:space="preserve">            "time": "2016-11-17 10:43:24",</w:t>
      </w:r>
    </w:p>
    <w:p w:rsidR="00EE6C6B" w:rsidRDefault="00EE6C6B" w:rsidP="00EE6C6B">
      <w:pPr>
        <w:spacing w:line="360" w:lineRule="exact"/>
        <w:ind w:firstLine="42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哈哈哈</w:t>
      </w:r>
      <w:r>
        <w:rPr>
          <w:rFonts w:hint="eastAsia"/>
        </w:rPr>
        <w:t>"</w:t>
      </w:r>
    </w:p>
    <w:p w:rsidR="00EE6C6B" w:rsidRDefault="00EE6C6B" w:rsidP="00EE6C6B">
      <w:pPr>
        <w:spacing w:line="360" w:lineRule="exact"/>
        <w:ind w:firstLine="420"/>
      </w:pPr>
      <w:r>
        <w:t xml:space="preserve">        }</w:t>
      </w:r>
    </w:p>
    <w:p w:rsidR="00EE6C6B" w:rsidRDefault="00EE6C6B" w:rsidP="00EE6C6B">
      <w:pPr>
        <w:spacing w:line="360" w:lineRule="exact"/>
        <w:ind w:firstLine="420"/>
      </w:pPr>
      <w:r>
        <w:t xml:space="preserve">    ]</w:t>
      </w:r>
    </w:p>
    <w:p w:rsidR="008F7130" w:rsidRPr="00CC2480" w:rsidRDefault="00EE6C6B" w:rsidP="00EE6C6B">
      <w:pPr>
        <w:spacing w:line="360" w:lineRule="exact"/>
        <w:ind w:firstLine="420"/>
        <w:rPr>
          <w:b/>
          <w:sz w:val="24"/>
        </w:rPr>
      </w:pPr>
      <w:r>
        <w:t>}</w:t>
      </w:r>
    </w:p>
    <w:p w:rsidR="008F7130" w:rsidRPr="00CC2480" w:rsidRDefault="00C829A9" w:rsidP="00AC0098">
      <w:pPr>
        <w:pStyle w:val="3"/>
        <w:numPr>
          <w:ilvl w:val="0"/>
          <w:numId w:val="1"/>
        </w:numPr>
        <w:rPr>
          <w:sz w:val="24"/>
        </w:rPr>
      </w:pPr>
      <w:bookmarkStart w:id="9" w:name="_Toc479267084"/>
      <w:r w:rsidRPr="00CC2480">
        <w:rPr>
          <w:rFonts w:hint="eastAsia"/>
          <w:sz w:val="24"/>
        </w:rPr>
        <w:t>工单</w:t>
      </w:r>
      <w:r w:rsidR="008F7130" w:rsidRPr="00CC2480">
        <w:rPr>
          <w:rFonts w:hint="eastAsia"/>
          <w:sz w:val="24"/>
        </w:rPr>
        <w:t>列表</w:t>
      </w:r>
      <w:r w:rsidR="006A2C71">
        <w:rPr>
          <w:rFonts w:hint="eastAsia"/>
          <w:sz w:val="24"/>
        </w:rPr>
        <w:t>（关联客户）</w:t>
      </w:r>
      <w:r w:rsidR="008F7130" w:rsidRPr="00CC2480">
        <w:rPr>
          <w:rFonts w:hint="eastAsia"/>
          <w:sz w:val="24"/>
        </w:rPr>
        <w:t xml:space="preserve"> app</w:t>
      </w:r>
      <w:r w:rsidR="006A4EAB" w:rsidRPr="00CC2480">
        <w:rPr>
          <w:rFonts w:hint="eastAsia"/>
          <w:sz w:val="24"/>
        </w:rPr>
        <w:t>CustTicket</w:t>
      </w:r>
      <w:r w:rsidR="008F7130" w:rsidRPr="00CC2480">
        <w:rPr>
          <w:rFonts w:hint="eastAsia"/>
          <w:sz w:val="24"/>
        </w:rPr>
        <w:t>.html</w:t>
      </w:r>
      <w:bookmarkEnd w:id="9"/>
    </w:p>
    <w:p w:rsidR="00CF788A" w:rsidRPr="00CF788A" w:rsidRDefault="00CF788A" w:rsidP="00CF788A">
      <w:pPr>
        <w:ind w:left="8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3E38EE">
        <w:trPr>
          <w:trHeight w:val="325"/>
        </w:trPr>
        <w:tc>
          <w:tcPr>
            <w:tcW w:w="2837" w:type="dxa"/>
            <w:shd w:val="clear" w:color="auto" w:fill="31849B"/>
          </w:tcPr>
          <w:p w:rsidR="008F7130" w:rsidRPr="0051310A" w:rsidRDefault="008F7130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8F7130" w:rsidRPr="0051310A" w:rsidRDefault="008F7130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8F7130" w:rsidRPr="0051310A" w:rsidRDefault="008F7130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8F7130" w:rsidRDefault="008F7130" w:rsidP="008B034E">
            <w:r w:rsidRPr="00401844">
              <w:t>account</w:t>
            </w:r>
          </w:p>
        </w:tc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8F7130" w:rsidRDefault="008F7130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8F7130" w:rsidRDefault="008F7130" w:rsidP="008B034E">
            <w:r w:rsidRPr="00DB4874">
              <w:t>passwd</w:t>
            </w:r>
          </w:p>
        </w:tc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8F7130" w:rsidRDefault="008F7130" w:rsidP="008B034E">
            <w:r>
              <w:rPr>
                <w:rFonts w:hint="eastAsia"/>
              </w:rPr>
              <w:t>是</w:t>
            </w:r>
          </w:p>
        </w:tc>
      </w:tr>
      <w:tr w:rsidR="008F7130" w:rsidRPr="0051310A" w:rsidTr="00071112">
        <w:trPr>
          <w:trHeight w:val="325"/>
        </w:trPr>
        <w:tc>
          <w:tcPr>
            <w:tcW w:w="2837" w:type="dxa"/>
          </w:tcPr>
          <w:p w:rsidR="008F7130" w:rsidRDefault="008F7130" w:rsidP="008B034E">
            <w:r w:rsidRPr="00915C47">
              <w:t>domain</w:t>
            </w:r>
          </w:p>
        </w:tc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8F7130" w:rsidRDefault="008F7130" w:rsidP="008B034E">
            <w:r>
              <w:rPr>
                <w:rFonts w:hint="eastAsia"/>
              </w:rPr>
              <w:t>是</w:t>
            </w:r>
          </w:p>
        </w:tc>
      </w:tr>
      <w:tr w:rsidR="008F7130" w:rsidRPr="0051310A" w:rsidTr="00071112">
        <w:trPr>
          <w:trHeight w:val="325"/>
        </w:trPr>
        <w:tc>
          <w:tcPr>
            <w:tcW w:w="2837" w:type="dxa"/>
          </w:tcPr>
          <w:p w:rsidR="008F7130" w:rsidRPr="00915C47" w:rsidRDefault="008F7130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8F7130" w:rsidRDefault="008F7130" w:rsidP="008B034E">
            <w:r>
              <w:rPr>
                <w:rFonts w:hint="eastAsia"/>
              </w:rPr>
              <w:t>是</w:t>
            </w:r>
          </w:p>
        </w:tc>
      </w:tr>
      <w:tr w:rsidR="008F7130" w:rsidRPr="0051310A" w:rsidTr="00071112">
        <w:trPr>
          <w:trHeight w:val="325"/>
        </w:trPr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custId</w:t>
            </w:r>
          </w:p>
        </w:tc>
        <w:tc>
          <w:tcPr>
            <w:tcW w:w="2837" w:type="dxa"/>
          </w:tcPr>
          <w:p w:rsidR="008F7130" w:rsidRDefault="008F7130" w:rsidP="008B034E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8F7130" w:rsidRDefault="008F7130" w:rsidP="008B034E">
            <w:r>
              <w:rPr>
                <w:rFonts w:hint="eastAsia"/>
              </w:rPr>
              <w:t>是</w:t>
            </w:r>
          </w:p>
        </w:tc>
      </w:tr>
      <w:tr w:rsidR="001C2C57" w:rsidRPr="0051310A" w:rsidTr="00071112">
        <w:trPr>
          <w:trHeight w:val="325"/>
        </w:trPr>
        <w:tc>
          <w:tcPr>
            <w:tcW w:w="2837" w:type="dxa"/>
          </w:tcPr>
          <w:p w:rsidR="001C2C57" w:rsidRDefault="001C2C57" w:rsidP="00A10A2B">
            <w:r>
              <w:t>page</w:t>
            </w:r>
          </w:p>
        </w:tc>
        <w:tc>
          <w:tcPr>
            <w:tcW w:w="2837" w:type="dxa"/>
          </w:tcPr>
          <w:p w:rsidR="001C2C57" w:rsidRDefault="001C2C57" w:rsidP="00A10A2B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1C2C57" w:rsidRDefault="001C2C57" w:rsidP="00A10A2B">
            <w:r>
              <w:rPr>
                <w:rFonts w:hint="eastAsia"/>
              </w:rPr>
              <w:t>否</w:t>
            </w:r>
          </w:p>
        </w:tc>
      </w:tr>
      <w:tr w:rsidR="001C2C57" w:rsidRPr="0051310A" w:rsidTr="00071112">
        <w:trPr>
          <w:trHeight w:val="325"/>
        </w:trPr>
        <w:tc>
          <w:tcPr>
            <w:tcW w:w="2837" w:type="dxa"/>
          </w:tcPr>
          <w:p w:rsidR="001C2C57" w:rsidRDefault="001C2C57" w:rsidP="00A10A2B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1C2C57" w:rsidRDefault="001C2C57" w:rsidP="00A10A2B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1C2C57" w:rsidRDefault="001C2C57" w:rsidP="00A10A2B">
            <w:r>
              <w:rPr>
                <w:rFonts w:hint="eastAsia"/>
              </w:rPr>
              <w:t>否</w:t>
            </w:r>
          </w:p>
        </w:tc>
      </w:tr>
      <w:tr w:rsidR="001C2C57" w:rsidRPr="0051310A" w:rsidTr="00071112">
        <w:trPr>
          <w:trHeight w:val="325"/>
        </w:trPr>
        <w:tc>
          <w:tcPr>
            <w:tcW w:w="2837" w:type="dxa"/>
          </w:tcPr>
          <w:p w:rsidR="001C2C57" w:rsidRDefault="001C2C57" w:rsidP="00A10A2B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1C2C57" w:rsidRDefault="001C2C57" w:rsidP="00A10A2B">
            <w:r>
              <w:rPr>
                <w:rFonts w:hint="eastAsia"/>
              </w:rPr>
              <w:t>排序，</w:t>
            </w:r>
          </w:p>
          <w:p w:rsidR="001C2C57" w:rsidRDefault="001C2C57" w:rsidP="00A10A2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1C2C57" w:rsidRDefault="001C2C57" w:rsidP="00A10A2B">
            <w:r>
              <w:rPr>
                <w:rFonts w:hint="eastAsia"/>
              </w:rPr>
              <w:t>否</w:t>
            </w:r>
          </w:p>
        </w:tc>
      </w:tr>
    </w:tbl>
    <w:p w:rsidR="008F7130" w:rsidRDefault="008F7130" w:rsidP="000254DB">
      <w:pPr>
        <w:spacing w:line="360" w:lineRule="exact"/>
        <w:ind w:firstLine="420"/>
        <w:rPr>
          <w:sz w:val="28"/>
          <w:szCs w:val="28"/>
        </w:rPr>
      </w:pPr>
    </w:p>
    <w:p w:rsidR="00B87671" w:rsidRDefault="00B87671" w:rsidP="000254DB">
      <w:pPr>
        <w:spacing w:line="360" w:lineRule="exact"/>
        <w:ind w:firstLine="420"/>
        <w:rPr>
          <w:sz w:val="24"/>
        </w:rPr>
      </w:pPr>
      <w:r w:rsidRPr="004B25F0">
        <w:rPr>
          <w:rFonts w:hint="eastAsia"/>
          <w:sz w:val="24"/>
        </w:rPr>
        <w:t>返回</w:t>
      </w:r>
    </w:p>
    <w:p w:rsidR="009C109A" w:rsidRDefault="009C109A" w:rsidP="000254DB">
      <w:pPr>
        <w:spacing w:line="360" w:lineRule="exact"/>
        <w:ind w:firstLine="42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C536E6" w:rsidRPr="00A10A2B" w:rsidTr="00A10A2B">
        <w:tc>
          <w:tcPr>
            <w:tcW w:w="2840" w:type="dxa"/>
            <w:shd w:val="clear" w:color="auto" w:fill="31849B"/>
          </w:tcPr>
          <w:p w:rsidR="00C536E6" w:rsidRPr="000051A3" w:rsidRDefault="00C536E6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C536E6" w:rsidRPr="000051A3" w:rsidRDefault="00C536E6" w:rsidP="00A10A2B">
            <w:r w:rsidRPr="000051A3">
              <w:rPr>
                <w:rFonts w:hint="eastAsia"/>
              </w:rPr>
              <w:t>含义</w:t>
            </w:r>
          </w:p>
        </w:tc>
      </w:tr>
      <w:tr w:rsidR="00C536E6" w:rsidRPr="00681414" w:rsidTr="00A10A2B">
        <w:tc>
          <w:tcPr>
            <w:tcW w:w="2840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状态码</w:t>
            </w:r>
          </w:p>
        </w:tc>
      </w:tr>
      <w:tr w:rsidR="00C536E6" w:rsidRPr="00681414" w:rsidTr="00A10A2B">
        <w:tc>
          <w:tcPr>
            <w:tcW w:w="2840" w:type="dxa"/>
          </w:tcPr>
          <w:p w:rsidR="00C536E6" w:rsidRPr="00681414" w:rsidRDefault="00476BEE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p</w:t>
            </w:r>
            <w:r w:rsidR="00C536E6" w:rsidRPr="00681414">
              <w:rPr>
                <w:rFonts w:hint="eastAsia"/>
                <w:szCs w:val="21"/>
              </w:rPr>
              <w:t>age</w:t>
            </w:r>
          </w:p>
        </w:tc>
        <w:tc>
          <w:tcPr>
            <w:tcW w:w="5682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页索引</w:t>
            </w:r>
          </w:p>
        </w:tc>
      </w:tr>
      <w:tr w:rsidR="00C536E6" w:rsidRPr="00681414" w:rsidTr="00A10A2B">
        <w:tc>
          <w:tcPr>
            <w:tcW w:w="2840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records</w:t>
            </w:r>
          </w:p>
        </w:tc>
        <w:tc>
          <w:tcPr>
            <w:tcW w:w="5682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总记录数</w:t>
            </w:r>
          </w:p>
        </w:tc>
      </w:tr>
      <w:tr w:rsidR="00C536E6" w:rsidRPr="00681414" w:rsidTr="00A10A2B">
        <w:tc>
          <w:tcPr>
            <w:tcW w:w="2840" w:type="dxa"/>
          </w:tcPr>
          <w:p w:rsidR="00C536E6" w:rsidRPr="00681414" w:rsidRDefault="00476BEE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p</w:t>
            </w:r>
            <w:r w:rsidR="00C536E6" w:rsidRPr="00681414">
              <w:rPr>
                <w:rFonts w:hint="eastAsia"/>
                <w:szCs w:val="21"/>
              </w:rPr>
              <w:t>ata</w:t>
            </w:r>
          </w:p>
        </w:tc>
        <w:tc>
          <w:tcPr>
            <w:tcW w:w="5682" w:type="dxa"/>
          </w:tcPr>
          <w:p w:rsidR="00C536E6" w:rsidRPr="00681414" w:rsidRDefault="00C536E6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记录内容</w:t>
            </w:r>
          </w:p>
        </w:tc>
      </w:tr>
      <w:tr w:rsidR="00264CFC" w:rsidRPr="00681414" w:rsidTr="00A10A2B">
        <w:tc>
          <w:tcPr>
            <w:tcW w:w="2840" w:type="dxa"/>
          </w:tcPr>
          <w:p w:rsidR="00264CFC" w:rsidRPr="00681414" w:rsidRDefault="00355FDF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order_num</w:t>
            </w:r>
          </w:p>
        </w:tc>
        <w:tc>
          <w:tcPr>
            <w:tcW w:w="5682" w:type="dxa"/>
          </w:tcPr>
          <w:p w:rsidR="00264CFC" w:rsidRPr="00681414" w:rsidRDefault="008576F5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工单编号</w:t>
            </w:r>
          </w:p>
        </w:tc>
      </w:tr>
      <w:tr w:rsidR="00264CFC" w:rsidRPr="00681414" w:rsidTr="00A10A2B">
        <w:tc>
          <w:tcPr>
            <w:tcW w:w="2840" w:type="dxa"/>
          </w:tcPr>
          <w:p w:rsidR="00264CFC" w:rsidRPr="00681414" w:rsidRDefault="00E6173C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work_title</w:t>
            </w:r>
          </w:p>
        </w:tc>
        <w:tc>
          <w:tcPr>
            <w:tcW w:w="5682" w:type="dxa"/>
          </w:tcPr>
          <w:p w:rsidR="00264CFC" w:rsidRPr="00681414" w:rsidRDefault="002E61B0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工单名称</w:t>
            </w:r>
          </w:p>
        </w:tc>
      </w:tr>
      <w:tr w:rsidR="00264CFC" w:rsidRPr="00681414" w:rsidTr="00A10A2B">
        <w:tc>
          <w:tcPr>
            <w:tcW w:w="2840" w:type="dxa"/>
          </w:tcPr>
          <w:p w:rsidR="00264CFC" w:rsidRPr="00681414" w:rsidRDefault="00A07F6F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ordertype</w:t>
            </w:r>
          </w:p>
        </w:tc>
        <w:tc>
          <w:tcPr>
            <w:tcW w:w="5682" w:type="dxa"/>
          </w:tcPr>
          <w:p w:rsidR="00264CFC" w:rsidRPr="00681414" w:rsidRDefault="00A07F6F" w:rsidP="00BA41E0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工单来源</w:t>
            </w:r>
          </w:p>
        </w:tc>
      </w:tr>
      <w:tr w:rsidR="00264CFC" w:rsidRPr="00681414" w:rsidTr="00A10A2B">
        <w:tc>
          <w:tcPr>
            <w:tcW w:w="2840" w:type="dxa"/>
          </w:tcPr>
          <w:p w:rsidR="00264CFC" w:rsidRPr="00681414" w:rsidRDefault="00356C25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add_user</w:t>
            </w:r>
          </w:p>
        </w:tc>
        <w:tc>
          <w:tcPr>
            <w:tcW w:w="5682" w:type="dxa"/>
          </w:tcPr>
          <w:p w:rsidR="00264CFC" w:rsidRPr="00681414" w:rsidRDefault="00356C25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下单人</w:t>
            </w:r>
          </w:p>
        </w:tc>
      </w:tr>
      <w:tr w:rsidR="00012FA0" w:rsidRPr="00681414" w:rsidTr="00A10A2B">
        <w:tc>
          <w:tcPr>
            <w:tcW w:w="2840" w:type="dxa"/>
          </w:tcPr>
          <w:p w:rsidR="00012FA0" w:rsidRPr="00681414" w:rsidRDefault="00F8213F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typename</w:t>
            </w:r>
          </w:p>
        </w:tc>
        <w:tc>
          <w:tcPr>
            <w:tcW w:w="5682" w:type="dxa"/>
          </w:tcPr>
          <w:p w:rsidR="00012FA0" w:rsidRPr="00681414" w:rsidRDefault="00F8213F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工单类型</w:t>
            </w:r>
          </w:p>
        </w:tc>
      </w:tr>
      <w:tr w:rsidR="00012FA0" w:rsidRPr="00681414" w:rsidTr="00A10A2B">
        <w:tc>
          <w:tcPr>
            <w:tcW w:w="2840" w:type="dxa"/>
          </w:tcPr>
          <w:p w:rsidR="00012FA0" w:rsidRPr="00681414" w:rsidRDefault="00A40F85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current_user</w:t>
            </w:r>
          </w:p>
        </w:tc>
        <w:tc>
          <w:tcPr>
            <w:tcW w:w="5682" w:type="dxa"/>
          </w:tcPr>
          <w:p w:rsidR="00012FA0" w:rsidRPr="00681414" w:rsidRDefault="00A40F85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当前处理人</w:t>
            </w:r>
          </w:p>
        </w:tc>
      </w:tr>
      <w:tr w:rsidR="007C7110" w:rsidRPr="00681414" w:rsidTr="00A10A2B">
        <w:tc>
          <w:tcPr>
            <w:tcW w:w="2840" w:type="dxa"/>
          </w:tcPr>
          <w:p w:rsidR="007C7110" w:rsidRPr="00681414" w:rsidRDefault="000A1EF9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lastRenderedPageBreak/>
              <w:t>progress</w:t>
            </w:r>
          </w:p>
        </w:tc>
        <w:tc>
          <w:tcPr>
            <w:tcW w:w="5682" w:type="dxa"/>
          </w:tcPr>
          <w:p w:rsidR="007C7110" w:rsidRPr="00681414" w:rsidRDefault="00AF22C0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进度</w:t>
            </w:r>
            <w:r w:rsidR="00EB2A0D" w:rsidRPr="00681414">
              <w:rPr>
                <w:rFonts w:hint="eastAsia"/>
                <w:szCs w:val="21"/>
              </w:rPr>
              <w:t xml:space="preserve">  1</w:t>
            </w:r>
            <w:r w:rsidR="00EB2A0D" w:rsidRPr="00681414">
              <w:rPr>
                <w:rFonts w:hint="eastAsia"/>
                <w:szCs w:val="21"/>
              </w:rPr>
              <w:t>处理中</w:t>
            </w:r>
            <w:r w:rsidR="00EB2A0D" w:rsidRPr="00681414">
              <w:rPr>
                <w:rFonts w:hint="eastAsia"/>
                <w:szCs w:val="21"/>
              </w:rPr>
              <w:t xml:space="preserve">  2</w:t>
            </w:r>
            <w:r w:rsidR="00EB2A0D" w:rsidRPr="00681414">
              <w:rPr>
                <w:rFonts w:hint="eastAsia"/>
                <w:szCs w:val="21"/>
              </w:rPr>
              <w:t>已处理</w:t>
            </w:r>
          </w:p>
        </w:tc>
      </w:tr>
      <w:tr w:rsidR="007C7110" w:rsidRPr="00681414" w:rsidTr="00A10A2B">
        <w:tc>
          <w:tcPr>
            <w:tcW w:w="2840" w:type="dxa"/>
          </w:tcPr>
          <w:p w:rsidR="007C7110" w:rsidRPr="00681414" w:rsidRDefault="00CB0EAD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szCs w:val="21"/>
              </w:rPr>
              <w:t>add_time</w:t>
            </w:r>
          </w:p>
        </w:tc>
        <w:tc>
          <w:tcPr>
            <w:tcW w:w="5682" w:type="dxa"/>
          </w:tcPr>
          <w:p w:rsidR="007C7110" w:rsidRPr="00681414" w:rsidRDefault="00CB0EAD" w:rsidP="00A10A2B">
            <w:pPr>
              <w:spacing w:line="360" w:lineRule="exact"/>
              <w:rPr>
                <w:szCs w:val="21"/>
              </w:rPr>
            </w:pPr>
            <w:r w:rsidRPr="00681414">
              <w:rPr>
                <w:rFonts w:hint="eastAsia"/>
                <w:szCs w:val="21"/>
              </w:rPr>
              <w:t>下单时间</w:t>
            </w:r>
          </w:p>
        </w:tc>
      </w:tr>
      <w:tr w:rsidR="007C7110" w:rsidRPr="00681414" w:rsidTr="00A10A2B">
        <w:tc>
          <w:tcPr>
            <w:tcW w:w="2840" w:type="dxa"/>
          </w:tcPr>
          <w:p w:rsidR="007C7110" w:rsidRPr="00681414" w:rsidRDefault="007C7110" w:rsidP="00A10A2B">
            <w:pPr>
              <w:spacing w:line="360" w:lineRule="exact"/>
              <w:rPr>
                <w:szCs w:val="21"/>
              </w:rPr>
            </w:pPr>
          </w:p>
        </w:tc>
        <w:tc>
          <w:tcPr>
            <w:tcW w:w="5682" w:type="dxa"/>
          </w:tcPr>
          <w:p w:rsidR="007C7110" w:rsidRPr="00681414" w:rsidRDefault="007C7110" w:rsidP="00A10A2B">
            <w:pPr>
              <w:spacing w:line="360" w:lineRule="exact"/>
              <w:rPr>
                <w:szCs w:val="21"/>
              </w:rPr>
            </w:pPr>
          </w:p>
        </w:tc>
      </w:tr>
      <w:tr w:rsidR="00E92230" w:rsidRPr="00681414" w:rsidTr="00A10A2B">
        <w:tc>
          <w:tcPr>
            <w:tcW w:w="2840" w:type="dxa"/>
          </w:tcPr>
          <w:p w:rsidR="00E92230" w:rsidRPr="00681414" w:rsidRDefault="00E92230" w:rsidP="00A10A2B">
            <w:pPr>
              <w:spacing w:line="360" w:lineRule="exact"/>
              <w:rPr>
                <w:szCs w:val="21"/>
              </w:rPr>
            </w:pPr>
          </w:p>
        </w:tc>
        <w:tc>
          <w:tcPr>
            <w:tcW w:w="5682" w:type="dxa"/>
          </w:tcPr>
          <w:p w:rsidR="00E92230" w:rsidRPr="00681414" w:rsidRDefault="00E92230" w:rsidP="00A10A2B">
            <w:pPr>
              <w:spacing w:line="360" w:lineRule="exact"/>
              <w:rPr>
                <w:szCs w:val="21"/>
              </w:rPr>
            </w:pPr>
          </w:p>
        </w:tc>
      </w:tr>
      <w:tr w:rsidR="00E92230" w:rsidRPr="00681414" w:rsidTr="00A10A2B">
        <w:tc>
          <w:tcPr>
            <w:tcW w:w="2840" w:type="dxa"/>
          </w:tcPr>
          <w:p w:rsidR="00E92230" w:rsidRPr="00681414" w:rsidRDefault="00E92230" w:rsidP="00A10A2B">
            <w:pPr>
              <w:spacing w:line="360" w:lineRule="exact"/>
              <w:rPr>
                <w:szCs w:val="21"/>
              </w:rPr>
            </w:pPr>
          </w:p>
        </w:tc>
        <w:tc>
          <w:tcPr>
            <w:tcW w:w="5682" w:type="dxa"/>
          </w:tcPr>
          <w:p w:rsidR="00E92230" w:rsidRPr="00681414" w:rsidRDefault="00E92230" w:rsidP="00A10A2B">
            <w:pPr>
              <w:spacing w:line="360" w:lineRule="exact"/>
              <w:rPr>
                <w:szCs w:val="21"/>
              </w:rPr>
            </w:pPr>
          </w:p>
        </w:tc>
      </w:tr>
    </w:tbl>
    <w:p w:rsidR="002B52C3" w:rsidRDefault="002B52C3" w:rsidP="00987B48">
      <w:pPr>
        <w:rPr>
          <w:rStyle w:val="a3"/>
        </w:rPr>
      </w:pP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>{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"result": 1000,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"page": 0,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"records": 1,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"data": [</w:t>
      </w:r>
    </w:p>
    <w:p w:rsidR="00987B4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{</w:t>
      </w:r>
    </w:p>
    <w:p w:rsidR="00884055" w:rsidRPr="003502E8" w:rsidRDefault="00F06D80" w:rsidP="00987B48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</w:r>
      <w:r>
        <w:rPr>
          <w:rStyle w:val="a3"/>
          <w:rFonts w:hint="eastAsia"/>
          <w:b w:val="0"/>
        </w:rPr>
        <w:tab/>
      </w:r>
      <w:r w:rsidR="00884055" w:rsidRPr="00884055">
        <w:rPr>
          <w:rStyle w:val="a3"/>
          <w:b w:val="0"/>
        </w:rPr>
        <w:t>"id": "276",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    "order_num": "20161215000003",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rFonts w:hint="eastAsia"/>
          <w:b w:val="0"/>
        </w:rPr>
        <w:t xml:space="preserve">            "work_title": "</w:t>
      </w:r>
      <w:r w:rsidRPr="003502E8">
        <w:rPr>
          <w:rStyle w:val="a3"/>
          <w:rFonts w:hint="eastAsia"/>
          <w:b w:val="0"/>
        </w:rPr>
        <w:t>得得得</w:t>
      </w:r>
      <w:r w:rsidRPr="003502E8">
        <w:rPr>
          <w:rStyle w:val="a3"/>
          <w:rFonts w:hint="eastAsia"/>
          <w:b w:val="0"/>
        </w:rPr>
        <w:t>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rFonts w:hint="eastAsia"/>
          <w:b w:val="0"/>
        </w:rPr>
        <w:t xml:space="preserve">            "ordertype": "</w:t>
      </w:r>
      <w:r w:rsidRPr="003502E8">
        <w:rPr>
          <w:rStyle w:val="a3"/>
          <w:rFonts w:hint="eastAsia"/>
          <w:b w:val="0"/>
        </w:rPr>
        <w:t>系统工单</w:t>
      </w:r>
      <w:r w:rsidRPr="003502E8">
        <w:rPr>
          <w:rStyle w:val="a3"/>
          <w:rFonts w:hint="eastAsia"/>
          <w:b w:val="0"/>
        </w:rPr>
        <w:t>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    "add_user": "admin",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rFonts w:hint="eastAsia"/>
          <w:b w:val="0"/>
        </w:rPr>
        <w:t xml:space="preserve">            "current_user": "</w:t>
      </w:r>
      <w:r w:rsidRPr="003502E8">
        <w:rPr>
          <w:rStyle w:val="a3"/>
          <w:rFonts w:hint="eastAsia"/>
          <w:b w:val="0"/>
        </w:rPr>
        <w:t>测试</w:t>
      </w:r>
      <w:r w:rsidRPr="003502E8">
        <w:rPr>
          <w:rStyle w:val="a3"/>
          <w:rFonts w:hint="eastAsia"/>
          <w:b w:val="0"/>
        </w:rPr>
        <w:t>d",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    "progress": "2",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    "add_time": "2016-12-15 14:27:14",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rFonts w:hint="eastAsia"/>
          <w:b w:val="0"/>
        </w:rPr>
        <w:t xml:space="preserve">            "typename": "</w:t>
      </w:r>
      <w:r w:rsidRPr="003502E8">
        <w:rPr>
          <w:rStyle w:val="a3"/>
          <w:rFonts w:hint="eastAsia"/>
          <w:b w:val="0"/>
        </w:rPr>
        <w:t>问题反馈</w:t>
      </w:r>
      <w:r w:rsidRPr="003502E8">
        <w:rPr>
          <w:rStyle w:val="a3"/>
          <w:rFonts w:hint="eastAsia"/>
          <w:b w:val="0"/>
        </w:rPr>
        <w:t>"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    }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 xml:space="preserve">    ]</w:t>
      </w:r>
    </w:p>
    <w:p w:rsidR="00987B48" w:rsidRPr="003502E8" w:rsidRDefault="00987B48" w:rsidP="00987B48">
      <w:pPr>
        <w:rPr>
          <w:rStyle w:val="a3"/>
          <w:b w:val="0"/>
        </w:rPr>
      </w:pPr>
      <w:r w:rsidRPr="003502E8">
        <w:rPr>
          <w:rStyle w:val="a3"/>
          <w:b w:val="0"/>
        </w:rPr>
        <w:t>}</w:t>
      </w:r>
    </w:p>
    <w:p w:rsidR="00632EDC" w:rsidRPr="00624837" w:rsidRDefault="00760A02" w:rsidP="00AC0098">
      <w:pPr>
        <w:pStyle w:val="3"/>
        <w:numPr>
          <w:ilvl w:val="0"/>
          <w:numId w:val="1"/>
        </w:numPr>
        <w:rPr>
          <w:sz w:val="24"/>
        </w:rPr>
      </w:pPr>
      <w:bookmarkStart w:id="10" w:name="_Toc479267085"/>
      <w:r w:rsidRPr="00624837">
        <w:rPr>
          <w:rFonts w:hint="eastAsia"/>
          <w:sz w:val="24"/>
        </w:rPr>
        <w:t>通话</w:t>
      </w:r>
      <w:r w:rsidR="00632EDC" w:rsidRPr="00624837">
        <w:rPr>
          <w:rFonts w:hint="eastAsia"/>
          <w:sz w:val="24"/>
        </w:rPr>
        <w:t>列表</w:t>
      </w:r>
      <w:r w:rsidR="00425FD7" w:rsidRPr="00624837">
        <w:rPr>
          <w:rFonts w:hint="eastAsia"/>
          <w:sz w:val="24"/>
        </w:rPr>
        <w:t>（关联客户）</w:t>
      </w:r>
      <w:r w:rsidR="00632EDC" w:rsidRPr="00624837">
        <w:rPr>
          <w:rFonts w:hint="eastAsia"/>
          <w:sz w:val="24"/>
        </w:rPr>
        <w:t xml:space="preserve"> appCust</w:t>
      </w:r>
      <w:r w:rsidR="00CB63BE" w:rsidRPr="00624837">
        <w:rPr>
          <w:rFonts w:hint="eastAsia"/>
          <w:sz w:val="24"/>
        </w:rPr>
        <w:t>CallRecords</w:t>
      </w:r>
      <w:r w:rsidR="00632EDC" w:rsidRPr="00624837">
        <w:rPr>
          <w:rFonts w:hint="eastAsia"/>
          <w:sz w:val="24"/>
        </w:rPr>
        <w:t>.html</w:t>
      </w:r>
      <w:bookmarkEnd w:id="10"/>
    </w:p>
    <w:p w:rsidR="00F9243C" w:rsidRPr="00F9243C" w:rsidRDefault="00F9243C" w:rsidP="00F9243C">
      <w:pPr>
        <w:ind w:left="8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1C2C57">
        <w:trPr>
          <w:trHeight w:val="325"/>
        </w:trPr>
        <w:tc>
          <w:tcPr>
            <w:tcW w:w="2837" w:type="dxa"/>
            <w:shd w:val="clear" w:color="auto" w:fill="31849B"/>
          </w:tcPr>
          <w:p w:rsidR="00632EDC" w:rsidRPr="0051310A" w:rsidRDefault="00632EDC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632EDC" w:rsidRPr="0051310A" w:rsidRDefault="00632EDC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632EDC" w:rsidRPr="0051310A" w:rsidRDefault="00632EDC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632EDC" w:rsidRDefault="00632EDC" w:rsidP="008B034E">
            <w:r w:rsidRPr="00401844">
              <w:t>account</w:t>
            </w:r>
          </w:p>
        </w:tc>
        <w:tc>
          <w:tcPr>
            <w:tcW w:w="2837" w:type="dxa"/>
          </w:tcPr>
          <w:p w:rsidR="00632EDC" w:rsidRDefault="00632EDC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632EDC" w:rsidRDefault="00632EDC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632EDC" w:rsidRDefault="00632EDC" w:rsidP="008B034E">
            <w:r w:rsidRPr="00DB4874">
              <w:t>passwd</w:t>
            </w:r>
          </w:p>
        </w:tc>
        <w:tc>
          <w:tcPr>
            <w:tcW w:w="2837" w:type="dxa"/>
          </w:tcPr>
          <w:p w:rsidR="00632EDC" w:rsidRDefault="00632EDC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632EDC" w:rsidRDefault="00632EDC" w:rsidP="008B034E">
            <w:r>
              <w:rPr>
                <w:rFonts w:hint="eastAsia"/>
              </w:rPr>
              <w:t>是</w:t>
            </w:r>
          </w:p>
        </w:tc>
      </w:tr>
      <w:tr w:rsidR="00632EDC" w:rsidRPr="0051310A" w:rsidTr="00071112">
        <w:trPr>
          <w:trHeight w:val="325"/>
        </w:trPr>
        <w:tc>
          <w:tcPr>
            <w:tcW w:w="2837" w:type="dxa"/>
          </w:tcPr>
          <w:p w:rsidR="00632EDC" w:rsidRDefault="00632EDC" w:rsidP="008B034E">
            <w:r w:rsidRPr="00915C47">
              <w:t>domain</w:t>
            </w:r>
          </w:p>
        </w:tc>
        <w:tc>
          <w:tcPr>
            <w:tcW w:w="2837" w:type="dxa"/>
          </w:tcPr>
          <w:p w:rsidR="00632EDC" w:rsidRDefault="00632EDC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632EDC" w:rsidRDefault="00632EDC" w:rsidP="008B034E">
            <w:r>
              <w:rPr>
                <w:rFonts w:hint="eastAsia"/>
              </w:rPr>
              <w:t>是</w:t>
            </w:r>
          </w:p>
        </w:tc>
      </w:tr>
      <w:tr w:rsidR="00632EDC" w:rsidRPr="0051310A" w:rsidTr="00071112">
        <w:trPr>
          <w:trHeight w:val="325"/>
        </w:trPr>
        <w:tc>
          <w:tcPr>
            <w:tcW w:w="2837" w:type="dxa"/>
          </w:tcPr>
          <w:p w:rsidR="00632EDC" w:rsidRPr="00915C47" w:rsidRDefault="009C109A" w:rsidP="008B034E">
            <w:r>
              <w:t>T</w:t>
            </w:r>
            <w:r w:rsidR="00632EDC">
              <w:rPr>
                <w:rFonts w:hint="eastAsia"/>
              </w:rPr>
              <w:t>oken</w:t>
            </w:r>
          </w:p>
        </w:tc>
        <w:tc>
          <w:tcPr>
            <w:tcW w:w="2837" w:type="dxa"/>
          </w:tcPr>
          <w:p w:rsidR="00632EDC" w:rsidRDefault="00632EDC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632EDC" w:rsidRDefault="00632EDC" w:rsidP="008B034E">
            <w:r>
              <w:rPr>
                <w:rFonts w:hint="eastAsia"/>
              </w:rPr>
              <w:t>是</w:t>
            </w:r>
          </w:p>
        </w:tc>
      </w:tr>
      <w:tr w:rsidR="00632EDC" w:rsidRPr="0051310A" w:rsidTr="00071112">
        <w:trPr>
          <w:trHeight w:val="325"/>
        </w:trPr>
        <w:tc>
          <w:tcPr>
            <w:tcW w:w="2837" w:type="dxa"/>
          </w:tcPr>
          <w:p w:rsidR="00632EDC" w:rsidRDefault="004F281F" w:rsidP="008B034E">
            <w:r>
              <w:t>mobile</w:t>
            </w:r>
          </w:p>
        </w:tc>
        <w:tc>
          <w:tcPr>
            <w:tcW w:w="2837" w:type="dxa"/>
          </w:tcPr>
          <w:p w:rsidR="00632EDC" w:rsidRDefault="00632EDC" w:rsidP="008B034E">
            <w:r>
              <w:rPr>
                <w:rFonts w:hint="eastAsia"/>
              </w:rPr>
              <w:t>客户</w:t>
            </w:r>
            <w:r w:rsidR="005A64AA">
              <w:rPr>
                <w:rFonts w:hint="eastAsia"/>
              </w:rPr>
              <w:t>手机号码</w:t>
            </w:r>
          </w:p>
        </w:tc>
        <w:tc>
          <w:tcPr>
            <w:tcW w:w="2838" w:type="dxa"/>
          </w:tcPr>
          <w:p w:rsidR="00632EDC" w:rsidRDefault="00632EDC" w:rsidP="008B034E">
            <w:r>
              <w:rPr>
                <w:rFonts w:hint="eastAsia"/>
              </w:rPr>
              <w:t>是</w:t>
            </w:r>
          </w:p>
        </w:tc>
      </w:tr>
      <w:tr w:rsidR="005A250B" w:rsidRPr="0051310A" w:rsidTr="00071112">
        <w:trPr>
          <w:trHeight w:val="325"/>
        </w:trPr>
        <w:tc>
          <w:tcPr>
            <w:tcW w:w="2837" w:type="dxa"/>
          </w:tcPr>
          <w:p w:rsidR="005A250B" w:rsidRDefault="005A250B" w:rsidP="008B034E">
            <w:r>
              <w:rPr>
                <w:rFonts w:hint="eastAsia"/>
              </w:rPr>
              <w:t>stime</w:t>
            </w:r>
          </w:p>
        </w:tc>
        <w:tc>
          <w:tcPr>
            <w:tcW w:w="2837" w:type="dxa"/>
          </w:tcPr>
          <w:p w:rsidR="00563365" w:rsidRDefault="005A250B" w:rsidP="00563365">
            <w:r>
              <w:rPr>
                <w:rFonts w:hint="eastAsia"/>
              </w:rPr>
              <w:t>开始时间</w:t>
            </w:r>
          </w:p>
          <w:p w:rsidR="005A250B" w:rsidRDefault="00563365" w:rsidP="00563365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2017-01-01 14:58:40</w:t>
            </w:r>
          </w:p>
        </w:tc>
        <w:tc>
          <w:tcPr>
            <w:tcW w:w="2838" w:type="dxa"/>
          </w:tcPr>
          <w:p w:rsidR="005A250B" w:rsidRDefault="005A250B" w:rsidP="008B034E">
            <w:r>
              <w:rPr>
                <w:rFonts w:hint="eastAsia"/>
              </w:rPr>
              <w:t>是</w:t>
            </w:r>
          </w:p>
        </w:tc>
      </w:tr>
      <w:tr w:rsidR="005A250B" w:rsidRPr="0051310A" w:rsidTr="00071112">
        <w:trPr>
          <w:trHeight w:val="325"/>
        </w:trPr>
        <w:tc>
          <w:tcPr>
            <w:tcW w:w="2837" w:type="dxa"/>
          </w:tcPr>
          <w:p w:rsidR="005A250B" w:rsidRDefault="005A250B" w:rsidP="008B034E">
            <w:r>
              <w:rPr>
                <w:rFonts w:hint="eastAsia"/>
              </w:rPr>
              <w:t>etime</w:t>
            </w:r>
          </w:p>
        </w:tc>
        <w:tc>
          <w:tcPr>
            <w:tcW w:w="2837" w:type="dxa"/>
          </w:tcPr>
          <w:p w:rsidR="00563365" w:rsidRDefault="005A250B" w:rsidP="008B034E">
            <w:commentRangeStart w:id="11"/>
            <w:r>
              <w:rPr>
                <w:rFonts w:hint="eastAsia"/>
              </w:rPr>
              <w:t>结束时间</w:t>
            </w:r>
          </w:p>
          <w:p w:rsidR="005A250B" w:rsidRDefault="00563365" w:rsidP="008B034E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2017-01-03 14:58:40</w:t>
            </w:r>
          </w:p>
        </w:tc>
        <w:tc>
          <w:tcPr>
            <w:tcW w:w="2838" w:type="dxa"/>
          </w:tcPr>
          <w:p w:rsidR="005A250B" w:rsidRDefault="005A250B" w:rsidP="008B034E">
            <w:r>
              <w:rPr>
                <w:rFonts w:hint="eastAsia"/>
              </w:rPr>
              <w:t>是</w:t>
            </w:r>
            <w:commentRangeEnd w:id="11"/>
            <w:r w:rsidR="008E6270">
              <w:rPr>
                <w:rStyle w:val="ad"/>
              </w:rPr>
              <w:commentReference w:id="11"/>
            </w:r>
          </w:p>
        </w:tc>
      </w:tr>
    </w:tbl>
    <w:p w:rsidR="006D1E25" w:rsidRDefault="006D1E25" w:rsidP="000254DB">
      <w:pPr>
        <w:spacing w:line="360" w:lineRule="exact"/>
        <w:ind w:firstLine="420"/>
        <w:rPr>
          <w:sz w:val="24"/>
        </w:rPr>
      </w:pPr>
    </w:p>
    <w:p w:rsidR="00C746F6" w:rsidRDefault="00C746F6" w:rsidP="000254DB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8E5450" w:rsidRPr="00A10A2B" w:rsidTr="00C1294A">
        <w:tc>
          <w:tcPr>
            <w:tcW w:w="2840" w:type="dxa"/>
            <w:shd w:val="clear" w:color="auto" w:fill="31849B"/>
          </w:tcPr>
          <w:p w:rsidR="008E5450" w:rsidRPr="000051A3" w:rsidRDefault="008E5450" w:rsidP="00C129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8E5450" w:rsidRPr="000051A3" w:rsidRDefault="008E5450" w:rsidP="00C1294A">
            <w:r w:rsidRPr="000051A3">
              <w:rPr>
                <w:rFonts w:hint="eastAsia"/>
              </w:rPr>
              <w:t>含义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8E545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8E5450" w:rsidRPr="00CF51F5" w:rsidRDefault="008E545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8E545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lastRenderedPageBreak/>
              <w:t>data</w:t>
            </w:r>
          </w:p>
        </w:tc>
        <w:tc>
          <w:tcPr>
            <w:tcW w:w="5682" w:type="dxa"/>
          </w:tcPr>
          <w:p w:rsidR="008E5450" w:rsidRPr="00CF51F5" w:rsidRDefault="008E545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DC0295" w:rsidRPr="00A10A2B" w:rsidTr="00C1294A">
        <w:tc>
          <w:tcPr>
            <w:tcW w:w="2840" w:type="dxa"/>
          </w:tcPr>
          <w:p w:rsidR="00DC0295" w:rsidRPr="00CF51F5" w:rsidRDefault="00DC0295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DC0295" w:rsidRPr="00CF51F5" w:rsidRDefault="00DC0295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EC3B31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calldate</w:t>
            </w:r>
          </w:p>
        </w:tc>
        <w:tc>
          <w:tcPr>
            <w:tcW w:w="5682" w:type="dxa"/>
          </w:tcPr>
          <w:p w:rsidR="008E5450" w:rsidRPr="00CF51F5" w:rsidRDefault="00624CE1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通话时间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BE727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src</w:t>
            </w:r>
          </w:p>
        </w:tc>
        <w:tc>
          <w:tcPr>
            <w:tcW w:w="5682" w:type="dxa"/>
          </w:tcPr>
          <w:p w:rsidR="008E5450" w:rsidRPr="00CF51F5" w:rsidRDefault="00BE727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主叫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900981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dst</w:t>
            </w:r>
          </w:p>
        </w:tc>
        <w:tc>
          <w:tcPr>
            <w:tcW w:w="5682" w:type="dxa"/>
          </w:tcPr>
          <w:p w:rsidR="008E5450" w:rsidRPr="00CF51F5" w:rsidRDefault="00900981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被</w:t>
            </w:r>
            <w:r w:rsidR="0012479B" w:rsidRPr="00CF51F5">
              <w:rPr>
                <w:rFonts w:hint="eastAsia"/>
                <w:szCs w:val="21"/>
              </w:rPr>
              <w:t>叫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436D13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b</w:t>
            </w:r>
            <w:r w:rsidR="00535503" w:rsidRPr="00CF51F5">
              <w:rPr>
                <w:rFonts w:hint="eastAsia"/>
                <w:szCs w:val="21"/>
              </w:rPr>
              <w:t>illsec</w:t>
            </w:r>
          </w:p>
        </w:tc>
        <w:tc>
          <w:tcPr>
            <w:tcW w:w="5682" w:type="dxa"/>
          </w:tcPr>
          <w:p w:rsidR="008E5450" w:rsidRPr="00CF51F5" w:rsidRDefault="00535503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通话时长</w:t>
            </w:r>
          </w:p>
        </w:tc>
      </w:tr>
      <w:tr w:rsidR="008E5450" w:rsidRPr="00A10A2B" w:rsidTr="00C1294A">
        <w:tc>
          <w:tcPr>
            <w:tcW w:w="2840" w:type="dxa"/>
          </w:tcPr>
          <w:p w:rsidR="008E5450" w:rsidRPr="00CF51F5" w:rsidRDefault="000845BA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dispostion</w:t>
            </w:r>
          </w:p>
        </w:tc>
        <w:tc>
          <w:tcPr>
            <w:tcW w:w="5682" w:type="dxa"/>
          </w:tcPr>
          <w:p w:rsidR="008E5450" w:rsidRPr="00CF51F5" w:rsidRDefault="005927E0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接听类型</w:t>
            </w:r>
            <w:r w:rsidR="00D64971" w:rsidRPr="00CF51F5">
              <w:rPr>
                <w:rFonts w:hint="eastAsia"/>
                <w:szCs w:val="21"/>
              </w:rPr>
              <w:t xml:space="preserve"> </w:t>
            </w:r>
            <w:r w:rsidR="00D64971" w:rsidRPr="00CF51F5">
              <w:rPr>
                <w:szCs w:val="21"/>
              </w:rPr>
              <w:t>ANSWERED</w:t>
            </w:r>
            <w:r w:rsidR="001E5C44" w:rsidRPr="00CF51F5">
              <w:rPr>
                <w:rFonts w:hint="eastAsia"/>
                <w:szCs w:val="21"/>
              </w:rPr>
              <w:t xml:space="preserve"> </w:t>
            </w:r>
            <w:r w:rsidR="000B39A0">
              <w:rPr>
                <w:rFonts w:hint="eastAsia"/>
                <w:szCs w:val="21"/>
              </w:rPr>
              <w:t xml:space="preserve"> </w:t>
            </w:r>
            <w:r w:rsidR="000B39A0">
              <w:rPr>
                <w:rFonts w:hint="eastAsia"/>
                <w:szCs w:val="21"/>
              </w:rPr>
              <w:t>接听</w:t>
            </w:r>
            <w:r w:rsidR="000B39A0">
              <w:rPr>
                <w:rFonts w:hint="eastAsia"/>
                <w:szCs w:val="21"/>
              </w:rPr>
              <w:t xml:space="preserve"> </w:t>
            </w:r>
            <w:r w:rsidR="001E5C44" w:rsidRPr="00CF51F5">
              <w:rPr>
                <w:rFonts w:hint="eastAsia"/>
                <w:szCs w:val="21"/>
              </w:rPr>
              <w:t xml:space="preserve"> </w:t>
            </w:r>
            <w:r w:rsidR="001E5C44" w:rsidRPr="00CF51F5">
              <w:rPr>
                <w:szCs w:val="21"/>
              </w:rPr>
              <w:t>NO ANSWER</w:t>
            </w:r>
            <w:r w:rsidR="000B39A0">
              <w:rPr>
                <w:rFonts w:hint="eastAsia"/>
                <w:szCs w:val="21"/>
              </w:rPr>
              <w:t xml:space="preserve"> </w:t>
            </w:r>
            <w:r w:rsidR="000B39A0">
              <w:rPr>
                <w:rFonts w:hint="eastAsia"/>
                <w:szCs w:val="21"/>
              </w:rPr>
              <w:t>未接听</w:t>
            </w:r>
          </w:p>
        </w:tc>
      </w:tr>
      <w:tr w:rsidR="00226049" w:rsidRPr="00A10A2B" w:rsidTr="00C1294A">
        <w:tc>
          <w:tcPr>
            <w:tcW w:w="2840" w:type="dxa"/>
          </w:tcPr>
          <w:p w:rsidR="00226049" w:rsidRPr="00CF51F5" w:rsidRDefault="00226049" w:rsidP="00C1294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userfield</w:t>
            </w:r>
          </w:p>
        </w:tc>
        <w:tc>
          <w:tcPr>
            <w:tcW w:w="5682" w:type="dxa"/>
          </w:tcPr>
          <w:p w:rsidR="00226049" w:rsidRPr="00CF51F5" w:rsidRDefault="00770909" w:rsidP="00DE7535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录音文件</w:t>
            </w:r>
            <w:r w:rsidR="00DE7535">
              <w:rPr>
                <w:rFonts w:hint="eastAsia"/>
                <w:szCs w:val="21"/>
              </w:rPr>
              <w:t>（可用</w:t>
            </w:r>
            <w:r w:rsidR="00DE7535">
              <w:rPr>
                <w:rFonts w:hint="eastAsia"/>
                <w:szCs w:val="21"/>
              </w:rPr>
              <w:t>appDownloadCF.html</w:t>
            </w:r>
            <w:r w:rsidR="00DE7535">
              <w:rPr>
                <w:rFonts w:hint="eastAsia"/>
                <w:szCs w:val="21"/>
              </w:rPr>
              <w:t>接口获取文件真实路径）</w:t>
            </w:r>
          </w:p>
        </w:tc>
      </w:tr>
    </w:tbl>
    <w:p w:rsidR="003E6CA9" w:rsidRDefault="003E6CA9" w:rsidP="000254DB">
      <w:pPr>
        <w:spacing w:line="360" w:lineRule="exact"/>
        <w:ind w:firstLine="420"/>
        <w:rPr>
          <w:sz w:val="24"/>
        </w:rPr>
      </w:pPr>
    </w:p>
    <w:p w:rsidR="00DC2D47" w:rsidRDefault="000760A6" w:rsidP="00AC0098">
      <w:pPr>
        <w:pStyle w:val="3"/>
        <w:numPr>
          <w:ilvl w:val="0"/>
          <w:numId w:val="1"/>
        </w:numPr>
        <w:rPr>
          <w:sz w:val="21"/>
          <w:szCs w:val="21"/>
        </w:rPr>
      </w:pPr>
      <w:bookmarkStart w:id="12" w:name="_Toc479267086"/>
      <w:r w:rsidRPr="00ED1D69">
        <w:rPr>
          <w:rFonts w:hint="eastAsia"/>
          <w:sz w:val="21"/>
          <w:szCs w:val="21"/>
        </w:rPr>
        <w:t>听取录音文件</w:t>
      </w:r>
      <w:r w:rsidRPr="00ED1D69">
        <w:rPr>
          <w:rFonts w:hint="eastAsia"/>
          <w:sz w:val="21"/>
          <w:szCs w:val="21"/>
        </w:rPr>
        <w:t xml:space="preserve"> </w:t>
      </w:r>
      <w:r w:rsidR="00920C35">
        <w:rPr>
          <w:rFonts w:hint="eastAsia"/>
          <w:sz w:val="21"/>
          <w:szCs w:val="21"/>
        </w:rPr>
        <w:t>appDownload</w:t>
      </w:r>
      <w:r w:rsidR="00C85E4F">
        <w:rPr>
          <w:rFonts w:hint="eastAsia"/>
          <w:sz w:val="21"/>
          <w:szCs w:val="21"/>
        </w:rPr>
        <w:t>CF.html</w:t>
      </w:r>
      <w:bookmarkEnd w:id="12"/>
    </w:p>
    <w:p w:rsidR="00B10449" w:rsidRPr="00B10449" w:rsidRDefault="00B10449" w:rsidP="00B10449">
      <w:r w:rsidRPr="00B10449">
        <w:t>audio:814-018219103020-20161227-191108-1482837068.218.mp3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F4E5E" w:rsidRPr="0051310A" w:rsidTr="00C1294A">
        <w:trPr>
          <w:trHeight w:val="325"/>
        </w:trPr>
        <w:tc>
          <w:tcPr>
            <w:tcW w:w="2837" w:type="dxa"/>
            <w:shd w:val="clear" w:color="auto" w:fill="31849B"/>
          </w:tcPr>
          <w:p w:rsidR="00AF4E5E" w:rsidRPr="0051310A" w:rsidRDefault="00AF4E5E" w:rsidP="00C129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F4E5E" w:rsidRPr="0051310A" w:rsidRDefault="00AF4E5E" w:rsidP="00C1294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F4E5E" w:rsidRPr="0051310A" w:rsidRDefault="00AF4E5E" w:rsidP="00C1294A">
            <w:r>
              <w:rPr>
                <w:rFonts w:hint="eastAsia"/>
              </w:rPr>
              <w:t>必须</w:t>
            </w:r>
          </w:p>
        </w:tc>
      </w:tr>
      <w:tr w:rsidR="00AF4E5E" w:rsidRPr="0051310A" w:rsidTr="00C1294A">
        <w:trPr>
          <w:trHeight w:val="309"/>
        </w:trPr>
        <w:tc>
          <w:tcPr>
            <w:tcW w:w="2837" w:type="dxa"/>
          </w:tcPr>
          <w:p w:rsidR="00AF4E5E" w:rsidRDefault="00AF4E5E" w:rsidP="00C1294A">
            <w:r w:rsidRPr="00401844">
              <w:t>account</w:t>
            </w:r>
          </w:p>
        </w:tc>
        <w:tc>
          <w:tcPr>
            <w:tcW w:w="2837" w:type="dxa"/>
          </w:tcPr>
          <w:p w:rsidR="00AF4E5E" w:rsidRDefault="00AF4E5E" w:rsidP="00C1294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AF4E5E" w:rsidRDefault="00AF4E5E" w:rsidP="00C1294A">
            <w:r>
              <w:rPr>
                <w:rFonts w:hint="eastAsia"/>
              </w:rPr>
              <w:t>是</w:t>
            </w:r>
          </w:p>
        </w:tc>
      </w:tr>
      <w:tr w:rsidR="00AF4E5E" w:rsidRPr="0051310A" w:rsidTr="00C1294A">
        <w:trPr>
          <w:trHeight w:val="325"/>
        </w:trPr>
        <w:tc>
          <w:tcPr>
            <w:tcW w:w="2837" w:type="dxa"/>
          </w:tcPr>
          <w:p w:rsidR="00AF4E5E" w:rsidRDefault="00AF4E5E" w:rsidP="00C1294A">
            <w:r w:rsidRPr="00DB4874">
              <w:t>passwd</w:t>
            </w:r>
          </w:p>
        </w:tc>
        <w:tc>
          <w:tcPr>
            <w:tcW w:w="2837" w:type="dxa"/>
          </w:tcPr>
          <w:p w:rsidR="00AF4E5E" w:rsidRDefault="00AF4E5E" w:rsidP="00C1294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AF4E5E" w:rsidRDefault="00AF4E5E" w:rsidP="00C1294A">
            <w:r>
              <w:rPr>
                <w:rFonts w:hint="eastAsia"/>
              </w:rPr>
              <w:t>是</w:t>
            </w:r>
          </w:p>
        </w:tc>
      </w:tr>
      <w:tr w:rsidR="00AF4E5E" w:rsidRPr="0051310A" w:rsidTr="00C1294A">
        <w:trPr>
          <w:trHeight w:val="325"/>
        </w:trPr>
        <w:tc>
          <w:tcPr>
            <w:tcW w:w="2837" w:type="dxa"/>
          </w:tcPr>
          <w:p w:rsidR="00AF4E5E" w:rsidRDefault="00AF4E5E" w:rsidP="00C1294A">
            <w:r w:rsidRPr="00915C47">
              <w:t>domain</w:t>
            </w:r>
          </w:p>
        </w:tc>
        <w:tc>
          <w:tcPr>
            <w:tcW w:w="2837" w:type="dxa"/>
          </w:tcPr>
          <w:p w:rsidR="00AF4E5E" w:rsidRDefault="00AF4E5E" w:rsidP="00C1294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AF4E5E" w:rsidRDefault="00AF4E5E" w:rsidP="00C1294A">
            <w:r>
              <w:rPr>
                <w:rFonts w:hint="eastAsia"/>
              </w:rPr>
              <w:t>是</w:t>
            </w:r>
          </w:p>
        </w:tc>
      </w:tr>
      <w:tr w:rsidR="00AF4E5E" w:rsidRPr="0051310A" w:rsidTr="00C1294A">
        <w:trPr>
          <w:trHeight w:val="325"/>
        </w:trPr>
        <w:tc>
          <w:tcPr>
            <w:tcW w:w="2837" w:type="dxa"/>
          </w:tcPr>
          <w:p w:rsidR="00AF4E5E" w:rsidRPr="00915C47" w:rsidRDefault="00AF4E5E" w:rsidP="00C1294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37" w:type="dxa"/>
          </w:tcPr>
          <w:p w:rsidR="00AF4E5E" w:rsidRDefault="00AF4E5E" w:rsidP="00C1294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AF4E5E" w:rsidRDefault="00AF4E5E" w:rsidP="00C1294A">
            <w:r>
              <w:rPr>
                <w:rFonts w:hint="eastAsia"/>
              </w:rPr>
              <w:t>是</w:t>
            </w:r>
          </w:p>
        </w:tc>
      </w:tr>
      <w:tr w:rsidR="00AF4E5E" w:rsidRPr="0051310A" w:rsidTr="00C1294A">
        <w:trPr>
          <w:trHeight w:val="325"/>
        </w:trPr>
        <w:tc>
          <w:tcPr>
            <w:tcW w:w="2837" w:type="dxa"/>
          </w:tcPr>
          <w:p w:rsidR="00AF4E5E" w:rsidRDefault="004E05EB" w:rsidP="00C1294A">
            <w:r w:rsidRPr="00CF51F5">
              <w:rPr>
                <w:szCs w:val="21"/>
              </w:rPr>
              <w:t>userfield</w:t>
            </w:r>
          </w:p>
        </w:tc>
        <w:tc>
          <w:tcPr>
            <w:tcW w:w="2837" w:type="dxa"/>
          </w:tcPr>
          <w:p w:rsidR="00AF4E5E" w:rsidRDefault="00B00BBA" w:rsidP="00C1294A">
            <w:r>
              <w:rPr>
                <w:rFonts w:hint="eastAsia"/>
              </w:rPr>
              <w:t>录音文件</w:t>
            </w:r>
          </w:p>
        </w:tc>
        <w:tc>
          <w:tcPr>
            <w:tcW w:w="2838" w:type="dxa"/>
          </w:tcPr>
          <w:p w:rsidR="00AF4E5E" w:rsidRDefault="00AF4E5E" w:rsidP="00C1294A">
            <w:r>
              <w:rPr>
                <w:rFonts w:hint="eastAsia"/>
              </w:rPr>
              <w:t>是</w:t>
            </w:r>
          </w:p>
        </w:tc>
      </w:tr>
    </w:tbl>
    <w:p w:rsidR="008915C6" w:rsidRDefault="008915C6" w:rsidP="008915C6"/>
    <w:p w:rsidR="00D44204" w:rsidRDefault="00D44204" w:rsidP="008915C6">
      <w:r>
        <w:rPr>
          <w:rFonts w:hint="eastAsia"/>
        </w:rPr>
        <w:t>返回</w:t>
      </w:r>
    </w:p>
    <w:p w:rsidR="00716CD8" w:rsidRDefault="00716CD8" w:rsidP="008915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5686"/>
      </w:tblGrid>
      <w:tr w:rsidR="00627853" w:rsidRPr="0051310A" w:rsidTr="00C67A19">
        <w:trPr>
          <w:trHeight w:val="356"/>
        </w:trPr>
        <w:tc>
          <w:tcPr>
            <w:tcW w:w="2802" w:type="dxa"/>
            <w:shd w:val="clear" w:color="auto" w:fill="31849B"/>
          </w:tcPr>
          <w:p w:rsidR="00627853" w:rsidRPr="0051310A" w:rsidRDefault="00627853" w:rsidP="00C129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5686" w:type="dxa"/>
            <w:shd w:val="clear" w:color="auto" w:fill="31849B"/>
          </w:tcPr>
          <w:p w:rsidR="00627853" w:rsidRPr="0051310A" w:rsidRDefault="00627853" w:rsidP="00C1294A">
            <w:r>
              <w:rPr>
                <w:rFonts w:hint="eastAsia"/>
              </w:rPr>
              <w:t>含义</w:t>
            </w:r>
          </w:p>
        </w:tc>
      </w:tr>
      <w:tr w:rsidR="00627853" w:rsidRPr="0051310A" w:rsidTr="00C67A19">
        <w:trPr>
          <w:trHeight w:val="339"/>
        </w:trPr>
        <w:tc>
          <w:tcPr>
            <w:tcW w:w="2802" w:type="dxa"/>
          </w:tcPr>
          <w:p w:rsidR="00627853" w:rsidRPr="00A10A2B" w:rsidRDefault="00627853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6" w:type="dxa"/>
          </w:tcPr>
          <w:p w:rsidR="00627853" w:rsidRPr="00A10A2B" w:rsidRDefault="00627853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627853" w:rsidRPr="0051310A" w:rsidTr="00C67A19">
        <w:trPr>
          <w:trHeight w:val="356"/>
        </w:trPr>
        <w:tc>
          <w:tcPr>
            <w:tcW w:w="2802" w:type="dxa"/>
          </w:tcPr>
          <w:p w:rsidR="00627853" w:rsidRPr="00A10A2B" w:rsidRDefault="00627853" w:rsidP="00C1294A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6" w:type="dxa"/>
          </w:tcPr>
          <w:p w:rsidR="00627853" w:rsidRPr="00A10A2B" w:rsidRDefault="00627853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627853" w:rsidRPr="0051310A" w:rsidTr="00C67A19">
        <w:trPr>
          <w:trHeight w:val="356"/>
        </w:trPr>
        <w:tc>
          <w:tcPr>
            <w:tcW w:w="2802" w:type="dxa"/>
          </w:tcPr>
          <w:p w:rsidR="00627853" w:rsidRDefault="00627853" w:rsidP="00C1294A">
            <w:r>
              <w:rPr>
                <w:rFonts w:hint="eastAsia"/>
              </w:rPr>
              <w:t>url</w:t>
            </w:r>
          </w:p>
        </w:tc>
        <w:tc>
          <w:tcPr>
            <w:tcW w:w="5686" w:type="dxa"/>
          </w:tcPr>
          <w:p w:rsidR="00627853" w:rsidRDefault="00627853" w:rsidP="00C1294A">
            <w:r>
              <w:rPr>
                <w:rFonts w:hint="eastAsia"/>
              </w:rPr>
              <w:t>录音文件地址</w:t>
            </w:r>
          </w:p>
        </w:tc>
      </w:tr>
    </w:tbl>
    <w:p w:rsidR="00D7728D" w:rsidRPr="008915C6" w:rsidRDefault="00D7728D" w:rsidP="008915C6"/>
    <w:p w:rsidR="00605D4B" w:rsidRPr="00291406" w:rsidRDefault="00A50AE6" w:rsidP="00AC0098">
      <w:pPr>
        <w:pStyle w:val="3"/>
        <w:numPr>
          <w:ilvl w:val="0"/>
          <w:numId w:val="1"/>
        </w:numPr>
        <w:rPr>
          <w:sz w:val="24"/>
          <w:shd w:val="clear" w:color="auto" w:fill="FFFF00"/>
        </w:rPr>
      </w:pPr>
      <w:bookmarkStart w:id="13" w:name="_Toc479267087"/>
      <w:r w:rsidRPr="00291406">
        <w:rPr>
          <w:rFonts w:hint="eastAsia"/>
          <w:sz w:val="24"/>
          <w:shd w:val="clear" w:color="auto" w:fill="FFFF00"/>
        </w:rPr>
        <w:t>待办事项</w:t>
      </w:r>
      <w:r w:rsidR="00EC613E" w:rsidRPr="00291406">
        <w:rPr>
          <w:rFonts w:hint="eastAsia"/>
          <w:sz w:val="24"/>
          <w:shd w:val="clear" w:color="auto" w:fill="FFFF00"/>
        </w:rPr>
        <w:t>（工作流）</w:t>
      </w:r>
      <w:r w:rsidR="009728F2" w:rsidRPr="00291406">
        <w:rPr>
          <w:rFonts w:hint="eastAsia"/>
          <w:sz w:val="24"/>
          <w:shd w:val="clear" w:color="auto" w:fill="FFFF00"/>
        </w:rPr>
        <w:t>列表</w:t>
      </w:r>
      <w:r w:rsidR="00A17B1A" w:rsidRPr="00291406">
        <w:rPr>
          <w:rFonts w:hint="eastAsia"/>
          <w:sz w:val="24"/>
          <w:shd w:val="clear" w:color="auto" w:fill="FFFF00"/>
        </w:rPr>
        <w:t xml:space="preserve"> appWorkFlow.html</w:t>
      </w:r>
      <w:bookmarkEnd w:id="13"/>
    </w:p>
    <w:p w:rsidR="00162405" w:rsidRDefault="00EF5F7C" w:rsidP="00162405">
      <w:r>
        <w:rPr>
          <w:rFonts w:hint="eastAsia"/>
        </w:rPr>
        <w:t>流程</w:t>
      </w:r>
      <w:r w:rsidR="006E3841">
        <w:rPr>
          <w:rFonts w:hint="eastAsia"/>
        </w:rPr>
        <w:t>简易</w:t>
      </w:r>
      <w:r>
        <w:rPr>
          <w:rFonts w:hint="eastAsia"/>
        </w:rPr>
        <w:t>说明</w:t>
      </w:r>
      <w:r w:rsidR="006D0802">
        <w:rPr>
          <w:rFonts w:hint="eastAsia"/>
        </w:rPr>
        <w:t>：</w:t>
      </w:r>
    </w:p>
    <w:p w:rsidR="006D0802" w:rsidRDefault="006D0802" w:rsidP="00162405">
      <w:r>
        <w:rPr>
          <w:rFonts w:hint="eastAsia"/>
        </w:rPr>
        <w:t>1</w:t>
      </w:r>
      <w:r>
        <w:rPr>
          <w:rFonts w:hint="eastAsia"/>
        </w:rPr>
        <w:t>、先建立工作流程模板，确定模板中每个流程的处理、流转情况。</w:t>
      </w:r>
    </w:p>
    <w:p w:rsidR="006D0802" w:rsidRDefault="006D0802" w:rsidP="00162405">
      <w:r>
        <w:rPr>
          <w:rFonts w:hint="eastAsia"/>
        </w:rPr>
        <w:t>2</w:t>
      </w:r>
      <w:r>
        <w:rPr>
          <w:rFonts w:hint="eastAsia"/>
        </w:rPr>
        <w:t>、到待办事项里，添加一个事项，</w:t>
      </w:r>
      <w:r w:rsidR="005F379A">
        <w:rPr>
          <w:rFonts w:hint="eastAsia"/>
        </w:rPr>
        <w:t>选</w:t>
      </w:r>
      <w:r w:rsidR="005B0B45">
        <w:rPr>
          <w:rFonts w:hint="eastAsia"/>
        </w:rPr>
        <w:t>择</w:t>
      </w:r>
      <w:r w:rsidR="005F379A">
        <w:rPr>
          <w:rFonts w:hint="eastAsia"/>
        </w:rPr>
        <w:t>一个流程模板，</w:t>
      </w:r>
      <w:r>
        <w:rPr>
          <w:rFonts w:hint="eastAsia"/>
        </w:rPr>
        <w:t>填写对应的内容，保存生成一个事项。</w:t>
      </w:r>
    </w:p>
    <w:p w:rsidR="006D0802" w:rsidRPr="006D0802" w:rsidRDefault="006D0802" w:rsidP="00162405">
      <w:r>
        <w:rPr>
          <w:rFonts w:hint="eastAsia"/>
        </w:rPr>
        <w:t>3</w:t>
      </w:r>
      <w:r>
        <w:rPr>
          <w:rFonts w:hint="eastAsia"/>
        </w:rPr>
        <w:t>、依据流程模板的设定，</w:t>
      </w:r>
      <w:r w:rsidR="00FD303C">
        <w:rPr>
          <w:rFonts w:hint="eastAsia"/>
        </w:rPr>
        <w:t>后续处理人员可进行打回、处理、</w:t>
      </w:r>
      <w:r w:rsidR="00C75C08">
        <w:rPr>
          <w:rFonts w:hint="eastAsia"/>
        </w:rPr>
        <w:t>移交</w:t>
      </w:r>
      <w:r w:rsidR="00FD303C">
        <w:rPr>
          <w:rFonts w:hint="eastAsia"/>
        </w:rPr>
        <w:t>、</w:t>
      </w:r>
      <w:r w:rsidR="009754FA">
        <w:rPr>
          <w:rFonts w:hint="eastAsia"/>
        </w:rPr>
        <w:t>结束</w:t>
      </w:r>
      <w:r w:rsidR="00C75C08">
        <w:rPr>
          <w:rFonts w:hint="eastAsia"/>
        </w:rPr>
        <w:t>等操作</w:t>
      </w:r>
      <w:r w:rsidR="009F474E">
        <w:rPr>
          <w:rFonts w:hint="eastAsia"/>
        </w:rPr>
        <w:t>。</w:t>
      </w:r>
    </w:p>
    <w:p w:rsidR="009047FB" w:rsidRDefault="009047FB" w:rsidP="009047FB">
      <w:pPr>
        <w:spacing w:line="360" w:lineRule="exact"/>
        <w:ind w:left="84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1C2C57">
        <w:trPr>
          <w:trHeight w:val="325"/>
        </w:trPr>
        <w:tc>
          <w:tcPr>
            <w:tcW w:w="2837" w:type="dxa"/>
            <w:shd w:val="clear" w:color="auto" w:fill="31849B"/>
          </w:tcPr>
          <w:p w:rsidR="00605D4B" w:rsidRPr="0051310A" w:rsidRDefault="00605D4B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605D4B" w:rsidRPr="0051310A" w:rsidRDefault="00605D4B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605D4B" w:rsidRPr="0051310A" w:rsidRDefault="00605D4B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605D4B" w:rsidRDefault="00605D4B" w:rsidP="008B034E">
            <w:r w:rsidRPr="00401844">
              <w:t>account</w:t>
            </w:r>
          </w:p>
        </w:tc>
        <w:tc>
          <w:tcPr>
            <w:tcW w:w="2837" w:type="dxa"/>
          </w:tcPr>
          <w:p w:rsidR="00605D4B" w:rsidRDefault="00605D4B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605D4B" w:rsidRDefault="00605D4B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605D4B" w:rsidRDefault="00605D4B" w:rsidP="008B034E">
            <w:r w:rsidRPr="00DB4874">
              <w:lastRenderedPageBreak/>
              <w:t>passwd</w:t>
            </w:r>
          </w:p>
        </w:tc>
        <w:tc>
          <w:tcPr>
            <w:tcW w:w="2837" w:type="dxa"/>
          </w:tcPr>
          <w:p w:rsidR="00605D4B" w:rsidRDefault="00605D4B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605D4B" w:rsidRDefault="00605D4B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605D4B" w:rsidRDefault="00605D4B" w:rsidP="008B034E">
            <w:r w:rsidRPr="00915C47">
              <w:t>domain</w:t>
            </w:r>
          </w:p>
        </w:tc>
        <w:tc>
          <w:tcPr>
            <w:tcW w:w="2837" w:type="dxa"/>
          </w:tcPr>
          <w:p w:rsidR="00605D4B" w:rsidRDefault="00605D4B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605D4B" w:rsidRDefault="00605D4B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605D4B" w:rsidRPr="00915C47" w:rsidRDefault="00605D4B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605D4B" w:rsidRDefault="00605D4B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605D4B" w:rsidRDefault="00605D4B" w:rsidP="008B034E">
            <w:r>
              <w:rPr>
                <w:rFonts w:hint="eastAsia"/>
              </w:rPr>
              <w:t>是</w:t>
            </w:r>
          </w:p>
        </w:tc>
      </w:tr>
      <w:tr w:rsidR="00FD6A29" w:rsidRPr="0051310A" w:rsidTr="00071112">
        <w:trPr>
          <w:trHeight w:val="325"/>
        </w:trPr>
        <w:tc>
          <w:tcPr>
            <w:tcW w:w="2837" w:type="dxa"/>
          </w:tcPr>
          <w:p w:rsidR="00FD6A29" w:rsidRDefault="00FD6A29" w:rsidP="00C1294A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FD6A29" w:rsidRDefault="00FD6A29" w:rsidP="00C1294A">
            <w:r>
              <w:rPr>
                <w:rFonts w:hint="eastAsia"/>
              </w:rPr>
              <w:t>搜索</w:t>
            </w:r>
          </w:p>
          <w:p w:rsidR="00FD6A29" w:rsidRDefault="00FD6A29" w:rsidP="00B96CAE">
            <w:r>
              <w:rPr>
                <w:rFonts w:hint="eastAsia"/>
              </w:rPr>
              <w:t>用于搜索名称、</w:t>
            </w:r>
            <w:r w:rsidR="00B96CAE">
              <w:rPr>
                <w:rFonts w:hint="eastAsia"/>
              </w:rPr>
              <w:t>编号</w:t>
            </w:r>
          </w:p>
        </w:tc>
        <w:tc>
          <w:tcPr>
            <w:tcW w:w="2838" w:type="dxa"/>
          </w:tcPr>
          <w:p w:rsidR="00FD6A29" w:rsidRDefault="00FD6A29" w:rsidP="00C1294A">
            <w:r>
              <w:rPr>
                <w:rFonts w:hint="eastAsia"/>
              </w:rPr>
              <w:t>否</w:t>
            </w:r>
          </w:p>
        </w:tc>
      </w:tr>
    </w:tbl>
    <w:p w:rsidR="00605D4B" w:rsidRDefault="00957EB7" w:rsidP="00605D4B">
      <w:pPr>
        <w:spacing w:line="360" w:lineRule="exact"/>
        <w:ind w:left="840"/>
        <w:rPr>
          <w:sz w:val="24"/>
        </w:rPr>
      </w:pPr>
      <w:r w:rsidRPr="00C73A27">
        <w:rPr>
          <w:rFonts w:hint="eastAsia"/>
          <w:sz w:val="24"/>
        </w:rPr>
        <w:t>返回</w:t>
      </w:r>
    </w:p>
    <w:p w:rsidR="00E8197F" w:rsidRDefault="00E8197F" w:rsidP="00605D4B">
      <w:pPr>
        <w:spacing w:line="360" w:lineRule="exact"/>
        <w:ind w:left="840"/>
        <w:rPr>
          <w:sz w:val="24"/>
        </w:rPr>
      </w:pPr>
    </w:p>
    <w:p w:rsidR="007A6AE2" w:rsidRDefault="007A6AE2" w:rsidP="00605D4B">
      <w:pPr>
        <w:spacing w:line="360" w:lineRule="exact"/>
        <w:ind w:left="84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26DDC" w:rsidRPr="00A10A2B" w:rsidTr="00C1294A">
        <w:tc>
          <w:tcPr>
            <w:tcW w:w="2840" w:type="dxa"/>
            <w:shd w:val="clear" w:color="auto" w:fill="31849B"/>
          </w:tcPr>
          <w:p w:rsidR="00726DDC" w:rsidRPr="000051A3" w:rsidRDefault="00726DDC" w:rsidP="00C129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26DDC" w:rsidRPr="000051A3" w:rsidRDefault="00726DDC" w:rsidP="00C1294A">
            <w:r w:rsidRPr="000051A3">
              <w:rPr>
                <w:rFonts w:hint="eastAsia"/>
              </w:rPr>
              <w:t>含义</w:t>
            </w:r>
          </w:p>
        </w:tc>
      </w:tr>
      <w:tr w:rsidR="00501001" w:rsidRPr="00A10A2B" w:rsidTr="00C1294A">
        <w:tc>
          <w:tcPr>
            <w:tcW w:w="2840" w:type="dxa"/>
          </w:tcPr>
          <w:p w:rsidR="00501001" w:rsidRPr="00A10A2B" w:rsidRDefault="00501001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501001" w:rsidRPr="00A10A2B" w:rsidRDefault="00501001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501001" w:rsidRPr="00A10A2B" w:rsidTr="00C1294A">
        <w:tc>
          <w:tcPr>
            <w:tcW w:w="2840" w:type="dxa"/>
          </w:tcPr>
          <w:p w:rsidR="00501001" w:rsidRPr="00A10A2B" w:rsidRDefault="00501001" w:rsidP="00C1294A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501001" w:rsidRPr="00A10A2B" w:rsidRDefault="00501001" w:rsidP="00C129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865755" w:rsidRPr="00A10A2B" w:rsidTr="00291406">
        <w:tc>
          <w:tcPr>
            <w:tcW w:w="2840" w:type="dxa"/>
            <w:shd w:val="clear" w:color="auto" w:fill="FFFF00"/>
          </w:tcPr>
          <w:p w:rsidR="00865755" w:rsidRPr="00C73A27" w:rsidRDefault="00865755" w:rsidP="00C1294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682" w:type="dxa"/>
            <w:shd w:val="clear" w:color="auto" w:fill="FFFF00"/>
          </w:tcPr>
          <w:p w:rsidR="00865755" w:rsidRDefault="00865755" w:rsidP="00C1294A">
            <w:r>
              <w:rPr>
                <w:rFonts w:hint="eastAsia"/>
              </w:rPr>
              <w:t>工作流序号</w:t>
            </w:r>
          </w:p>
        </w:tc>
      </w:tr>
      <w:tr w:rsidR="00353DA3" w:rsidRPr="00A10A2B" w:rsidTr="00C1294A">
        <w:tc>
          <w:tcPr>
            <w:tcW w:w="2840" w:type="dxa"/>
          </w:tcPr>
          <w:p w:rsidR="00353DA3" w:rsidRDefault="00353DA3" w:rsidP="00C1294A">
            <w:r w:rsidRPr="00C73A27">
              <w:rPr>
                <w:sz w:val="24"/>
              </w:rPr>
              <w:t>wf_number</w:t>
            </w:r>
          </w:p>
        </w:tc>
        <w:tc>
          <w:tcPr>
            <w:tcW w:w="5682" w:type="dxa"/>
          </w:tcPr>
          <w:p w:rsidR="00353DA3" w:rsidRDefault="00353DA3" w:rsidP="00C1294A">
            <w:r>
              <w:rPr>
                <w:rFonts w:hint="eastAsia"/>
              </w:rPr>
              <w:t>编号</w:t>
            </w:r>
          </w:p>
        </w:tc>
      </w:tr>
      <w:tr w:rsidR="00312877" w:rsidRPr="00A10A2B" w:rsidTr="00C1294A">
        <w:tc>
          <w:tcPr>
            <w:tcW w:w="2840" w:type="dxa"/>
          </w:tcPr>
          <w:p w:rsidR="00312877" w:rsidRDefault="00312877" w:rsidP="00C1294A">
            <w:r w:rsidRPr="00C73A27">
              <w:rPr>
                <w:sz w:val="24"/>
              </w:rPr>
              <w:t>wf_name</w:t>
            </w:r>
          </w:p>
        </w:tc>
        <w:tc>
          <w:tcPr>
            <w:tcW w:w="5682" w:type="dxa"/>
          </w:tcPr>
          <w:p w:rsidR="00312877" w:rsidRDefault="00312877" w:rsidP="00C1294A">
            <w:r>
              <w:rPr>
                <w:rFonts w:hint="eastAsia"/>
              </w:rPr>
              <w:t>名称</w:t>
            </w:r>
          </w:p>
        </w:tc>
      </w:tr>
      <w:tr w:rsidR="007903D1" w:rsidRPr="00A10A2B" w:rsidTr="00C1294A">
        <w:tc>
          <w:tcPr>
            <w:tcW w:w="2840" w:type="dxa"/>
          </w:tcPr>
          <w:p w:rsidR="007903D1" w:rsidRDefault="007903D1" w:rsidP="00C1294A">
            <w:r>
              <w:t>wf_type</w:t>
            </w:r>
          </w:p>
        </w:tc>
        <w:tc>
          <w:tcPr>
            <w:tcW w:w="5682" w:type="dxa"/>
          </w:tcPr>
          <w:p w:rsidR="007903D1" w:rsidRDefault="007903D1" w:rsidP="00C1294A">
            <w:r>
              <w:rPr>
                <w:rFonts w:hint="eastAsia"/>
              </w:rPr>
              <w:t>类型</w:t>
            </w:r>
          </w:p>
        </w:tc>
      </w:tr>
      <w:tr w:rsidR="007903D1" w:rsidRPr="00A10A2B" w:rsidTr="00C1294A">
        <w:tc>
          <w:tcPr>
            <w:tcW w:w="2840" w:type="dxa"/>
          </w:tcPr>
          <w:p w:rsidR="007903D1" w:rsidRDefault="007903D1" w:rsidP="00C1294A">
            <w:r>
              <w:rPr>
                <w:rFonts w:hint="eastAsia"/>
              </w:rPr>
              <w:t>wf_ok</w:t>
            </w:r>
          </w:p>
        </w:tc>
        <w:tc>
          <w:tcPr>
            <w:tcW w:w="5682" w:type="dxa"/>
          </w:tcPr>
          <w:p w:rsidR="007903D1" w:rsidRDefault="007903D1" w:rsidP="00C1294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</w:p>
          <w:p w:rsidR="007903D1" w:rsidRDefault="007903D1" w:rsidP="00C1294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销毁</w:t>
            </w:r>
          </w:p>
        </w:tc>
      </w:tr>
      <w:tr w:rsidR="007D55F0" w:rsidRPr="00A10A2B" w:rsidTr="00C1294A">
        <w:tc>
          <w:tcPr>
            <w:tcW w:w="2840" w:type="dxa"/>
          </w:tcPr>
          <w:p w:rsidR="007D55F0" w:rsidRDefault="00487687" w:rsidP="00C1294A">
            <w:r>
              <w:rPr>
                <w:rFonts w:hint="eastAsia"/>
              </w:rPr>
              <w:t>wf_rate</w:t>
            </w:r>
          </w:p>
        </w:tc>
        <w:tc>
          <w:tcPr>
            <w:tcW w:w="5682" w:type="dxa"/>
          </w:tcPr>
          <w:p w:rsidR="007D55F0" w:rsidRDefault="007D55F0" w:rsidP="00C1294A">
            <w:r>
              <w:rPr>
                <w:rFonts w:hint="eastAsia"/>
              </w:rPr>
              <w:t>进度</w:t>
            </w:r>
          </w:p>
        </w:tc>
      </w:tr>
      <w:tr w:rsidR="007903D1" w:rsidRPr="00A10A2B" w:rsidTr="00C1294A">
        <w:tc>
          <w:tcPr>
            <w:tcW w:w="2840" w:type="dxa"/>
          </w:tcPr>
          <w:p w:rsidR="007903D1" w:rsidRDefault="007903D1" w:rsidP="009F30D5">
            <w:r>
              <w:rPr>
                <w:rFonts w:hint="eastAsia"/>
              </w:rPr>
              <w:t>wf_</w:t>
            </w:r>
            <w:r w:rsidR="009F30D5">
              <w:rPr>
                <w:rFonts w:hint="eastAsia"/>
              </w:rPr>
              <w:t>from</w:t>
            </w:r>
          </w:p>
        </w:tc>
        <w:tc>
          <w:tcPr>
            <w:tcW w:w="5682" w:type="dxa"/>
          </w:tcPr>
          <w:p w:rsidR="007903D1" w:rsidRDefault="00816A17" w:rsidP="00C1294A">
            <w:r>
              <w:rPr>
                <w:rFonts w:hint="eastAsia"/>
              </w:rPr>
              <w:t>来源于</w:t>
            </w:r>
          </w:p>
        </w:tc>
      </w:tr>
      <w:tr w:rsidR="002952CD" w:rsidRPr="00A10A2B" w:rsidTr="00C1294A">
        <w:tc>
          <w:tcPr>
            <w:tcW w:w="2840" w:type="dxa"/>
          </w:tcPr>
          <w:p w:rsidR="002952CD" w:rsidRDefault="00566D4E" w:rsidP="009F30D5">
            <w:r>
              <w:rPr>
                <w:rFonts w:hint="eastAsia"/>
              </w:rPr>
              <w:t>wf_to</w:t>
            </w:r>
          </w:p>
        </w:tc>
        <w:tc>
          <w:tcPr>
            <w:tcW w:w="5682" w:type="dxa"/>
          </w:tcPr>
          <w:p w:rsidR="002952CD" w:rsidRDefault="002952CD" w:rsidP="00C1294A">
            <w:r>
              <w:rPr>
                <w:rFonts w:hint="eastAsia"/>
              </w:rPr>
              <w:t>待办人</w:t>
            </w:r>
          </w:p>
        </w:tc>
      </w:tr>
      <w:tr w:rsidR="00442A60" w:rsidRPr="00A10A2B" w:rsidTr="00C1294A">
        <w:tc>
          <w:tcPr>
            <w:tcW w:w="2840" w:type="dxa"/>
          </w:tcPr>
          <w:p w:rsidR="00442A60" w:rsidRDefault="00C2230C" w:rsidP="009F30D5">
            <w:r>
              <w:rPr>
                <w:rFonts w:hint="eastAsia"/>
              </w:rPr>
              <w:t>w</w:t>
            </w:r>
            <w:r w:rsidR="00442A60">
              <w:rPr>
                <w:rFonts w:hint="eastAsia"/>
              </w:rPr>
              <w:t>f_content</w:t>
            </w:r>
          </w:p>
        </w:tc>
        <w:tc>
          <w:tcPr>
            <w:tcW w:w="5682" w:type="dxa"/>
          </w:tcPr>
          <w:p w:rsidR="00442A60" w:rsidRDefault="00673186" w:rsidP="00C1294A">
            <w:r>
              <w:rPr>
                <w:rFonts w:hint="eastAsia"/>
              </w:rPr>
              <w:t>内容</w:t>
            </w:r>
          </w:p>
        </w:tc>
      </w:tr>
      <w:tr w:rsidR="00BD40FC" w:rsidRPr="00A10A2B" w:rsidTr="00C1294A">
        <w:tc>
          <w:tcPr>
            <w:tcW w:w="2840" w:type="dxa"/>
          </w:tcPr>
          <w:p w:rsidR="00BD40FC" w:rsidRDefault="0012046B" w:rsidP="009F30D5">
            <w:r>
              <w:rPr>
                <w:rFonts w:hint="eastAsia"/>
              </w:rPr>
              <w:t>wf_file</w:t>
            </w:r>
          </w:p>
        </w:tc>
        <w:tc>
          <w:tcPr>
            <w:tcW w:w="5682" w:type="dxa"/>
          </w:tcPr>
          <w:p w:rsidR="00BD40FC" w:rsidRDefault="00BD40FC" w:rsidP="00C1294A">
            <w:r>
              <w:rPr>
                <w:rFonts w:hint="eastAsia"/>
              </w:rPr>
              <w:t>附件</w:t>
            </w:r>
          </w:p>
        </w:tc>
      </w:tr>
      <w:tr w:rsidR="007903D1" w:rsidRPr="00A10A2B" w:rsidTr="00C1294A">
        <w:tc>
          <w:tcPr>
            <w:tcW w:w="2840" w:type="dxa"/>
          </w:tcPr>
          <w:p w:rsidR="007903D1" w:rsidRDefault="007903D1" w:rsidP="00C1294A">
            <w:r>
              <w:rPr>
                <w:rFonts w:hint="eastAsia"/>
              </w:rPr>
              <w:t>wf_addtime</w:t>
            </w:r>
          </w:p>
        </w:tc>
        <w:tc>
          <w:tcPr>
            <w:tcW w:w="5682" w:type="dxa"/>
          </w:tcPr>
          <w:p w:rsidR="007903D1" w:rsidRDefault="00E51D33" w:rsidP="00C1294A">
            <w:r>
              <w:rPr>
                <w:rFonts w:hint="eastAsia"/>
              </w:rPr>
              <w:t>创建</w:t>
            </w:r>
            <w:r w:rsidR="007903D1">
              <w:rPr>
                <w:rFonts w:hint="eastAsia"/>
              </w:rPr>
              <w:t>时间</w:t>
            </w:r>
            <w:r w:rsidR="007903D1">
              <w:rPr>
                <w:rFonts w:hint="eastAsia"/>
              </w:rPr>
              <w:t xml:space="preserve"> </w:t>
            </w:r>
          </w:p>
          <w:p w:rsidR="007903D1" w:rsidRDefault="007903D1" w:rsidP="00C1294A">
            <w:r>
              <w:rPr>
                <w:rFonts w:hint="eastAsia"/>
              </w:rPr>
              <w:t>如</w:t>
            </w:r>
            <w:r w:rsidRPr="00F40505">
              <w:t>2016-12-07 18:56:06</w:t>
            </w:r>
          </w:p>
        </w:tc>
      </w:tr>
      <w:tr w:rsidR="00726DDC" w:rsidRPr="00A10A2B" w:rsidTr="00C1294A">
        <w:tc>
          <w:tcPr>
            <w:tcW w:w="2840" w:type="dxa"/>
          </w:tcPr>
          <w:p w:rsidR="00726DDC" w:rsidRPr="00A10A2B" w:rsidRDefault="00B82BD0" w:rsidP="00C1294A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w</w:t>
            </w:r>
            <w:r w:rsidR="00E46148">
              <w:rPr>
                <w:rFonts w:hint="eastAsia"/>
              </w:rPr>
              <w:t>f_adduser</w:t>
            </w:r>
          </w:p>
        </w:tc>
        <w:tc>
          <w:tcPr>
            <w:tcW w:w="5682" w:type="dxa"/>
          </w:tcPr>
          <w:p w:rsidR="00726DDC" w:rsidRPr="00A10A2B" w:rsidRDefault="00530564" w:rsidP="00C1294A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创建</w:t>
            </w:r>
            <w:r w:rsidR="00726DDC" w:rsidRPr="00A10A2B">
              <w:rPr>
                <w:rFonts w:hint="eastAsia"/>
                <w:sz w:val="24"/>
              </w:rPr>
              <w:t>人</w:t>
            </w:r>
          </w:p>
        </w:tc>
      </w:tr>
      <w:tr w:rsidR="00A51F6B" w:rsidRPr="00A10A2B" w:rsidTr="00C1294A">
        <w:tc>
          <w:tcPr>
            <w:tcW w:w="2840" w:type="dxa"/>
          </w:tcPr>
          <w:p w:rsidR="00A51F6B" w:rsidRDefault="00A51F6B" w:rsidP="00A51F6B">
            <w:pPr>
              <w:spacing w:line="360" w:lineRule="exact"/>
            </w:pPr>
            <w:r>
              <w:rPr>
                <w:rFonts w:hint="eastAsia"/>
              </w:rPr>
              <w:t>wf_del</w:t>
            </w:r>
          </w:p>
        </w:tc>
        <w:tc>
          <w:tcPr>
            <w:tcW w:w="5682" w:type="dxa"/>
          </w:tcPr>
          <w:p w:rsidR="00A51F6B" w:rsidRDefault="00664E27" w:rsidP="00C1294A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删除标志</w:t>
            </w:r>
          </w:p>
        </w:tc>
      </w:tr>
    </w:tbl>
    <w:p w:rsidR="006638C2" w:rsidRDefault="006638C2" w:rsidP="00605D4B">
      <w:pPr>
        <w:spacing w:line="360" w:lineRule="exact"/>
        <w:ind w:left="840"/>
        <w:rPr>
          <w:sz w:val="24"/>
        </w:rPr>
      </w:pPr>
    </w:p>
    <w:p w:rsidR="00012555" w:rsidRDefault="00012555" w:rsidP="00605D4B">
      <w:pPr>
        <w:spacing w:line="360" w:lineRule="exact"/>
        <w:ind w:left="840"/>
        <w:rPr>
          <w:sz w:val="24"/>
        </w:rPr>
      </w:pPr>
    </w:p>
    <w:p w:rsidR="0080397F" w:rsidRPr="00624837" w:rsidRDefault="00A50003" w:rsidP="00AC0098">
      <w:pPr>
        <w:pStyle w:val="3"/>
        <w:numPr>
          <w:ilvl w:val="0"/>
          <w:numId w:val="1"/>
        </w:numPr>
        <w:rPr>
          <w:sz w:val="24"/>
        </w:rPr>
      </w:pPr>
      <w:bookmarkStart w:id="14" w:name="_Toc479267088"/>
      <w:r w:rsidRPr="00624837">
        <w:rPr>
          <w:rFonts w:hint="eastAsia"/>
          <w:sz w:val="24"/>
        </w:rPr>
        <w:t>待办</w:t>
      </w:r>
      <w:r w:rsidR="007C4B97" w:rsidRPr="00624837">
        <w:rPr>
          <w:rFonts w:hint="eastAsia"/>
          <w:sz w:val="24"/>
        </w:rPr>
        <w:t>事项详情</w:t>
      </w:r>
      <w:r w:rsidR="0080397F" w:rsidRPr="00624837">
        <w:rPr>
          <w:rFonts w:hint="eastAsia"/>
          <w:sz w:val="24"/>
        </w:rPr>
        <w:t xml:space="preserve"> </w:t>
      </w:r>
      <w:commentRangeStart w:id="15"/>
      <w:r w:rsidR="00EE5D42" w:rsidRPr="00624837">
        <w:rPr>
          <w:sz w:val="24"/>
        </w:rPr>
        <w:t>appWFDetail</w:t>
      </w:r>
      <w:r w:rsidR="0080397F" w:rsidRPr="00624837">
        <w:rPr>
          <w:rFonts w:hint="eastAsia"/>
          <w:sz w:val="24"/>
        </w:rPr>
        <w:t>.html</w:t>
      </w:r>
      <w:commentRangeEnd w:id="15"/>
      <w:r w:rsidR="008A7948" w:rsidRPr="00624837">
        <w:rPr>
          <w:rStyle w:val="ad"/>
          <w:b w:val="0"/>
        </w:rPr>
        <w:commentReference w:id="15"/>
      </w:r>
      <w:bookmarkEnd w:id="14"/>
    </w:p>
    <w:p w:rsidR="00391EAE" w:rsidRDefault="00391EAE" w:rsidP="00391EAE">
      <w:pPr>
        <w:spacing w:line="360" w:lineRule="exact"/>
        <w:ind w:left="84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10B74" w:rsidRPr="0051310A" w:rsidTr="00A330D1">
        <w:trPr>
          <w:trHeight w:val="325"/>
        </w:trPr>
        <w:tc>
          <w:tcPr>
            <w:tcW w:w="2837" w:type="dxa"/>
            <w:shd w:val="clear" w:color="auto" w:fill="31849B"/>
          </w:tcPr>
          <w:p w:rsidR="001A15B8" w:rsidRPr="0051310A" w:rsidRDefault="001A15B8" w:rsidP="008B034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A15B8" w:rsidRPr="0051310A" w:rsidRDefault="001A15B8" w:rsidP="008B034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A15B8" w:rsidRPr="0051310A" w:rsidRDefault="001A15B8" w:rsidP="008B034E">
            <w:r>
              <w:rPr>
                <w:rFonts w:hint="eastAsia"/>
              </w:rPr>
              <w:t>必须</w:t>
            </w:r>
          </w:p>
        </w:tc>
      </w:tr>
      <w:tr w:rsidR="00010B74" w:rsidRPr="0051310A" w:rsidTr="00071112">
        <w:trPr>
          <w:trHeight w:val="309"/>
        </w:trPr>
        <w:tc>
          <w:tcPr>
            <w:tcW w:w="2837" w:type="dxa"/>
          </w:tcPr>
          <w:p w:rsidR="001A15B8" w:rsidRDefault="001A15B8" w:rsidP="008B034E">
            <w:r w:rsidRPr="00401844">
              <w:t>account</w:t>
            </w:r>
          </w:p>
        </w:tc>
        <w:tc>
          <w:tcPr>
            <w:tcW w:w="2837" w:type="dxa"/>
          </w:tcPr>
          <w:p w:rsidR="001A15B8" w:rsidRDefault="001A15B8" w:rsidP="008B034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A15B8" w:rsidRDefault="001A15B8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1A15B8" w:rsidRDefault="001A15B8" w:rsidP="008B034E">
            <w:r w:rsidRPr="00DB4874">
              <w:t>passwd</w:t>
            </w:r>
          </w:p>
        </w:tc>
        <w:tc>
          <w:tcPr>
            <w:tcW w:w="2837" w:type="dxa"/>
          </w:tcPr>
          <w:p w:rsidR="001A15B8" w:rsidRDefault="001A15B8" w:rsidP="008B034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A15B8" w:rsidRDefault="001A15B8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1A15B8" w:rsidRDefault="001A15B8" w:rsidP="008B034E">
            <w:r w:rsidRPr="00915C47">
              <w:t>domain</w:t>
            </w:r>
          </w:p>
        </w:tc>
        <w:tc>
          <w:tcPr>
            <w:tcW w:w="2837" w:type="dxa"/>
          </w:tcPr>
          <w:p w:rsidR="001A15B8" w:rsidRDefault="001A15B8" w:rsidP="008B034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A15B8" w:rsidRDefault="001A15B8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1A15B8" w:rsidRPr="00915C47" w:rsidRDefault="001A15B8" w:rsidP="008B034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A15B8" w:rsidRDefault="001A15B8" w:rsidP="008B034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A15B8" w:rsidRDefault="001A15B8" w:rsidP="008B034E">
            <w:r>
              <w:rPr>
                <w:rFonts w:hint="eastAsia"/>
              </w:rPr>
              <w:t>是</w:t>
            </w:r>
          </w:p>
        </w:tc>
      </w:tr>
      <w:tr w:rsidR="00010B74" w:rsidRPr="0051310A" w:rsidTr="00071112">
        <w:trPr>
          <w:trHeight w:val="325"/>
        </w:trPr>
        <w:tc>
          <w:tcPr>
            <w:tcW w:w="2837" w:type="dxa"/>
          </w:tcPr>
          <w:p w:rsidR="001A15B8" w:rsidRDefault="001A15B8" w:rsidP="00513171">
            <w:r>
              <w:t>wf</w:t>
            </w:r>
            <w:r w:rsidR="00513171">
              <w:rPr>
                <w:rFonts w:hint="eastAsia"/>
              </w:rPr>
              <w:t>I</w:t>
            </w:r>
            <w:r w:rsidR="00176FA5">
              <w:rPr>
                <w:rFonts w:hint="eastAsia"/>
              </w:rPr>
              <w:t>d</w:t>
            </w:r>
          </w:p>
        </w:tc>
        <w:tc>
          <w:tcPr>
            <w:tcW w:w="2837" w:type="dxa"/>
          </w:tcPr>
          <w:p w:rsidR="001A15B8" w:rsidRDefault="001A15B8" w:rsidP="00413F0B">
            <w:r>
              <w:rPr>
                <w:rFonts w:hint="eastAsia"/>
              </w:rPr>
              <w:t>事项</w:t>
            </w:r>
            <w:r w:rsidR="00413F0B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1A15B8" w:rsidRDefault="009A4CFD" w:rsidP="008B034E">
            <w:r>
              <w:rPr>
                <w:rFonts w:hint="eastAsia"/>
              </w:rPr>
              <w:t>是</w:t>
            </w:r>
          </w:p>
        </w:tc>
      </w:tr>
    </w:tbl>
    <w:p w:rsidR="00BD171E" w:rsidRDefault="00BD171E" w:rsidP="003403E7">
      <w:pPr>
        <w:spacing w:line="360" w:lineRule="exact"/>
        <w:ind w:left="840"/>
        <w:rPr>
          <w:sz w:val="24"/>
        </w:rPr>
      </w:pPr>
    </w:p>
    <w:p w:rsidR="0054383C" w:rsidRDefault="0054383C" w:rsidP="003403E7">
      <w:pPr>
        <w:spacing w:line="360" w:lineRule="exact"/>
        <w:ind w:left="840"/>
        <w:rPr>
          <w:sz w:val="24"/>
        </w:rPr>
      </w:pPr>
      <w:r>
        <w:rPr>
          <w:rFonts w:hint="eastAsia"/>
          <w:sz w:val="24"/>
        </w:rPr>
        <w:t>返回</w:t>
      </w:r>
    </w:p>
    <w:p w:rsidR="0089015C" w:rsidRDefault="0089015C" w:rsidP="003403E7">
      <w:pPr>
        <w:spacing w:line="360" w:lineRule="exact"/>
        <w:ind w:left="84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0"/>
        <w:gridCol w:w="1420"/>
        <w:gridCol w:w="5682"/>
      </w:tblGrid>
      <w:tr w:rsidR="00510251" w:rsidRPr="00A10A2B" w:rsidTr="00C1294A">
        <w:tc>
          <w:tcPr>
            <w:tcW w:w="2840" w:type="dxa"/>
            <w:gridSpan w:val="2"/>
            <w:shd w:val="clear" w:color="auto" w:fill="31849B"/>
          </w:tcPr>
          <w:p w:rsidR="00510251" w:rsidRPr="000051A3" w:rsidRDefault="00510251" w:rsidP="00C129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510251" w:rsidRPr="000051A3" w:rsidRDefault="00510251" w:rsidP="00C1294A">
            <w:r w:rsidRPr="000051A3">
              <w:rPr>
                <w:rFonts w:hint="eastAsia"/>
              </w:rPr>
              <w:t>含义</w:t>
            </w:r>
          </w:p>
        </w:tc>
      </w:tr>
      <w:tr w:rsidR="00510251" w:rsidRPr="00A10A2B" w:rsidTr="00C1294A">
        <w:tc>
          <w:tcPr>
            <w:tcW w:w="2840" w:type="dxa"/>
            <w:gridSpan w:val="2"/>
          </w:tcPr>
          <w:p w:rsidR="00510251" w:rsidRPr="00B13F76" w:rsidRDefault="00510251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510251" w:rsidRPr="00B13F76" w:rsidRDefault="00510251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状态码</w:t>
            </w:r>
          </w:p>
        </w:tc>
      </w:tr>
      <w:tr w:rsidR="00510251" w:rsidRPr="00A10A2B" w:rsidTr="00C1294A">
        <w:tc>
          <w:tcPr>
            <w:tcW w:w="2840" w:type="dxa"/>
            <w:gridSpan w:val="2"/>
          </w:tcPr>
          <w:p w:rsidR="00510251" w:rsidRPr="00B13F76" w:rsidRDefault="00510251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510251" w:rsidRPr="00B13F76" w:rsidRDefault="00510251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详情数据</w:t>
            </w:r>
          </w:p>
        </w:tc>
      </w:tr>
      <w:tr w:rsidR="00B219FD" w:rsidRPr="00A10A2B" w:rsidTr="008954DB">
        <w:tc>
          <w:tcPr>
            <w:tcW w:w="2840" w:type="dxa"/>
            <w:gridSpan w:val="2"/>
            <w:shd w:val="clear" w:color="auto" w:fill="8DB3E2"/>
          </w:tcPr>
          <w:p w:rsidR="00B219FD" w:rsidRPr="00B13F76" w:rsidRDefault="00B219FD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szCs w:val="21"/>
              </w:rPr>
              <w:t>flowInfo</w:t>
            </w:r>
          </w:p>
        </w:tc>
        <w:tc>
          <w:tcPr>
            <w:tcW w:w="5682" w:type="dxa"/>
            <w:shd w:val="clear" w:color="auto" w:fill="8DB3E2"/>
          </w:tcPr>
          <w:p w:rsidR="00B219FD" w:rsidRPr="00B13F76" w:rsidRDefault="00787143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主题内容</w:t>
            </w:r>
          </w:p>
        </w:tc>
      </w:tr>
      <w:tr w:rsidR="00CB74D2" w:rsidRPr="00A10A2B" w:rsidTr="00CB74D2">
        <w:tc>
          <w:tcPr>
            <w:tcW w:w="1420" w:type="dxa"/>
            <w:vMerge w:val="restart"/>
            <w:shd w:val="clear" w:color="auto" w:fill="8DB3E2"/>
            <w:vAlign w:val="center"/>
          </w:tcPr>
          <w:p w:rsidR="00CB74D2" w:rsidRPr="00B13F76" w:rsidRDefault="00CB74D2" w:rsidP="00CB74D2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1420" w:type="dxa"/>
            <w:shd w:val="clear" w:color="auto" w:fill="8DB3E2"/>
          </w:tcPr>
          <w:p w:rsidR="00CB74D2" w:rsidRPr="00B13F76" w:rsidRDefault="007D6A67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w</w:t>
            </w:r>
            <w:r w:rsidR="00D51107" w:rsidRPr="00B13F76">
              <w:rPr>
                <w:rFonts w:hint="eastAsia"/>
                <w:szCs w:val="21"/>
              </w:rPr>
              <w:t>f_</w:t>
            </w:r>
            <w:r w:rsidR="00083C52" w:rsidRPr="00B13F76"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  <w:shd w:val="clear" w:color="auto" w:fill="8DB3E2"/>
          </w:tcPr>
          <w:p w:rsidR="00CB74D2" w:rsidRPr="00B13F76" w:rsidRDefault="00083C5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名称</w:t>
            </w:r>
          </w:p>
        </w:tc>
      </w:tr>
      <w:tr w:rsidR="007D3EE2" w:rsidRPr="00A10A2B" w:rsidTr="00CB74D2">
        <w:tc>
          <w:tcPr>
            <w:tcW w:w="1420" w:type="dxa"/>
            <w:vMerge/>
            <w:shd w:val="clear" w:color="auto" w:fill="8DB3E2"/>
            <w:vAlign w:val="center"/>
          </w:tcPr>
          <w:p w:rsidR="007D3EE2" w:rsidRPr="00B13F76" w:rsidRDefault="007D3EE2" w:rsidP="00CB74D2">
            <w:pPr>
              <w:spacing w:line="360" w:lineRule="exact"/>
              <w:jc w:val="center"/>
              <w:rPr>
                <w:szCs w:val="21"/>
              </w:rPr>
            </w:pPr>
          </w:p>
        </w:tc>
        <w:tc>
          <w:tcPr>
            <w:tcW w:w="1420" w:type="dxa"/>
            <w:shd w:val="clear" w:color="auto" w:fill="8DB3E2"/>
          </w:tcPr>
          <w:p w:rsidR="007D3EE2" w:rsidRPr="00B13F76" w:rsidRDefault="007D3EE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wf_adduser</w:t>
            </w:r>
          </w:p>
        </w:tc>
        <w:tc>
          <w:tcPr>
            <w:tcW w:w="5682" w:type="dxa"/>
            <w:shd w:val="clear" w:color="auto" w:fill="8DB3E2"/>
          </w:tcPr>
          <w:p w:rsidR="007D3EE2" w:rsidRPr="00B13F76" w:rsidRDefault="007D3EE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发起人</w:t>
            </w:r>
          </w:p>
        </w:tc>
      </w:tr>
      <w:tr w:rsidR="007D3EE2" w:rsidRPr="00A10A2B" w:rsidTr="00C1294A">
        <w:tc>
          <w:tcPr>
            <w:tcW w:w="1420" w:type="dxa"/>
            <w:vMerge/>
            <w:shd w:val="clear" w:color="auto" w:fill="8DB3E2"/>
          </w:tcPr>
          <w:p w:rsidR="007D3EE2" w:rsidRPr="00B13F76" w:rsidRDefault="007D3EE2" w:rsidP="008954DB"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8DB3E2"/>
          </w:tcPr>
          <w:p w:rsidR="007D3EE2" w:rsidRPr="00B13F76" w:rsidRDefault="007D3EE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wf_remark</w:t>
            </w:r>
          </w:p>
        </w:tc>
        <w:tc>
          <w:tcPr>
            <w:tcW w:w="5682" w:type="dxa"/>
            <w:shd w:val="clear" w:color="auto" w:fill="8DB3E2"/>
          </w:tcPr>
          <w:p w:rsidR="007D3EE2" w:rsidRPr="00B13F76" w:rsidRDefault="007D3EE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备注</w:t>
            </w:r>
          </w:p>
        </w:tc>
      </w:tr>
      <w:tr w:rsidR="007D3EE2" w:rsidRPr="00A10A2B" w:rsidTr="00C1294A">
        <w:tc>
          <w:tcPr>
            <w:tcW w:w="1420" w:type="dxa"/>
            <w:vMerge/>
            <w:shd w:val="clear" w:color="auto" w:fill="8DB3E2"/>
          </w:tcPr>
          <w:p w:rsidR="007D3EE2" w:rsidRPr="00B13F76" w:rsidRDefault="007D3EE2" w:rsidP="008954DB">
            <w:pPr>
              <w:spacing w:line="360" w:lineRule="exact"/>
              <w:jc w:val="right"/>
              <w:rPr>
                <w:szCs w:val="21"/>
              </w:rPr>
            </w:pPr>
          </w:p>
        </w:tc>
        <w:tc>
          <w:tcPr>
            <w:tcW w:w="1420" w:type="dxa"/>
            <w:shd w:val="clear" w:color="auto" w:fill="8DB3E2"/>
          </w:tcPr>
          <w:p w:rsidR="007D3EE2" w:rsidRPr="00B13F76" w:rsidRDefault="00C4459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wf_type</w:t>
            </w:r>
          </w:p>
        </w:tc>
        <w:tc>
          <w:tcPr>
            <w:tcW w:w="5682" w:type="dxa"/>
            <w:shd w:val="clear" w:color="auto" w:fill="8DB3E2"/>
          </w:tcPr>
          <w:p w:rsidR="007D3EE2" w:rsidRPr="00B13F76" w:rsidRDefault="00C44592" w:rsidP="00C44592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类型</w:t>
            </w:r>
          </w:p>
        </w:tc>
      </w:tr>
      <w:tr w:rsidR="007D3EE2" w:rsidRPr="00A10A2B" w:rsidTr="00865105">
        <w:tc>
          <w:tcPr>
            <w:tcW w:w="2840" w:type="dxa"/>
            <w:gridSpan w:val="2"/>
            <w:shd w:val="clear" w:color="auto" w:fill="D6E3BC"/>
          </w:tcPr>
          <w:p w:rsidR="007D3EE2" w:rsidRPr="00B13F76" w:rsidRDefault="007D3EE2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szCs w:val="21"/>
              </w:rPr>
              <w:t>dealRecord</w:t>
            </w:r>
          </w:p>
        </w:tc>
        <w:tc>
          <w:tcPr>
            <w:tcW w:w="5682" w:type="dxa"/>
            <w:shd w:val="clear" w:color="auto" w:fill="D6E3BC"/>
          </w:tcPr>
          <w:p w:rsidR="007D3EE2" w:rsidRPr="00B13F76" w:rsidRDefault="004817F5" w:rsidP="00C1294A">
            <w:pPr>
              <w:spacing w:line="360" w:lineRule="exact"/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处理流程内容</w:t>
            </w:r>
          </w:p>
        </w:tc>
      </w:tr>
      <w:tr w:rsidR="0012399D" w:rsidRPr="00A10A2B" w:rsidTr="00865105">
        <w:tc>
          <w:tcPr>
            <w:tcW w:w="1420" w:type="dxa"/>
            <w:vMerge w:val="restart"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E527AB" w:rsidP="00E527AB">
            <w:pPr>
              <w:rPr>
                <w:szCs w:val="21"/>
              </w:rPr>
            </w:pPr>
            <w:r w:rsidRPr="00B13F76">
              <w:rPr>
                <w:szCs w:val="21"/>
              </w:rPr>
              <w:t>rate</w:t>
            </w:r>
          </w:p>
        </w:tc>
        <w:tc>
          <w:tcPr>
            <w:tcW w:w="5682" w:type="dxa"/>
            <w:shd w:val="clear" w:color="auto" w:fill="D6E3BC"/>
          </w:tcPr>
          <w:p w:rsidR="0012399D" w:rsidRPr="00B13F76" w:rsidRDefault="00E527AB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步骤名称</w:t>
            </w:r>
          </w:p>
        </w:tc>
      </w:tr>
      <w:tr w:rsidR="0012399D" w:rsidRPr="00A10A2B" w:rsidTr="00865105">
        <w:tc>
          <w:tcPr>
            <w:tcW w:w="1420" w:type="dxa"/>
            <w:vMerge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AC407F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r_from</w:t>
            </w:r>
          </w:p>
        </w:tc>
        <w:tc>
          <w:tcPr>
            <w:tcW w:w="5682" w:type="dxa"/>
            <w:shd w:val="clear" w:color="auto" w:fill="D6E3BC"/>
          </w:tcPr>
          <w:p w:rsidR="0012399D" w:rsidRPr="00B13F76" w:rsidRDefault="00AC407F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来源于</w:t>
            </w:r>
          </w:p>
        </w:tc>
      </w:tr>
      <w:tr w:rsidR="0012399D" w:rsidRPr="00A10A2B" w:rsidTr="00865105">
        <w:tc>
          <w:tcPr>
            <w:tcW w:w="1420" w:type="dxa"/>
            <w:vMerge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D825DB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r</w:t>
            </w:r>
            <w:r w:rsidR="00ED74CD" w:rsidRPr="00B13F76">
              <w:rPr>
                <w:rFonts w:hint="eastAsia"/>
                <w:szCs w:val="21"/>
              </w:rPr>
              <w:t>esult</w:t>
            </w:r>
          </w:p>
        </w:tc>
        <w:tc>
          <w:tcPr>
            <w:tcW w:w="5682" w:type="dxa"/>
            <w:shd w:val="clear" w:color="auto" w:fill="D6E3BC"/>
          </w:tcPr>
          <w:p w:rsidR="00887369" w:rsidRDefault="00ED74CD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处理结果</w:t>
            </w:r>
            <w:r w:rsidR="000D4A75">
              <w:rPr>
                <w:rFonts w:hint="eastAsia"/>
                <w:szCs w:val="21"/>
              </w:rPr>
              <w:t xml:space="preserve"> </w:t>
            </w:r>
          </w:p>
          <w:p w:rsidR="0012399D" w:rsidRPr="00B13F76" w:rsidRDefault="000D4A75" w:rsidP="00C1294A">
            <w:pPr>
              <w:rPr>
                <w:szCs w:val="21"/>
              </w:rPr>
            </w:pPr>
            <w:r w:rsidRPr="000D4A75">
              <w:rPr>
                <w:rFonts w:hint="eastAsia"/>
                <w:szCs w:val="21"/>
              </w:rPr>
              <w:t>0</w:t>
            </w:r>
            <w:r w:rsidRPr="000D4A75">
              <w:rPr>
                <w:rFonts w:hint="eastAsia"/>
                <w:szCs w:val="21"/>
              </w:rPr>
              <w:t>不通过</w:t>
            </w:r>
            <w:r w:rsidRPr="000D4A75">
              <w:rPr>
                <w:rFonts w:hint="eastAsia"/>
                <w:szCs w:val="21"/>
              </w:rPr>
              <w:t>1</w:t>
            </w:r>
            <w:r w:rsidRPr="000D4A75">
              <w:rPr>
                <w:rFonts w:hint="eastAsia"/>
                <w:szCs w:val="21"/>
              </w:rPr>
              <w:t>通过</w:t>
            </w:r>
            <w:r w:rsidRPr="000D4A75">
              <w:rPr>
                <w:rFonts w:hint="eastAsia"/>
                <w:szCs w:val="21"/>
              </w:rPr>
              <w:t>2</w:t>
            </w:r>
            <w:r w:rsidRPr="000D4A75">
              <w:rPr>
                <w:rFonts w:hint="eastAsia"/>
                <w:szCs w:val="21"/>
              </w:rPr>
              <w:t>销毁</w:t>
            </w:r>
            <w:r w:rsidRPr="000D4A75">
              <w:rPr>
                <w:rFonts w:hint="eastAsia"/>
                <w:szCs w:val="21"/>
              </w:rPr>
              <w:t>3</w:t>
            </w:r>
            <w:r w:rsidR="008C5947">
              <w:rPr>
                <w:rFonts w:hint="eastAsia"/>
                <w:szCs w:val="21"/>
              </w:rPr>
              <w:t>新增</w:t>
            </w:r>
            <w:r w:rsidRPr="000D4A75">
              <w:rPr>
                <w:rFonts w:hint="eastAsia"/>
                <w:szCs w:val="21"/>
              </w:rPr>
              <w:t>4</w:t>
            </w:r>
            <w:r w:rsidRPr="000D4A75">
              <w:rPr>
                <w:rFonts w:hint="eastAsia"/>
                <w:szCs w:val="21"/>
              </w:rPr>
              <w:t>完成</w:t>
            </w:r>
            <w:r w:rsidRPr="000D4A75">
              <w:rPr>
                <w:rFonts w:hint="eastAsia"/>
                <w:szCs w:val="21"/>
              </w:rPr>
              <w:t>5</w:t>
            </w:r>
            <w:r w:rsidRPr="000D4A75">
              <w:rPr>
                <w:rFonts w:hint="eastAsia"/>
                <w:szCs w:val="21"/>
              </w:rPr>
              <w:t>委托</w:t>
            </w:r>
          </w:p>
        </w:tc>
      </w:tr>
      <w:tr w:rsidR="0012399D" w:rsidRPr="00A10A2B" w:rsidTr="00865105">
        <w:tc>
          <w:tcPr>
            <w:tcW w:w="1420" w:type="dxa"/>
            <w:vMerge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617C5D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r_to</w:t>
            </w:r>
          </w:p>
        </w:tc>
        <w:tc>
          <w:tcPr>
            <w:tcW w:w="5682" w:type="dxa"/>
            <w:shd w:val="clear" w:color="auto" w:fill="D6E3BC"/>
          </w:tcPr>
          <w:p w:rsidR="0012399D" w:rsidRPr="00B13F76" w:rsidRDefault="00306276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指派给</w:t>
            </w:r>
          </w:p>
        </w:tc>
      </w:tr>
      <w:tr w:rsidR="0012399D" w:rsidRPr="00A10A2B" w:rsidTr="00865105">
        <w:tc>
          <w:tcPr>
            <w:tcW w:w="1420" w:type="dxa"/>
            <w:vMerge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9918DF" w:rsidP="00C1294A">
            <w:pPr>
              <w:rPr>
                <w:szCs w:val="21"/>
              </w:rPr>
            </w:pPr>
            <w:r>
              <w:rPr>
                <w:szCs w:val="21"/>
              </w:rPr>
              <w:t>file</w:t>
            </w:r>
          </w:p>
        </w:tc>
        <w:tc>
          <w:tcPr>
            <w:tcW w:w="5682" w:type="dxa"/>
            <w:shd w:val="clear" w:color="auto" w:fill="D6E3BC"/>
          </w:tcPr>
          <w:p w:rsidR="0012399D" w:rsidRPr="00B13F76" w:rsidRDefault="00A80F5C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附件</w:t>
            </w:r>
          </w:p>
        </w:tc>
      </w:tr>
      <w:tr w:rsidR="00FF7427" w:rsidRPr="00A10A2B" w:rsidTr="00865105">
        <w:tc>
          <w:tcPr>
            <w:tcW w:w="1420" w:type="dxa"/>
            <w:vMerge/>
            <w:shd w:val="clear" w:color="auto" w:fill="D6E3BC"/>
          </w:tcPr>
          <w:p w:rsidR="00FF7427" w:rsidRPr="00B13F76" w:rsidRDefault="00FF7427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FF7427" w:rsidRPr="00B13F76" w:rsidRDefault="00180757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time</w:t>
            </w:r>
          </w:p>
        </w:tc>
        <w:tc>
          <w:tcPr>
            <w:tcW w:w="5682" w:type="dxa"/>
            <w:shd w:val="clear" w:color="auto" w:fill="D6E3BC"/>
          </w:tcPr>
          <w:p w:rsidR="00FF7427" w:rsidRPr="00B13F76" w:rsidRDefault="0032017F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处理时间</w:t>
            </w:r>
          </w:p>
        </w:tc>
      </w:tr>
      <w:tr w:rsidR="0012399D" w:rsidRPr="00A10A2B" w:rsidTr="00865105">
        <w:tc>
          <w:tcPr>
            <w:tcW w:w="1420" w:type="dxa"/>
            <w:vMerge/>
            <w:shd w:val="clear" w:color="auto" w:fill="D6E3BC"/>
          </w:tcPr>
          <w:p w:rsidR="0012399D" w:rsidRPr="00B13F76" w:rsidRDefault="0012399D" w:rsidP="00C1294A">
            <w:pPr>
              <w:rPr>
                <w:szCs w:val="21"/>
              </w:rPr>
            </w:pPr>
          </w:p>
        </w:tc>
        <w:tc>
          <w:tcPr>
            <w:tcW w:w="1420" w:type="dxa"/>
            <w:shd w:val="clear" w:color="auto" w:fill="D6E3BC"/>
          </w:tcPr>
          <w:p w:rsidR="0012399D" w:rsidRPr="00B13F76" w:rsidRDefault="00D66C36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opinion</w:t>
            </w:r>
          </w:p>
        </w:tc>
        <w:tc>
          <w:tcPr>
            <w:tcW w:w="5682" w:type="dxa"/>
            <w:shd w:val="clear" w:color="auto" w:fill="D6E3BC"/>
          </w:tcPr>
          <w:p w:rsidR="0012399D" w:rsidRPr="00B13F76" w:rsidRDefault="000A2C78" w:rsidP="00C1294A">
            <w:pPr>
              <w:rPr>
                <w:szCs w:val="21"/>
              </w:rPr>
            </w:pPr>
            <w:r w:rsidRPr="00B13F76">
              <w:rPr>
                <w:rFonts w:hint="eastAsia"/>
                <w:szCs w:val="21"/>
              </w:rPr>
              <w:t>处理意见</w:t>
            </w:r>
          </w:p>
        </w:tc>
      </w:tr>
    </w:tbl>
    <w:p w:rsidR="00915B0C" w:rsidRDefault="00915B0C" w:rsidP="003403E7">
      <w:pPr>
        <w:spacing w:line="360" w:lineRule="exact"/>
        <w:ind w:left="840"/>
        <w:rPr>
          <w:sz w:val="24"/>
        </w:rPr>
      </w:pPr>
    </w:p>
    <w:p w:rsidR="00425838" w:rsidRDefault="00425838" w:rsidP="003403E7">
      <w:pPr>
        <w:spacing w:line="360" w:lineRule="exact"/>
        <w:ind w:left="840"/>
        <w:rPr>
          <w:sz w:val="24"/>
        </w:rPr>
      </w:pPr>
    </w:p>
    <w:p w:rsidR="00F2448E" w:rsidRPr="00F2448E" w:rsidRDefault="00D666A9" w:rsidP="00AC0098">
      <w:pPr>
        <w:pStyle w:val="3"/>
        <w:numPr>
          <w:ilvl w:val="0"/>
          <w:numId w:val="1"/>
        </w:numPr>
      </w:pPr>
      <w:bookmarkStart w:id="16" w:name="_Toc479267089"/>
      <w:r w:rsidRPr="00671468">
        <w:rPr>
          <w:rFonts w:hint="eastAsia"/>
          <w:sz w:val="24"/>
        </w:rPr>
        <w:t>报价单</w:t>
      </w:r>
      <w:r w:rsidR="00F644E2" w:rsidRPr="00671468">
        <w:rPr>
          <w:rFonts w:hint="eastAsia"/>
          <w:sz w:val="24"/>
        </w:rPr>
        <w:t xml:space="preserve"> app</w:t>
      </w:r>
      <w:r w:rsidR="006B370A" w:rsidRPr="00671468">
        <w:rPr>
          <w:rFonts w:hint="eastAsia"/>
          <w:sz w:val="24"/>
        </w:rPr>
        <w:t>OfferList.html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F2448E" w:rsidRPr="0051310A" w:rsidTr="00A10A2B">
        <w:trPr>
          <w:trHeight w:val="325"/>
        </w:trPr>
        <w:tc>
          <w:tcPr>
            <w:tcW w:w="2837" w:type="dxa"/>
            <w:shd w:val="clear" w:color="auto" w:fill="31849B"/>
          </w:tcPr>
          <w:p w:rsidR="00F2448E" w:rsidRPr="0051310A" w:rsidRDefault="00F2448E" w:rsidP="00A10A2B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F2448E" w:rsidRPr="0051310A" w:rsidRDefault="00F2448E" w:rsidP="00A10A2B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F2448E" w:rsidRPr="0051310A" w:rsidRDefault="00F2448E" w:rsidP="00A10A2B">
            <w:r>
              <w:rPr>
                <w:rFonts w:hint="eastAsia"/>
              </w:rPr>
              <w:t>必须</w:t>
            </w:r>
          </w:p>
        </w:tc>
      </w:tr>
      <w:tr w:rsidR="00F2448E" w:rsidRPr="0051310A" w:rsidTr="00A10A2B">
        <w:trPr>
          <w:trHeight w:val="309"/>
        </w:trPr>
        <w:tc>
          <w:tcPr>
            <w:tcW w:w="2837" w:type="dxa"/>
          </w:tcPr>
          <w:p w:rsidR="00F2448E" w:rsidRDefault="00F2448E" w:rsidP="00A10A2B">
            <w:r w:rsidRPr="00401844">
              <w:t>account</w:t>
            </w:r>
          </w:p>
        </w:tc>
        <w:tc>
          <w:tcPr>
            <w:tcW w:w="2837" w:type="dxa"/>
          </w:tcPr>
          <w:p w:rsidR="00F2448E" w:rsidRDefault="00F2448E" w:rsidP="00A10A2B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F2448E" w:rsidRDefault="00F2448E" w:rsidP="00A10A2B">
            <w:r>
              <w:rPr>
                <w:rFonts w:hint="eastAsia"/>
              </w:rPr>
              <w:t>是</w:t>
            </w:r>
          </w:p>
        </w:tc>
      </w:tr>
      <w:tr w:rsidR="00F2448E" w:rsidRPr="0051310A" w:rsidTr="00A10A2B">
        <w:trPr>
          <w:trHeight w:val="325"/>
        </w:trPr>
        <w:tc>
          <w:tcPr>
            <w:tcW w:w="2837" w:type="dxa"/>
          </w:tcPr>
          <w:p w:rsidR="00F2448E" w:rsidRDefault="00F2448E" w:rsidP="00A10A2B">
            <w:r w:rsidRPr="00DB4874">
              <w:t>passwd</w:t>
            </w:r>
          </w:p>
        </w:tc>
        <w:tc>
          <w:tcPr>
            <w:tcW w:w="2837" w:type="dxa"/>
          </w:tcPr>
          <w:p w:rsidR="00F2448E" w:rsidRDefault="00F2448E" w:rsidP="00A10A2B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F2448E" w:rsidRDefault="00F2448E" w:rsidP="00A10A2B">
            <w:r>
              <w:rPr>
                <w:rFonts w:hint="eastAsia"/>
              </w:rPr>
              <w:t>是</w:t>
            </w:r>
          </w:p>
        </w:tc>
      </w:tr>
      <w:tr w:rsidR="00F2448E" w:rsidRPr="0051310A" w:rsidTr="00A10A2B">
        <w:trPr>
          <w:trHeight w:val="325"/>
        </w:trPr>
        <w:tc>
          <w:tcPr>
            <w:tcW w:w="2837" w:type="dxa"/>
          </w:tcPr>
          <w:p w:rsidR="00F2448E" w:rsidRDefault="00F2448E" w:rsidP="00A10A2B">
            <w:r w:rsidRPr="00915C47">
              <w:t>domain</w:t>
            </w:r>
          </w:p>
        </w:tc>
        <w:tc>
          <w:tcPr>
            <w:tcW w:w="2837" w:type="dxa"/>
          </w:tcPr>
          <w:p w:rsidR="00F2448E" w:rsidRDefault="00F2448E" w:rsidP="00A10A2B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F2448E" w:rsidRDefault="00F2448E" w:rsidP="00A10A2B">
            <w:r>
              <w:rPr>
                <w:rFonts w:hint="eastAsia"/>
              </w:rPr>
              <w:t>是</w:t>
            </w:r>
          </w:p>
        </w:tc>
      </w:tr>
      <w:tr w:rsidR="00F2448E" w:rsidRPr="0051310A" w:rsidTr="00A10A2B">
        <w:trPr>
          <w:trHeight w:val="325"/>
        </w:trPr>
        <w:tc>
          <w:tcPr>
            <w:tcW w:w="2837" w:type="dxa"/>
          </w:tcPr>
          <w:p w:rsidR="00F2448E" w:rsidRPr="00915C47" w:rsidRDefault="00F2448E" w:rsidP="00A10A2B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F2448E" w:rsidRDefault="00F2448E" w:rsidP="00A10A2B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F2448E" w:rsidRDefault="00F2448E" w:rsidP="00A10A2B">
            <w:r>
              <w:rPr>
                <w:rFonts w:hint="eastAsia"/>
              </w:rPr>
              <w:t>是</w:t>
            </w:r>
          </w:p>
        </w:tc>
      </w:tr>
      <w:tr w:rsidR="00863DE2" w:rsidRPr="0051310A" w:rsidTr="00A10A2B">
        <w:trPr>
          <w:trHeight w:val="325"/>
        </w:trPr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搜索</w:t>
            </w:r>
          </w:p>
          <w:p w:rsidR="00863DE2" w:rsidRDefault="00863DE2" w:rsidP="004C032A">
            <w:r>
              <w:rPr>
                <w:rFonts w:hint="eastAsia"/>
              </w:rPr>
              <w:t>用于搜索</w:t>
            </w:r>
            <w:r w:rsidR="004C032A">
              <w:rPr>
                <w:rFonts w:hint="eastAsia"/>
              </w:rPr>
              <w:t>合同名称</w:t>
            </w:r>
          </w:p>
        </w:tc>
        <w:tc>
          <w:tcPr>
            <w:tcW w:w="2838" w:type="dxa"/>
          </w:tcPr>
          <w:p w:rsidR="00863DE2" w:rsidRDefault="00863DE2" w:rsidP="00A10A2B">
            <w:r>
              <w:rPr>
                <w:rFonts w:hint="eastAsia"/>
              </w:rPr>
              <w:t>否</w:t>
            </w:r>
          </w:p>
        </w:tc>
      </w:tr>
      <w:tr w:rsidR="00863DE2" w:rsidRPr="0051310A" w:rsidTr="00A10A2B">
        <w:trPr>
          <w:trHeight w:val="325"/>
        </w:trPr>
        <w:tc>
          <w:tcPr>
            <w:tcW w:w="2837" w:type="dxa"/>
          </w:tcPr>
          <w:p w:rsidR="00863DE2" w:rsidRDefault="00863DE2" w:rsidP="00A10A2B">
            <w:r>
              <w:t>page</w:t>
            </w:r>
          </w:p>
        </w:tc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863DE2" w:rsidRDefault="00863DE2" w:rsidP="00A10A2B">
            <w:r>
              <w:rPr>
                <w:rFonts w:hint="eastAsia"/>
              </w:rPr>
              <w:t>否</w:t>
            </w:r>
          </w:p>
        </w:tc>
      </w:tr>
      <w:tr w:rsidR="00863DE2" w:rsidRPr="0051310A" w:rsidTr="00A10A2B">
        <w:trPr>
          <w:trHeight w:val="325"/>
        </w:trPr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863DE2" w:rsidRDefault="00863DE2" w:rsidP="00A10A2B">
            <w:r>
              <w:rPr>
                <w:rFonts w:hint="eastAsia"/>
              </w:rPr>
              <w:t>否</w:t>
            </w:r>
          </w:p>
        </w:tc>
      </w:tr>
      <w:tr w:rsidR="00863DE2" w:rsidRPr="0051310A" w:rsidTr="00A10A2B">
        <w:trPr>
          <w:trHeight w:val="325"/>
        </w:trPr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863DE2" w:rsidRDefault="00863DE2" w:rsidP="00A10A2B">
            <w:r>
              <w:rPr>
                <w:rFonts w:hint="eastAsia"/>
              </w:rPr>
              <w:t>排序，</w:t>
            </w:r>
          </w:p>
          <w:p w:rsidR="00863DE2" w:rsidRDefault="00863DE2" w:rsidP="00A10A2B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863DE2" w:rsidRDefault="00863DE2" w:rsidP="00A10A2B">
            <w:r>
              <w:rPr>
                <w:rFonts w:hint="eastAsia"/>
              </w:rPr>
              <w:t>否</w:t>
            </w:r>
          </w:p>
        </w:tc>
      </w:tr>
    </w:tbl>
    <w:p w:rsidR="00F2448E" w:rsidRDefault="00F2448E" w:rsidP="00F2448E"/>
    <w:p w:rsidR="002C0000" w:rsidRDefault="00D3017D" w:rsidP="00F2448E">
      <w:r>
        <w:rPr>
          <w:rFonts w:hint="eastAsia"/>
        </w:rPr>
        <w:t>返回</w:t>
      </w:r>
    </w:p>
    <w:p w:rsidR="00557969" w:rsidRDefault="00557969" w:rsidP="00F244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6084D" w:rsidRPr="00A10A2B" w:rsidTr="00A10A2B">
        <w:tc>
          <w:tcPr>
            <w:tcW w:w="2840" w:type="dxa"/>
            <w:shd w:val="clear" w:color="auto" w:fill="31849B"/>
          </w:tcPr>
          <w:p w:rsidR="0076084D" w:rsidRPr="000051A3" w:rsidRDefault="0076084D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6084D" w:rsidRPr="000051A3" w:rsidRDefault="0076084D" w:rsidP="00A10A2B">
            <w:r w:rsidRPr="000051A3">
              <w:rPr>
                <w:rFonts w:hint="eastAsia"/>
              </w:rPr>
              <w:t>含义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page</w:t>
            </w:r>
          </w:p>
        </w:tc>
        <w:tc>
          <w:tcPr>
            <w:tcW w:w="5682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页索引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lastRenderedPageBreak/>
              <w:t>records</w:t>
            </w:r>
          </w:p>
        </w:tc>
        <w:tc>
          <w:tcPr>
            <w:tcW w:w="5682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总记录数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pata</w:t>
            </w:r>
          </w:p>
        </w:tc>
        <w:tc>
          <w:tcPr>
            <w:tcW w:w="5682" w:type="dxa"/>
          </w:tcPr>
          <w:p w:rsidR="0076084D" w:rsidRPr="00A10A2B" w:rsidRDefault="0076084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记录内容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9B37CF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type_id</w:t>
            </w:r>
          </w:p>
        </w:tc>
        <w:tc>
          <w:tcPr>
            <w:tcW w:w="5682" w:type="dxa"/>
          </w:tcPr>
          <w:p w:rsidR="0076084D" w:rsidRPr="00A10A2B" w:rsidRDefault="001A226C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类型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695751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 w:rsidR="0076084D" w:rsidRPr="00A10A2B" w:rsidRDefault="0016253C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名称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695751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682" w:type="dxa"/>
          </w:tcPr>
          <w:p w:rsidR="0076084D" w:rsidRPr="00A10A2B" w:rsidRDefault="00E460E7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备注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CD2C12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adduser</w:t>
            </w:r>
          </w:p>
        </w:tc>
        <w:tc>
          <w:tcPr>
            <w:tcW w:w="5682" w:type="dxa"/>
          </w:tcPr>
          <w:p w:rsidR="0076084D" w:rsidRPr="00A10A2B" w:rsidRDefault="006A3C94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添加人</w:t>
            </w:r>
          </w:p>
        </w:tc>
      </w:tr>
      <w:tr w:rsidR="0076084D" w:rsidRPr="00A10A2B" w:rsidTr="00A10A2B">
        <w:tc>
          <w:tcPr>
            <w:tcW w:w="2840" w:type="dxa"/>
          </w:tcPr>
          <w:p w:rsidR="0076084D" w:rsidRPr="00A10A2B" w:rsidRDefault="001F58C7" w:rsidP="00A10A2B">
            <w:pPr>
              <w:spacing w:line="360" w:lineRule="exact"/>
              <w:rPr>
                <w:sz w:val="24"/>
              </w:rPr>
            </w:pPr>
            <w:r>
              <w:t>addtime</w:t>
            </w:r>
          </w:p>
        </w:tc>
        <w:tc>
          <w:tcPr>
            <w:tcW w:w="5682" w:type="dxa"/>
          </w:tcPr>
          <w:p w:rsidR="0076084D" w:rsidRPr="00A10A2B" w:rsidRDefault="000727FF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添加时间</w:t>
            </w:r>
          </w:p>
        </w:tc>
      </w:tr>
    </w:tbl>
    <w:p w:rsidR="004F167E" w:rsidRDefault="004F167E" w:rsidP="00331FB5"/>
    <w:p w:rsidR="00331FB5" w:rsidRDefault="00331FB5" w:rsidP="00331FB5">
      <w:r>
        <w:t>{</w:t>
      </w:r>
    </w:p>
    <w:p w:rsidR="00331FB5" w:rsidRDefault="00331FB5" w:rsidP="00331FB5">
      <w:r>
        <w:t xml:space="preserve">    "result": 1000,</w:t>
      </w:r>
    </w:p>
    <w:p w:rsidR="00331FB5" w:rsidRDefault="00331FB5" w:rsidP="00331FB5">
      <w:r>
        <w:t xml:space="preserve">    "page": 0,</w:t>
      </w:r>
    </w:p>
    <w:p w:rsidR="00331FB5" w:rsidRDefault="00331FB5" w:rsidP="00331FB5">
      <w:r>
        <w:t xml:space="preserve">    "records": 1,</w:t>
      </w:r>
    </w:p>
    <w:p w:rsidR="00331FB5" w:rsidRDefault="00331FB5" w:rsidP="00331FB5">
      <w:r>
        <w:t xml:space="preserve">    "data": [</w:t>
      </w:r>
    </w:p>
    <w:p w:rsidR="00331FB5" w:rsidRDefault="00331FB5" w:rsidP="00331FB5">
      <w:r>
        <w:t xml:space="preserve">        {</w:t>
      </w:r>
    </w:p>
    <w:p w:rsidR="00331FB5" w:rsidRDefault="00331FB5" w:rsidP="00331FB5">
      <w:r>
        <w:t xml:space="preserve">            "id": "113",</w:t>
      </w:r>
    </w:p>
    <w:p w:rsidR="00331FB5" w:rsidRDefault="00331FB5" w:rsidP="00331FB5">
      <w:r>
        <w:rPr>
          <w:rFonts w:hint="eastAsia"/>
        </w:rPr>
        <w:t xml:space="preserve">            "type_id": "</w:t>
      </w:r>
      <w:r>
        <w:rPr>
          <w:rFonts w:hint="eastAsia"/>
        </w:rPr>
        <w:t>硬件报价</w:t>
      </w:r>
      <w:r>
        <w:rPr>
          <w:rFonts w:hint="eastAsia"/>
        </w:rPr>
        <w:t>",</w:t>
      </w:r>
    </w:p>
    <w:p w:rsidR="00331FB5" w:rsidRDefault="00331FB5" w:rsidP="00331FB5">
      <w:r>
        <w:rPr>
          <w:rFonts w:hint="eastAsia"/>
        </w:rPr>
        <w:t xml:space="preserve">            "name": "</w:t>
      </w:r>
      <w:r>
        <w:rPr>
          <w:rFonts w:hint="eastAsia"/>
        </w:rPr>
        <w:t>一体机</w:t>
      </w:r>
      <w:r>
        <w:rPr>
          <w:rFonts w:hint="eastAsia"/>
        </w:rPr>
        <w:t>",</w:t>
      </w:r>
    </w:p>
    <w:p w:rsidR="00331FB5" w:rsidRDefault="00331FB5" w:rsidP="00331FB5">
      <w:r>
        <w:rPr>
          <w:rFonts w:hint="eastAsia"/>
        </w:rPr>
        <w:t xml:space="preserve">            "remark": "</w:t>
      </w:r>
      <w:r>
        <w:rPr>
          <w:rFonts w:hint="eastAsia"/>
        </w:rPr>
        <w:t>预约</w:t>
      </w:r>
      <w:r>
        <w:rPr>
          <w:rFonts w:hint="eastAsia"/>
        </w:rPr>
        <w:t>10000000000",</w:t>
      </w:r>
    </w:p>
    <w:p w:rsidR="00331FB5" w:rsidRDefault="00331FB5" w:rsidP="00331FB5">
      <w:r>
        <w:rPr>
          <w:rFonts w:hint="eastAsia"/>
        </w:rPr>
        <w:t xml:space="preserve">            "adduser": "</w:t>
      </w:r>
      <w:r>
        <w:rPr>
          <w:rFonts w:hint="eastAsia"/>
        </w:rPr>
        <w:t>测试一</w:t>
      </w:r>
      <w:r>
        <w:rPr>
          <w:rFonts w:hint="eastAsia"/>
        </w:rPr>
        <w:t>",</w:t>
      </w:r>
    </w:p>
    <w:p w:rsidR="00331FB5" w:rsidRDefault="00331FB5" w:rsidP="00331FB5">
      <w:r>
        <w:t xml:space="preserve">            "addtime": "2016-12-20 14:10:40"</w:t>
      </w:r>
    </w:p>
    <w:p w:rsidR="00331FB5" w:rsidRDefault="00331FB5" w:rsidP="00331FB5">
      <w:r>
        <w:t xml:space="preserve">        }</w:t>
      </w:r>
    </w:p>
    <w:p w:rsidR="00331FB5" w:rsidRDefault="00331FB5" w:rsidP="00331FB5">
      <w:r>
        <w:t xml:space="preserve">    ]</w:t>
      </w:r>
    </w:p>
    <w:p w:rsidR="00E94F4F" w:rsidRDefault="00331FB5" w:rsidP="00331FB5">
      <w:r>
        <w:t>}</w:t>
      </w:r>
    </w:p>
    <w:p w:rsidR="00D94429" w:rsidRDefault="00D94429" w:rsidP="00331FB5"/>
    <w:p w:rsidR="00D94429" w:rsidRDefault="00D94429" w:rsidP="00331FB5"/>
    <w:p w:rsidR="00193561" w:rsidRDefault="00193561" w:rsidP="00331FB5"/>
    <w:p w:rsidR="00193561" w:rsidRDefault="00D74F9B" w:rsidP="00AC0098">
      <w:pPr>
        <w:pStyle w:val="3"/>
        <w:numPr>
          <w:ilvl w:val="0"/>
          <w:numId w:val="1"/>
        </w:numPr>
        <w:rPr>
          <w:sz w:val="24"/>
        </w:rPr>
      </w:pPr>
      <w:bookmarkStart w:id="17" w:name="_Toc479267090"/>
      <w:r w:rsidRPr="005E3540">
        <w:rPr>
          <w:rFonts w:hint="eastAsia"/>
          <w:sz w:val="24"/>
        </w:rPr>
        <w:t>报价单详情</w:t>
      </w:r>
      <w:r w:rsidR="001D3863">
        <w:rPr>
          <w:rFonts w:hint="eastAsia"/>
          <w:sz w:val="24"/>
        </w:rPr>
        <w:t xml:space="preserve"> </w:t>
      </w:r>
      <w:r w:rsidR="001D3863" w:rsidRPr="00671468">
        <w:rPr>
          <w:rFonts w:hint="eastAsia"/>
          <w:sz w:val="24"/>
        </w:rPr>
        <w:t>app</w:t>
      </w:r>
      <w:r w:rsidR="00A006CD">
        <w:rPr>
          <w:rFonts w:hint="eastAsia"/>
          <w:sz w:val="24"/>
        </w:rPr>
        <w:t>OfferDetail</w:t>
      </w:r>
      <w:r w:rsidR="001D3863" w:rsidRPr="00671468">
        <w:rPr>
          <w:rFonts w:hint="eastAsia"/>
          <w:sz w:val="24"/>
        </w:rPr>
        <w:t>.html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BF7DC8" w:rsidRPr="0051310A" w:rsidTr="00A10A2B">
        <w:trPr>
          <w:trHeight w:val="325"/>
        </w:trPr>
        <w:tc>
          <w:tcPr>
            <w:tcW w:w="2837" w:type="dxa"/>
            <w:shd w:val="clear" w:color="auto" w:fill="31849B"/>
          </w:tcPr>
          <w:p w:rsidR="00BF7DC8" w:rsidRPr="0051310A" w:rsidRDefault="00BF7DC8" w:rsidP="00A10A2B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BF7DC8" w:rsidRPr="0051310A" w:rsidRDefault="00BF7DC8" w:rsidP="00A10A2B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BF7DC8" w:rsidRPr="0051310A" w:rsidRDefault="00BF7DC8" w:rsidP="00A10A2B">
            <w:r>
              <w:rPr>
                <w:rFonts w:hint="eastAsia"/>
              </w:rPr>
              <w:t>必须</w:t>
            </w:r>
          </w:p>
        </w:tc>
      </w:tr>
      <w:tr w:rsidR="00BF7DC8" w:rsidRPr="0051310A" w:rsidTr="00A10A2B">
        <w:trPr>
          <w:trHeight w:val="309"/>
        </w:trPr>
        <w:tc>
          <w:tcPr>
            <w:tcW w:w="2837" w:type="dxa"/>
          </w:tcPr>
          <w:p w:rsidR="00BF7DC8" w:rsidRDefault="00BF7DC8" w:rsidP="00A10A2B">
            <w:r w:rsidRPr="00401844">
              <w:t>account</w:t>
            </w:r>
          </w:p>
        </w:tc>
        <w:tc>
          <w:tcPr>
            <w:tcW w:w="2837" w:type="dxa"/>
          </w:tcPr>
          <w:p w:rsidR="00BF7DC8" w:rsidRDefault="00BF7DC8" w:rsidP="00A10A2B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BF7DC8" w:rsidRDefault="00BF7DC8" w:rsidP="00A10A2B">
            <w:r>
              <w:rPr>
                <w:rFonts w:hint="eastAsia"/>
              </w:rPr>
              <w:t>是</w:t>
            </w:r>
          </w:p>
        </w:tc>
      </w:tr>
      <w:tr w:rsidR="00BF7DC8" w:rsidRPr="0051310A" w:rsidTr="00A10A2B">
        <w:trPr>
          <w:trHeight w:val="325"/>
        </w:trPr>
        <w:tc>
          <w:tcPr>
            <w:tcW w:w="2837" w:type="dxa"/>
          </w:tcPr>
          <w:p w:rsidR="00BF7DC8" w:rsidRDefault="00BF7DC8" w:rsidP="00A10A2B">
            <w:r w:rsidRPr="00DB4874">
              <w:t>passwd</w:t>
            </w:r>
          </w:p>
        </w:tc>
        <w:tc>
          <w:tcPr>
            <w:tcW w:w="2837" w:type="dxa"/>
          </w:tcPr>
          <w:p w:rsidR="00BF7DC8" w:rsidRDefault="00BF7DC8" w:rsidP="00A10A2B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BF7DC8" w:rsidRDefault="00BF7DC8" w:rsidP="00A10A2B">
            <w:r>
              <w:rPr>
                <w:rFonts w:hint="eastAsia"/>
              </w:rPr>
              <w:t>是</w:t>
            </w:r>
          </w:p>
        </w:tc>
      </w:tr>
      <w:tr w:rsidR="00BF7DC8" w:rsidRPr="0051310A" w:rsidTr="00A10A2B">
        <w:trPr>
          <w:trHeight w:val="325"/>
        </w:trPr>
        <w:tc>
          <w:tcPr>
            <w:tcW w:w="2837" w:type="dxa"/>
          </w:tcPr>
          <w:p w:rsidR="00BF7DC8" w:rsidRDefault="00BF7DC8" w:rsidP="00A10A2B">
            <w:r w:rsidRPr="00915C47">
              <w:t>domain</w:t>
            </w:r>
          </w:p>
        </w:tc>
        <w:tc>
          <w:tcPr>
            <w:tcW w:w="2837" w:type="dxa"/>
          </w:tcPr>
          <w:p w:rsidR="00BF7DC8" w:rsidRDefault="00BF7DC8" w:rsidP="00A10A2B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BF7DC8" w:rsidRDefault="00BF7DC8" w:rsidP="00A10A2B">
            <w:r>
              <w:rPr>
                <w:rFonts w:hint="eastAsia"/>
              </w:rPr>
              <w:t>是</w:t>
            </w:r>
          </w:p>
        </w:tc>
      </w:tr>
      <w:tr w:rsidR="00BF7DC8" w:rsidRPr="0051310A" w:rsidTr="00A10A2B">
        <w:trPr>
          <w:trHeight w:val="325"/>
        </w:trPr>
        <w:tc>
          <w:tcPr>
            <w:tcW w:w="2837" w:type="dxa"/>
          </w:tcPr>
          <w:p w:rsidR="00BF7DC8" w:rsidRPr="00915C47" w:rsidRDefault="00BF7DC8" w:rsidP="00A10A2B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BF7DC8" w:rsidRDefault="00BF7DC8" w:rsidP="00A10A2B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BF7DC8" w:rsidRDefault="00BF7DC8" w:rsidP="00A10A2B">
            <w:r>
              <w:rPr>
                <w:rFonts w:hint="eastAsia"/>
              </w:rPr>
              <w:t>是</w:t>
            </w:r>
          </w:p>
        </w:tc>
      </w:tr>
      <w:tr w:rsidR="00BF7DC8" w:rsidRPr="0051310A" w:rsidTr="00A10A2B">
        <w:trPr>
          <w:trHeight w:val="325"/>
        </w:trPr>
        <w:tc>
          <w:tcPr>
            <w:tcW w:w="2837" w:type="dxa"/>
          </w:tcPr>
          <w:p w:rsidR="00BF7DC8" w:rsidRDefault="00B65C5A" w:rsidP="00A10A2B">
            <w:r>
              <w:rPr>
                <w:rFonts w:hint="eastAsia"/>
                <w:sz w:val="24"/>
              </w:rPr>
              <w:t>o</w:t>
            </w:r>
            <w:r w:rsidR="00611F5A" w:rsidRPr="00671468">
              <w:rPr>
                <w:rFonts w:hint="eastAsia"/>
                <w:sz w:val="24"/>
              </w:rPr>
              <w:t>ffer</w:t>
            </w:r>
            <w:r w:rsidR="004A0E08">
              <w:rPr>
                <w:rFonts w:hint="eastAsia"/>
                <w:sz w:val="24"/>
              </w:rPr>
              <w:t>Id</w:t>
            </w:r>
          </w:p>
        </w:tc>
        <w:tc>
          <w:tcPr>
            <w:tcW w:w="2837" w:type="dxa"/>
          </w:tcPr>
          <w:p w:rsidR="00BF7DC8" w:rsidRDefault="009C5CD3" w:rsidP="00A10A2B">
            <w:r>
              <w:rPr>
                <w:rFonts w:hint="eastAsia"/>
              </w:rPr>
              <w:t>合同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BF7DC8" w:rsidRDefault="004F3FC5" w:rsidP="00A10A2B">
            <w:r>
              <w:rPr>
                <w:rFonts w:hint="eastAsia"/>
              </w:rPr>
              <w:t>是</w:t>
            </w:r>
          </w:p>
        </w:tc>
      </w:tr>
    </w:tbl>
    <w:p w:rsidR="005C07C8" w:rsidRDefault="005C07C8" w:rsidP="005C07C8"/>
    <w:p w:rsidR="006C5AF9" w:rsidRDefault="006107B0" w:rsidP="005C07C8">
      <w:r>
        <w:rPr>
          <w:rFonts w:hint="eastAsia"/>
        </w:rPr>
        <w:t>返回</w:t>
      </w:r>
    </w:p>
    <w:p w:rsidR="0094299B" w:rsidRDefault="0094299B" w:rsidP="005C0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322232" w:rsidRPr="00A10A2B" w:rsidTr="00A10A2B">
        <w:tc>
          <w:tcPr>
            <w:tcW w:w="2840" w:type="dxa"/>
            <w:shd w:val="clear" w:color="auto" w:fill="31849B"/>
          </w:tcPr>
          <w:p w:rsidR="00322232" w:rsidRPr="000051A3" w:rsidRDefault="00322232" w:rsidP="00A10A2B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322232" w:rsidRPr="000051A3" w:rsidRDefault="00322232" w:rsidP="00A10A2B">
            <w:r w:rsidRPr="000051A3">
              <w:rPr>
                <w:rFonts w:hint="eastAsia"/>
              </w:rPr>
              <w:t>含义</w:t>
            </w:r>
          </w:p>
        </w:tc>
      </w:tr>
      <w:tr w:rsidR="00322232" w:rsidRPr="00A10A2B" w:rsidTr="00A10A2B">
        <w:tc>
          <w:tcPr>
            <w:tcW w:w="2840" w:type="dxa"/>
          </w:tcPr>
          <w:p w:rsidR="00322232" w:rsidRPr="00A10A2B" w:rsidRDefault="00322232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322232" w:rsidRPr="00A10A2B" w:rsidRDefault="00322232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322232" w:rsidRPr="00A10A2B" w:rsidTr="00A10A2B">
        <w:tc>
          <w:tcPr>
            <w:tcW w:w="2840" w:type="dxa"/>
          </w:tcPr>
          <w:p w:rsidR="00322232" w:rsidRPr="00A10A2B" w:rsidRDefault="00C557C5" w:rsidP="00A10A2B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322232" w:rsidRPr="00A10A2B" w:rsidRDefault="006810C5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C557C5" w:rsidRPr="00A10A2B" w:rsidTr="00A10A2B">
        <w:tc>
          <w:tcPr>
            <w:tcW w:w="2840" w:type="dxa"/>
          </w:tcPr>
          <w:p w:rsidR="00C557C5" w:rsidRDefault="005B3F5F" w:rsidP="00A10A2B">
            <w:pPr>
              <w:spacing w:line="360" w:lineRule="exact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5682" w:type="dxa"/>
          </w:tcPr>
          <w:p w:rsidR="00C557C5" w:rsidRPr="00A10A2B" w:rsidRDefault="002016F7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报价单标题</w:t>
            </w:r>
          </w:p>
        </w:tc>
      </w:tr>
      <w:tr w:rsidR="00322232" w:rsidRPr="00A10A2B" w:rsidTr="00A10A2B">
        <w:tc>
          <w:tcPr>
            <w:tcW w:w="2840" w:type="dxa"/>
          </w:tcPr>
          <w:p w:rsidR="00322232" w:rsidRPr="00A10A2B" w:rsidRDefault="005C649C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headerList</w:t>
            </w:r>
          </w:p>
        </w:tc>
        <w:tc>
          <w:tcPr>
            <w:tcW w:w="5682" w:type="dxa"/>
          </w:tcPr>
          <w:p w:rsidR="00322232" w:rsidRPr="00A10A2B" w:rsidRDefault="00570421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报价单头部内容</w:t>
            </w:r>
            <w:r w:rsidR="00262C11" w:rsidRPr="00A10A2B">
              <w:rPr>
                <w:rFonts w:hint="eastAsia"/>
                <w:sz w:val="24"/>
              </w:rPr>
              <w:t xml:space="preserve"> key value</w:t>
            </w:r>
            <w:r w:rsidR="00262C11" w:rsidRPr="00A10A2B">
              <w:rPr>
                <w:rFonts w:hint="eastAsia"/>
                <w:sz w:val="24"/>
              </w:rPr>
              <w:t>对应</w:t>
            </w:r>
            <w:r w:rsidR="00262C11" w:rsidRPr="00A10A2B">
              <w:rPr>
                <w:rFonts w:hint="eastAsia"/>
                <w:sz w:val="24"/>
              </w:rPr>
              <w:t>json</w:t>
            </w:r>
          </w:p>
        </w:tc>
      </w:tr>
      <w:tr w:rsidR="00322232" w:rsidRPr="00A10A2B" w:rsidTr="00A10A2B">
        <w:tc>
          <w:tcPr>
            <w:tcW w:w="2840" w:type="dxa"/>
          </w:tcPr>
          <w:p w:rsidR="00322232" w:rsidRPr="00A10A2B" w:rsidRDefault="00911583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commList</w:t>
            </w:r>
          </w:p>
        </w:tc>
        <w:tc>
          <w:tcPr>
            <w:tcW w:w="5682" w:type="dxa"/>
          </w:tcPr>
          <w:p w:rsidR="00322232" w:rsidRPr="00A10A2B" w:rsidRDefault="00FA734B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报价单条目</w:t>
            </w:r>
            <w:r w:rsidR="00FD2E83" w:rsidRPr="00A10A2B">
              <w:rPr>
                <w:rFonts w:hint="eastAsia"/>
                <w:sz w:val="24"/>
              </w:rPr>
              <w:t>明细</w:t>
            </w:r>
            <w:r w:rsidR="00493274" w:rsidRPr="00A10A2B">
              <w:rPr>
                <w:rFonts w:hint="eastAsia"/>
                <w:sz w:val="24"/>
              </w:rPr>
              <w:t>内容</w:t>
            </w:r>
          </w:p>
        </w:tc>
      </w:tr>
      <w:tr w:rsidR="0017067D" w:rsidRPr="00A10A2B" w:rsidTr="00A10A2B">
        <w:tc>
          <w:tcPr>
            <w:tcW w:w="2840" w:type="dxa"/>
          </w:tcPr>
          <w:p w:rsidR="0017067D" w:rsidRDefault="00044370" w:rsidP="00A10A2B">
            <w:pPr>
              <w:spacing w:line="360" w:lineRule="exact"/>
            </w:pPr>
            <w:r>
              <w:rPr>
                <w:rFonts w:hint="eastAsia"/>
              </w:rPr>
              <w:t>number</w:t>
            </w:r>
          </w:p>
        </w:tc>
        <w:tc>
          <w:tcPr>
            <w:tcW w:w="5682" w:type="dxa"/>
          </w:tcPr>
          <w:p w:rsidR="0017067D" w:rsidRPr="00A10A2B" w:rsidRDefault="0007643E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商品编号</w:t>
            </w:r>
          </w:p>
        </w:tc>
      </w:tr>
      <w:tr w:rsidR="0017067D" w:rsidRPr="00A10A2B" w:rsidTr="00A10A2B">
        <w:tc>
          <w:tcPr>
            <w:tcW w:w="2840" w:type="dxa"/>
          </w:tcPr>
          <w:p w:rsidR="0017067D" w:rsidRDefault="00DB006C" w:rsidP="00A10A2B">
            <w:pPr>
              <w:spacing w:line="360" w:lineRule="exact"/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 w:rsidR="0017067D" w:rsidRPr="00A10A2B" w:rsidRDefault="00DB006C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商品名称</w:t>
            </w:r>
          </w:p>
        </w:tc>
      </w:tr>
      <w:tr w:rsidR="0017067D" w:rsidRPr="00A10A2B" w:rsidTr="00A10A2B">
        <w:tc>
          <w:tcPr>
            <w:tcW w:w="2840" w:type="dxa"/>
          </w:tcPr>
          <w:p w:rsidR="0017067D" w:rsidRDefault="00C63CDD" w:rsidP="00A10A2B">
            <w:pPr>
              <w:spacing w:line="360" w:lineRule="exact"/>
            </w:pPr>
            <w:r>
              <w:rPr>
                <w:rFonts w:hint="eastAsia"/>
              </w:rPr>
              <w:t>model</w:t>
            </w:r>
          </w:p>
        </w:tc>
        <w:tc>
          <w:tcPr>
            <w:tcW w:w="5682" w:type="dxa"/>
          </w:tcPr>
          <w:p w:rsidR="0017067D" w:rsidRPr="00A10A2B" w:rsidRDefault="00C63CD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型号规格</w:t>
            </w:r>
          </w:p>
        </w:tc>
      </w:tr>
      <w:tr w:rsidR="0017067D" w:rsidRPr="00A10A2B" w:rsidTr="00A10A2B">
        <w:tc>
          <w:tcPr>
            <w:tcW w:w="2840" w:type="dxa"/>
          </w:tcPr>
          <w:p w:rsidR="0017067D" w:rsidRDefault="009433B7" w:rsidP="00A10A2B">
            <w:pPr>
              <w:spacing w:line="360" w:lineRule="exact"/>
            </w:pPr>
            <w:r>
              <w:rPr>
                <w:rFonts w:hint="eastAsia"/>
              </w:rPr>
              <w:t>company</w:t>
            </w:r>
          </w:p>
        </w:tc>
        <w:tc>
          <w:tcPr>
            <w:tcW w:w="5682" w:type="dxa"/>
          </w:tcPr>
          <w:p w:rsidR="0017067D" w:rsidRPr="00A10A2B" w:rsidRDefault="006B26D6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单位</w:t>
            </w:r>
          </w:p>
        </w:tc>
      </w:tr>
      <w:tr w:rsidR="0017067D" w:rsidRPr="00A10A2B" w:rsidTr="00A10A2B">
        <w:tc>
          <w:tcPr>
            <w:tcW w:w="2840" w:type="dxa"/>
          </w:tcPr>
          <w:p w:rsidR="0017067D" w:rsidRDefault="005A109A" w:rsidP="00A10A2B">
            <w:pPr>
              <w:spacing w:line="360" w:lineRule="exact"/>
            </w:pPr>
            <w:r>
              <w:rPr>
                <w:rFonts w:hint="eastAsia"/>
              </w:rPr>
              <w:t>count</w:t>
            </w:r>
          </w:p>
        </w:tc>
        <w:tc>
          <w:tcPr>
            <w:tcW w:w="5682" w:type="dxa"/>
          </w:tcPr>
          <w:p w:rsidR="0017067D" w:rsidRPr="00A10A2B" w:rsidRDefault="005A109A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数量</w:t>
            </w:r>
          </w:p>
        </w:tc>
      </w:tr>
      <w:tr w:rsidR="006E2344" w:rsidRPr="00A10A2B" w:rsidTr="00A10A2B">
        <w:tc>
          <w:tcPr>
            <w:tcW w:w="2840" w:type="dxa"/>
          </w:tcPr>
          <w:p w:rsidR="006E2344" w:rsidRDefault="00DB14DE" w:rsidP="00A10A2B">
            <w:pPr>
              <w:spacing w:line="360" w:lineRule="exact"/>
            </w:pPr>
            <w:r>
              <w:rPr>
                <w:rFonts w:hint="eastAsia"/>
              </w:rPr>
              <w:t>price</w:t>
            </w:r>
          </w:p>
        </w:tc>
        <w:tc>
          <w:tcPr>
            <w:tcW w:w="5682" w:type="dxa"/>
          </w:tcPr>
          <w:p w:rsidR="006E2344" w:rsidRPr="00A10A2B" w:rsidRDefault="00F742C1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单</w:t>
            </w:r>
            <w:r w:rsidR="00611FE1" w:rsidRPr="00A10A2B">
              <w:rPr>
                <w:rFonts w:hint="eastAsia"/>
                <w:sz w:val="24"/>
              </w:rPr>
              <w:t>价</w:t>
            </w:r>
          </w:p>
        </w:tc>
      </w:tr>
      <w:tr w:rsidR="006E2344" w:rsidRPr="00A10A2B" w:rsidTr="00A10A2B">
        <w:tc>
          <w:tcPr>
            <w:tcW w:w="2840" w:type="dxa"/>
          </w:tcPr>
          <w:p w:rsidR="006E2344" w:rsidRDefault="00B00ABC" w:rsidP="00A10A2B">
            <w:pPr>
              <w:spacing w:line="360" w:lineRule="exact"/>
            </w:pPr>
            <w:r>
              <w:rPr>
                <w:rFonts w:hint="eastAsia"/>
              </w:rPr>
              <w:t>discount</w:t>
            </w:r>
          </w:p>
        </w:tc>
        <w:tc>
          <w:tcPr>
            <w:tcW w:w="5682" w:type="dxa"/>
          </w:tcPr>
          <w:p w:rsidR="006E2344" w:rsidRPr="00A10A2B" w:rsidRDefault="00786605" w:rsidP="00A10A2B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折扣</w:t>
            </w:r>
          </w:p>
        </w:tc>
      </w:tr>
      <w:tr w:rsidR="006E2344" w:rsidRPr="00A10A2B" w:rsidTr="00A10A2B">
        <w:tc>
          <w:tcPr>
            <w:tcW w:w="2840" w:type="dxa"/>
          </w:tcPr>
          <w:p w:rsidR="006E2344" w:rsidRDefault="00FC0422" w:rsidP="00A10A2B">
            <w:pPr>
              <w:spacing w:line="360" w:lineRule="exact"/>
            </w:pPr>
            <w:r>
              <w:rPr>
                <w:rFonts w:hint="eastAsia"/>
              </w:rPr>
              <w:t>Amount</w:t>
            </w:r>
          </w:p>
        </w:tc>
        <w:tc>
          <w:tcPr>
            <w:tcW w:w="5682" w:type="dxa"/>
          </w:tcPr>
          <w:p w:rsidR="006E2344" w:rsidRPr="00A10A2B" w:rsidRDefault="00A4631D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金额</w:t>
            </w:r>
          </w:p>
        </w:tc>
      </w:tr>
      <w:tr w:rsidR="006E2344" w:rsidRPr="00A10A2B" w:rsidTr="00A10A2B">
        <w:tc>
          <w:tcPr>
            <w:tcW w:w="2840" w:type="dxa"/>
          </w:tcPr>
          <w:p w:rsidR="006E2344" w:rsidRDefault="00B53BDB" w:rsidP="00A10A2B">
            <w:pPr>
              <w:spacing w:line="360" w:lineRule="exact"/>
            </w:pPr>
            <w:r>
              <w:rPr>
                <w:rFonts w:hint="eastAsia"/>
              </w:rPr>
              <w:t>remark</w:t>
            </w:r>
          </w:p>
        </w:tc>
        <w:tc>
          <w:tcPr>
            <w:tcW w:w="5682" w:type="dxa"/>
          </w:tcPr>
          <w:p w:rsidR="006E2344" w:rsidRPr="00A10A2B" w:rsidRDefault="00511EF9" w:rsidP="00A10A2B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明细备注</w:t>
            </w:r>
          </w:p>
        </w:tc>
      </w:tr>
    </w:tbl>
    <w:p w:rsidR="006107B0" w:rsidRDefault="006107B0" w:rsidP="005C07C8"/>
    <w:p w:rsidR="00B2173A" w:rsidRDefault="00B2173A" w:rsidP="00B2173A">
      <w:r>
        <w:t>{</w:t>
      </w:r>
    </w:p>
    <w:p w:rsidR="00B2173A" w:rsidRDefault="00B2173A" w:rsidP="00B2173A">
      <w:r>
        <w:t xml:space="preserve">    "result": 1000,</w:t>
      </w:r>
    </w:p>
    <w:p w:rsidR="00B2173A" w:rsidRDefault="00B2173A" w:rsidP="00B2173A">
      <w:r>
        <w:t xml:space="preserve">    "data": {</w:t>
      </w:r>
    </w:p>
    <w:p w:rsidR="00B2173A" w:rsidRDefault="00B2173A" w:rsidP="00B2173A">
      <w:r>
        <w:rPr>
          <w:rFonts w:hint="eastAsia"/>
        </w:rPr>
        <w:t xml:space="preserve">        "commdata": "{\"commList\":[{\"id\":\"33\",\"number\":\"1001\",\"name\":\"8120\</w:t>
      </w:r>
      <w:r>
        <w:rPr>
          <w:rFonts w:hint="eastAsia"/>
        </w:rPr>
        <w:t>一</w:t>
      </w:r>
      <w:r>
        <w:rPr>
          <w:rFonts w:hint="eastAsia"/>
        </w:rPr>
        <w:t>\</w:t>
      </w:r>
      <w:r>
        <w:rPr>
          <w:rFonts w:hint="eastAsia"/>
        </w:rPr>
        <w:t>体</w:t>
      </w:r>
      <w:r>
        <w:rPr>
          <w:rFonts w:hint="eastAsia"/>
        </w:rPr>
        <w:t>\</w:t>
      </w:r>
      <w:r>
        <w:rPr>
          <w:rFonts w:hint="eastAsia"/>
        </w:rPr>
        <w:t>机</w:t>
      </w:r>
      <w:r>
        <w:rPr>
          <w:rFonts w:hint="eastAsia"/>
        </w:rPr>
        <w:t>\",\"model\":\"8120\",\"company\":\"\</w:t>
      </w:r>
      <w:r>
        <w:rPr>
          <w:rFonts w:hint="eastAsia"/>
        </w:rPr>
        <w:t>台</w:t>
      </w:r>
      <w:r>
        <w:rPr>
          <w:rFonts w:hint="eastAsia"/>
        </w:rPr>
        <w:t>\",\"count\":\"1\",\"price\":\"5000.00\",\"discount\":\"1\",\"Amount\":\"5000.00\",\"remark\":\"\"},{\"id\":\"34\",\"number\":\"1002\",\"name\":\"8060\</w:t>
      </w:r>
      <w:r>
        <w:rPr>
          <w:rFonts w:hint="eastAsia"/>
        </w:rPr>
        <w:t>一</w:t>
      </w:r>
      <w:r>
        <w:rPr>
          <w:rFonts w:hint="eastAsia"/>
        </w:rPr>
        <w:t>\</w:t>
      </w:r>
      <w:r>
        <w:rPr>
          <w:rFonts w:hint="eastAsia"/>
        </w:rPr>
        <w:t>体</w:t>
      </w:r>
      <w:r>
        <w:rPr>
          <w:rFonts w:hint="eastAsia"/>
        </w:rPr>
        <w:t>\</w:t>
      </w:r>
      <w:r>
        <w:rPr>
          <w:rFonts w:hint="eastAsia"/>
        </w:rPr>
        <w:t>机</w:t>
      </w:r>
      <w:r>
        <w:rPr>
          <w:rFonts w:hint="eastAsia"/>
        </w:rPr>
        <w:t>\",\"model\":\"8060\",\"company\":\"\</w:t>
      </w:r>
      <w:r>
        <w:rPr>
          <w:rFonts w:hint="eastAsia"/>
        </w:rPr>
        <w:t>台</w:t>
      </w:r>
      <w:r>
        <w:rPr>
          <w:rFonts w:hint="eastAsia"/>
        </w:rPr>
        <w:t>\",\"count\":\"1\",\"price\":\"3000.00\",\"discount\":\"1\",\"Amount\":\"3000.00\",\"remark\":\"\"},{\"id\":\"35\",\"number\":\"1003\",\"name\":\"\</w:t>
      </w:r>
      <w:r>
        <w:rPr>
          <w:rFonts w:hint="eastAsia"/>
        </w:rPr>
        <w:t>企</w:t>
      </w:r>
      <w:r>
        <w:rPr>
          <w:rFonts w:hint="eastAsia"/>
        </w:rPr>
        <w:t>\</w:t>
      </w:r>
      <w:r>
        <w:rPr>
          <w:rFonts w:hint="eastAsia"/>
        </w:rPr>
        <w:t>呼</w:t>
      </w:r>
      <w:r>
        <w:rPr>
          <w:rFonts w:hint="eastAsia"/>
        </w:rPr>
        <w:t>\</w:t>
      </w:r>
      <w:r>
        <w:rPr>
          <w:rFonts w:hint="eastAsia"/>
        </w:rPr>
        <w:t>版</w:t>
      </w:r>
      <w:r>
        <w:rPr>
          <w:rFonts w:hint="eastAsia"/>
        </w:rPr>
        <w:t xml:space="preserve"> V8 1 5\",\"model\":\"V8 1 5\",\"company\":\"\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\",\"count\":\"1\",\"price\":\"10000.00\",\"discount\":\"1\",\"Amount\":\"10000.00\",\"remark\":\"\"},{\"id\":\"36\",\"number\":\"1004\",\"name\":\"\</w:t>
      </w:r>
      <w:r>
        <w:rPr>
          <w:rFonts w:hint="eastAsia"/>
        </w:rPr>
        <w:t>企</w:t>
      </w:r>
      <w:r>
        <w:rPr>
          <w:rFonts w:hint="eastAsia"/>
        </w:rPr>
        <w:t>\</w:t>
      </w:r>
      <w:r>
        <w:rPr>
          <w:rFonts w:hint="eastAsia"/>
        </w:rPr>
        <w:t>呼</w:t>
      </w:r>
      <w:r>
        <w:rPr>
          <w:rFonts w:hint="eastAsia"/>
        </w:rPr>
        <w:t>\</w:t>
      </w:r>
      <w:r>
        <w:rPr>
          <w:rFonts w:hint="eastAsia"/>
        </w:rPr>
        <w:t>版</w:t>
      </w:r>
      <w:r>
        <w:rPr>
          <w:rFonts w:hint="eastAsia"/>
        </w:rPr>
        <w:t>V9 0 3\",\"model\":\"V9 0 3\",\"company\":\"\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\",\"count\":\"1\",\"price\":\"12000.00\",\"discount\":\"1\",\"Amount\":\"12000.00\",\"remark\":\"\"},{\"id\":\"37\",\"number\":\"1005\",\"name\":\"\</w:t>
      </w:r>
      <w:r>
        <w:rPr>
          <w:rFonts w:hint="eastAsia"/>
        </w:rPr>
        <w:t>企</w:t>
      </w:r>
      <w:r>
        <w:rPr>
          <w:rFonts w:hint="eastAsia"/>
        </w:rPr>
        <w:t>\</w:t>
      </w:r>
      <w:r>
        <w:rPr>
          <w:rFonts w:hint="eastAsia"/>
        </w:rPr>
        <w:t>航</w:t>
      </w:r>
      <w:r>
        <w:rPr>
          <w:rFonts w:hint="eastAsia"/>
        </w:rPr>
        <w:t>V2 0\",\"model\":\"V2 0\",\"company\":\"\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\",\"count\":\"1\",\"price\":\"8000.00\",\"discount\":\"1\",\"Amount\":\"8000.00\",\"remark\":\"\"},{\"id\":\"38\",\"number\":\"1006\",\"name\":\"\</w:t>
      </w:r>
      <w:r>
        <w:rPr>
          <w:rFonts w:hint="eastAsia"/>
        </w:rPr>
        <w:t>企</w:t>
      </w:r>
      <w:r>
        <w:rPr>
          <w:rFonts w:hint="eastAsia"/>
        </w:rPr>
        <w:t>\</w:t>
      </w:r>
      <w:r>
        <w:rPr>
          <w:rFonts w:hint="eastAsia"/>
        </w:rPr>
        <w:t>航</w:t>
      </w:r>
      <w:r>
        <w:rPr>
          <w:rFonts w:hint="eastAsia"/>
        </w:rPr>
        <w:t>V3 0\",\"model\":\"V3 0\",\"company\":\"\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\",\"count\":\"1\",\"price\":\"10000.00\",\"discount\":\"1\",\"Amount\":\"10000.00\",\"remark\":\"\"},{\"id\":\"39\",\"number\":\"1007\",\"name\":\"CC-Cloud\",\"model\":\"2.0\",\"company\":\"\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\",\"count\":\"1\",\"price\":\"13000.00\",\"discount\":\"1\",\"Amount\":\"13000.00\",\"remark\":\"\"},{\"id\":\"40\",\"number\":\"1008\",\"name\":\"\</w:t>
      </w:r>
      <w:r>
        <w:rPr>
          <w:rFonts w:hint="eastAsia"/>
        </w:rPr>
        <w:t>蚂</w:t>
      </w:r>
      <w:r>
        <w:rPr>
          <w:rFonts w:hint="eastAsia"/>
        </w:rPr>
        <w:t>\</w:t>
      </w:r>
      <w:r>
        <w:rPr>
          <w:rFonts w:hint="eastAsia"/>
        </w:rPr>
        <w:t>蚁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rPr>
          <w:rFonts w:hint="eastAsia"/>
        </w:rPr>
        <w:t>\</w:t>
      </w:r>
      <w:r>
        <w:rPr>
          <w:rFonts w:hint="eastAsia"/>
        </w:rPr>
        <w:t>服</w:t>
      </w:r>
      <w:r>
        <w:rPr>
          <w:rFonts w:hint="eastAsia"/>
        </w:rPr>
        <w:t>\",\"model\":\"V1.0\",\"company\":\"\</w:t>
      </w:r>
      <w:r>
        <w:rPr>
          <w:rFonts w:hint="eastAsia"/>
        </w:rPr>
        <w:t>套</w:t>
      </w:r>
      <w:r>
        <w:rPr>
          <w:rFonts w:hint="eastAsia"/>
        </w:rPr>
        <w:t>\",\"count\":\"1\",\"price\":\"15000.00\",\"discount\":\"1\",\"Amount\":\"15000.00\",\"remark\":\"\"}],\"headerList\":[{\"name\":\"\</w:t>
      </w:r>
      <w:r>
        <w:rPr>
          <w:rFonts w:hint="eastAsia"/>
        </w:rPr>
        <w:t>公</w:t>
      </w:r>
      <w:r>
        <w:rPr>
          <w:rFonts w:hint="eastAsia"/>
        </w:rPr>
        <w:t>\</w:t>
      </w:r>
      <w:r>
        <w:rPr>
          <w:rFonts w:hint="eastAsia"/>
        </w:rPr>
        <w:t>司</w:t>
      </w:r>
      <w:r>
        <w:rPr>
          <w:rFonts w:hint="eastAsia"/>
        </w:rPr>
        <w:t>\</w:t>
      </w:r>
      <w:r>
        <w:rPr>
          <w:rFonts w:hint="eastAsia"/>
        </w:rPr>
        <w:t>名</w:t>
      </w:r>
      <w:r>
        <w:rPr>
          <w:rFonts w:hint="eastAsia"/>
        </w:rPr>
        <w:t>\</w:t>
      </w:r>
      <w:r>
        <w:rPr>
          <w:rFonts w:hint="eastAsia"/>
        </w:rPr>
        <w:t>称</w:t>
      </w:r>
      <w:r>
        <w:rPr>
          <w:rFonts w:hint="eastAsia"/>
        </w:rPr>
        <w:t>\",\"value\":\"\</w:t>
      </w:r>
      <w:r>
        <w:rPr>
          <w:rFonts w:hint="eastAsia"/>
        </w:rPr>
        <w:t>长</w:t>
      </w:r>
      <w:r>
        <w:rPr>
          <w:rFonts w:hint="eastAsia"/>
        </w:rPr>
        <w:t>\</w:t>
      </w:r>
      <w:r>
        <w:rPr>
          <w:rFonts w:hint="eastAsia"/>
        </w:rPr>
        <w:t>鑫</w:t>
      </w:r>
      <w:r>
        <w:rPr>
          <w:rFonts w:hint="eastAsia"/>
        </w:rPr>
        <w:t>\",\"type\":\"char\"},{\"name\":\"\</w:t>
      </w:r>
      <w:r>
        <w:rPr>
          <w:rFonts w:hint="eastAsia"/>
        </w:rPr>
        <w:t>联</w:t>
      </w:r>
      <w:r>
        <w:rPr>
          <w:rFonts w:hint="eastAsia"/>
        </w:rPr>
        <w:t>\</w:t>
      </w:r>
      <w:r>
        <w:rPr>
          <w:rFonts w:hint="eastAsia"/>
        </w:rPr>
        <w:t>系</w:t>
      </w:r>
      <w:r>
        <w:rPr>
          <w:rFonts w:hint="eastAsia"/>
        </w:rPr>
        <w:t>\</w:t>
      </w:r>
      <w:r>
        <w:rPr>
          <w:rFonts w:hint="eastAsia"/>
        </w:rPr>
        <w:t>人</w:t>
      </w:r>
      <w:r>
        <w:rPr>
          <w:rFonts w:hint="eastAsia"/>
        </w:rPr>
        <w:t>\",\"value\":\"\</w:t>
      </w:r>
      <w:r>
        <w:rPr>
          <w:rFonts w:hint="eastAsia"/>
        </w:rPr>
        <w:t>梁</w:t>
      </w:r>
      <w:r>
        <w:rPr>
          <w:rFonts w:hint="eastAsia"/>
        </w:rPr>
        <w:t>\",\"type\":\"char\"},{\"name\":\"\</w:t>
      </w:r>
      <w:r>
        <w:rPr>
          <w:rFonts w:hint="eastAsia"/>
        </w:rPr>
        <w:t>联</w:t>
      </w:r>
      <w:r>
        <w:rPr>
          <w:rFonts w:hint="eastAsia"/>
        </w:rPr>
        <w:t>\</w:t>
      </w:r>
      <w:r>
        <w:rPr>
          <w:rFonts w:hint="eastAsia"/>
        </w:rPr>
        <w:t>系</w:t>
      </w:r>
      <w:r>
        <w:rPr>
          <w:rFonts w:hint="eastAsia"/>
        </w:rPr>
        <w:t>\</w:t>
      </w:r>
      <w:r>
        <w:rPr>
          <w:rFonts w:hint="eastAsia"/>
        </w:rPr>
        <w:t>电</w:t>
      </w:r>
      <w:r>
        <w:rPr>
          <w:rFonts w:hint="eastAsia"/>
        </w:rPr>
        <w:t>\</w:t>
      </w:r>
      <w:r>
        <w:rPr>
          <w:rFonts w:hint="eastAsia"/>
        </w:rPr>
        <w:t>话</w:t>
      </w:r>
      <w:r>
        <w:rPr>
          <w:rFonts w:hint="eastAsia"/>
        </w:rPr>
        <w:t>\",\"value\":\"18811111111\",\"type\":\"char\"},{\"name\":\"\</w:t>
      </w:r>
      <w:r>
        <w:rPr>
          <w:rFonts w:hint="eastAsia"/>
        </w:rPr>
        <w:t>地</w:t>
      </w:r>
      <w:r>
        <w:rPr>
          <w:rFonts w:hint="eastAsia"/>
        </w:rPr>
        <w:t>\</w:t>
      </w:r>
      <w:r>
        <w:rPr>
          <w:rFonts w:hint="eastAsia"/>
        </w:rPr>
        <w:t>址</w:t>
      </w:r>
      <w:r>
        <w:rPr>
          <w:rFonts w:hint="eastAsia"/>
        </w:rPr>
        <w:t>\",\"value\":\"\</w:t>
      </w:r>
      <w:r>
        <w:rPr>
          <w:rFonts w:hint="eastAsia"/>
        </w:rPr>
        <w:t>广</w:t>
      </w:r>
      <w:r>
        <w:rPr>
          <w:rFonts w:hint="eastAsia"/>
        </w:rPr>
        <w:t>\</w:t>
      </w:r>
      <w:r>
        <w:rPr>
          <w:rFonts w:hint="eastAsia"/>
        </w:rPr>
        <w:t>东</w:t>
      </w:r>
      <w:r>
        <w:rPr>
          <w:rFonts w:hint="eastAsia"/>
        </w:rPr>
        <w:t>\</w:t>
      </w:r>
      <w:r>
        <w:rPr>
          <w:rFonts w:hint="eastAsia"/>
        </w:rPr>
        <w:t>深</w:t>
      </w:r>
      <w:r>
        <w:rPr>
          <w:rFonts w:hint="eastAsia"/>
        </w:rPr>
        <w:t>\</w:t>
      </w:r>
      <w:r>
        <w:rPr>
          <w:rFonts w:hint="eastAsia"/>
        </w:rPr>
        <w:t>圳</w:t>
      </w:r>
      <w:r>
        <w:rPr>
          <w:rFonts w:hint="eastAsia"/>
        </w:rPr>
        <w:t>\",\"type\":\"char\"}]}",</w:t>
      </w:r>
    </w:p>
    <w:p w:rsidR="00B2173A" w:rsidRDefault="00B2173A" w:rsidP="00B2173A">
      <w:r>
        <w:rPr>
          <w:rFonts w:hint="eastAsia"/>
        </w:rPr>
        <w:lastRenderedPageBreak/>
        <w:t xml:space="preserve">        "title": "</w:t>
      </w:r>
      <w:r>
        <w:rPr>
          <w:rFonts w:hint="eastAsia"/>
        </w:rPr>
        <w:t>长鑫盛通硬件报价单</w:t>
      </w:r>
      <w:r>
        <w:rPr>
          <w:rFonts w:hint="eastAsia"/>
        </w:rPr>
        <w:t>"</w:t>
      </w:r>
    </w:p>
    <w:p w:rsidR="00B2173A" w:rsidRDefault="00B2173A" w:rsidP="00B2173A">
      <w:r>
        <w:t xml:space="preserve">    }</w:t>
      </w:r>
    </w:p>
    <w:p w:rsidR="00D2205A" w:rsidRDefault="00B2173A" w:rsidP="00B2173A">
      <w:r>
        <w:t>}</w:t>
      </w:r>
    </w:p>
    <w:p w:rsidR="00D14998" w:rsidRDefault="00D14998" w:rsidP="00B2173A"/>
    <w:p w:rsidR="00D14998" w:rsidRDefault="00984BE4" w:rsidP="00AC0098">
      <w:pPr>
        <w:pStyle w:val="3"/>
        <w:numPr>
          <w:ilvl w:val="0"/>
          <w:numId w:val="1"/>
        </w:numPr>
        <w:rPr>
          <w:sz w:val="24"/>
        </w:rPr>
      </w:pPr>
      <w:bookmarkStart w:id="18" w:name="_Toc479267091"/>
      <w:r w:rsidRPr="00187F64">
        <w:rPr>
          <w:rFonts w:hint="eastAsia"/>
          <w:sz w:val="24"/>
        </w:rPr>
        <w:t>商品列表</w:t>
      </w:r>
      <w:r w:rsidR="00F90488" w:rsidRPr="00187F64">
        <w:rPr>
          <w:rFonts w:hint="eastAsia"/>
          <w:sz w:val="24"/>
        </w:rPr>
        <w:t xml:space="preserve"> </w:t>
      </w:r>
      <w:r w:rsidR="00D81B39" w:rsidRPr="00187F64">
        <w:rPr>
          <w:rFonts w:hint="eastAsia"/>
          <w:sz w:val="24"/>
        </w:rPr>
        <w:t>appCommondity.html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46C5F" w:rsidRPr="0051310A" w:rsidTr="000B441E">
        <w:trPr>
          <w:trHeight w:val="325"/>
        </w:trPr>
        <w:tc>
          <w:tcPr>
            <w:tcW w:w="2837" w:type="dxa"/>
            <w:shd w:val="clear" w:color="auto" w:fill="31849B"/>
          </w:tcPr>
          <w:p w:rsidR="00E46C5F" w:rsidRPr="0051310A" w:rsidRDefault="00E46C5F" w:rsidP="000B441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46C5F" w:rsidRPr="0051310A" w:rsidRDefault="00E46C5F" w:rsidP="000B441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46C5F" w:rsidRPr="0051310A" w:rsidRDefault="00E46C5F" w:rsidP="000B441E">
            <w:r>
              <w:rPr>
                <w:rFonts w:hint="eastAsia"/>
              </w:rPr>
              <w:t>必须</w:t>
            </w:r>
          </w:p>
        </w:tc>
      </w:tr>
      <w:tr w:rsidR="00E46C5F" w:rsidRPr="0051310A" w:rsidTr="000B441E">
        <w:trPr>
          <w:trHeight w:val="309"/>
        </w:trPr>
        <w:tc>
          <w:tcPr>
            <w:tcW w:w="2837" w:type="dxa"/>
          </w:tcPr>
          <w:p w:rsidR="00E46C5F" w:rsidRDefault="00E46C5F" w:rsidP="000B441E">
            <w:r w:rsidRPr="00401844">
              <w:t>account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是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Default="00E46C5F" w:rsidP="000B441E">
            <w:r w:rsidRPr="00DB4874">
              <w:t>passwd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是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Default="00E46C5F" w:rsidP="000B441E">
            <w:r w:rsidRPr="00915C47">
              <w:t>domain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是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Pr="00915C47" w:rsidRDefault="00E46C5F" w:rsidP="000B441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是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搜索</w:t>
            </w:r>
          </w:p>
          <w:p w:rsidR="00E46C5F" w:rsidRDefault="00E46C5F" w:rsidP="000B441E">
            <w:r>
              <w:rPr>
                <w:rFonts w:hint="eastAsia"/>
              </w:rPr>
              <w:t>用于搜索合同名称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否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Default="00E46C5F" w:rsidP="000B441E">
            <w:r>
              <w:t>page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否</w:t>
            </w:r>
          </w:p>
        </w:tc>
      </w:tr>
      <w:tr w:rsidR="00E46C5F" w:rsidRPr="0051310A" w:rsidTr="000B441E">
        <w:trPr>
          <w:trHeight w:val="325"/>
        </w:trPr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否</w:t>
            </w:r>
          </w:p>
        </w:tc>
      </w:tr>
      <w:tr w:rsidR="00E46C5F" w:rsidRPr="0051310A" w:rsidTr="00E46C5F">
        <w:trPr>
          <w:trHeight w:val="756"/>
        </w:trPr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E46C5F" w:rsidRDefault="00E46C5F" w:rsidP="000B441E">
            <w:r>
              <w:rPr>
                <w:rFonts w:hint="eastAsia"/>
              </w:rPr>
              <w:t>排序，</w:t>
            </w:r>
          </w:p>
          <w:p w:rsidR="00E46C5F" w:rsidRDefault="00E46C5F" w:rsidP="000B441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E46C5F" w:rsidRDefault="00E46C5F" w:rsidP="000B441E">
            <w:r>
              <w:rPr>
                <w:rFonts w:hint="eastAsia"/>
              </w:rPr>
              <w:t>否</w:t>
            </w:r>
          </w:p>
        </w:tc>
      </w:tr>
    </w:tbl>
    <w:p w:rsidR="00187F64" w:rsidRDefault="00187F64" w:rsidP="00187F64"/>
    <w:p w:rsidR="00D07E1F" w:rsidRDefault="00D07E1F" w:rsidP="00187F64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F4D5D" w:rsidRPr="00A10A2B" w:rsidTr="000B441E">
        <w:tc>
          <w:tcPr>
            <w:tcW w:w="2840" w:type="dxa"/>
            <w:shd w:val="clear" w:color="auto" w:fill="31849B"/>
          </w:tcPr>
          <w:p w:rsidR="007F4D5D" w:rsidRPr="000051A3" w:rsidRDefault="007F4D5D" w:rsidP="000B441E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F4D5D" w:rsidRPr="000051A3" w:rsidRDefault="007F4D5D" w:rsidP="000B441E">
            <w:r w:rsidRPr="000051A3">
              <w:rPr>
                <w:rFonts w:hint="eastAsia"/>
              </w:rPr>
              <w:t>含义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Default="007F4D5D" w:rsidP="000B441E">
            <w:pPr>
              <w:spacing w:line="360" w:lineRule="exact"/>
            </w:pPr>
            <w:r>
              <w:rPr>
                <w:rFonts w:hint="eastAsia"/>
              </w:rPr>
              <w:t>number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商品编号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Default="007F4D5D" w:rsidP="000B441E">
            <w:pPr>
              <w:spacing w:line="360" w:lineRule="exact"/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商品名称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Default="00920701" w:rsidP="000B441E">
            <w:pPr>
              <w:spacing w:line="360" w:lineRule="exact"/>
            </w:pPr>
            <w:r>
              <w:rPr>
                <w:rFonts w:hint="eastAsia"/>
              </w:rPr>
              <w:t>typename</w:t>
            </w:r>
          </w:p>
        </w:tc>
        <w:tc>
          <w:tcPr>
            <w:tcW w:w="5682" w:type="dxa"/>
          </w:tcPr>
          <w:p w:rsidR="007F4D5D" w:rsidRPr="00A10A2B" w:rsidRDefault="009F2798" w:rsidP="009F2798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商品类型</w:t>
            </w:r>
          </w:p>
        </w:tc>
      </w:tr>
      <w:tr w:rsidR="00DB1AB2" w:rsidRPr="00A10A2B" w:rsidTr="000B441E">
        <w:tc>
          <w:tcPr>
            <w:tcW w:w="2840" w:type="dxa"/>
          </w:tcPr>
          <w:p w:rsidR="00DB1AB2" w:rsidRDefault="000439A2" w:rsidP="000B441E">
            <w:pPr>
              <w:spacing w:line="360" w:lineRule="exact"/>
            </w:pPr>
            <w:r>
              <w:t>model</w:t>
            </w:r>
          </w:p>
        </w:tc>
        <w:tc>
          <w:tcPr>
            <w:tcW w:w="5682" w:type="dxa"/>
          </w:tcPr>
          <w:p w:rsidR="00DB1AB2" w:rsidRPr="00A10A2B" w:rsidRDefault="00DB1AB2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型号规格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Default="007F4D5D" w:rsidP="000B441E">
            <w:pPr>
              <w:spacing w:line="360" w:lineRule="exact"/>
            </w:pPr>
            <w:r>
              <w:rPr>
                <w:rFonts w:hint="eastAsia"/>
              </w:rPr>
              <w:t>company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单位</w:t>
            </w:r>
          </w:p>
        </w:tc>
      </w:tr>
      <w:tr w:rsidR="007F4D5D" w:rsidRPr="00A10A2B" w:rsidTr="000B441E">
        <w:tc>
          <w:tcPr>
            <w:tcW w:w="2840" w:type="dxa"/>
          </w:tcPr>
          <w:p w:rsidR="007F4D5D" w:rsidRDefault="00301C26" w:rsidP="000B441E">
            <w:pPr>
              <w:spacing w:line="360" w:lineRule="exact"/>
            </w:pPr>
            <w:r>
              <w:t>price1</w:t>
            </w:r>
          </w:p>
        </w:tc>
        <w:tc>
          <w:tcPr>
            <w:tcW w:w="5682" w:type="dxa"/>
          </w:tcPr>
          <w:p w:rsidR="007F4D5D" w:rsidRPr="00A10A2B" w:rsidRDefault="007F4D5D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单价</w:t>
            </w:r>
            <w:r w:rsidR="00E36406">
              <w:rPr>
                <w:rFonts w:hint="eastAsia"/>
                <w:sz w:val="24"/>
              </w:rPr>
              <w:t>1</w:t>
            </w:r>
          </w:p>
        </w:tc>
      </w:tr>
      <w:tr w:rsidR="00BC54E1" w:rsidRPr="00A10A2B" w:rsidTr="000B441E">
        <w:tc>
          <w:tcPr>
            <w:tcW w:w="2840" w:type="dxa"/>
          </w:tcPr>
          <w:p w:rsidR="00BC54E1" w:rsidRDefault="00BC54E1" w:rsidP="000B441E">
            <w:pPr>
              <w:spacing w:line="360" w:lineRule="exact"/>
            </w:pPr>
            <w:r>
              <w:rPr>
                <w:rFonts w:hint="eastAsia"/>
              </w:rPr>
              <w:t>describe</w:t>
            </w:r>
          </w:p>
        </w:tc>
        <w:tc>
          <w:tcPr>
            <w:tcW w:w="5682" w:type="dxa"/>
          </w:tcPr>
          <w:p w:rsidR="00BC54E1" w:rsidRPr="00A10A2B" w:rsidRDefault="00BC54E1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商品描述</w:t>
            </w:r>
          </w:p>
        </w:tc>
      </w:tr>
      <w:tr w:rsidR="00531CCD" w:rsidRPr="00A10A2B" w:rsidTr="000B441E">
        <w:tc>
          <w:tcPr>
            <w:tcW w:w="2840" w:type="dxa"/>
          </w:tcPr>
          <w:p w:rsidR="00531CCD" w:rsidRDefault="00531CCD" w:rsidP="000B441E">
            <w:pPr>
              <w:spacing w:line="360" w:lineRule="exact"/>
            </w:pPr>
            <w:r>
              <w:t>state</w:t>
            </w:r>
          </w:p>
        </w:tc>
        <w:tc>
          <w:tcPr>
            <w:tcW w:w="5682" w:type="dxa"/>
          </w:tcPr>
          <w:p w:rsidR="00531CCD" w:rsidRPr="00247FD9" w:rsidRDefault="00531CCD" w:rsidP="000B441E">
            <w:pPr>
              <w:spacing w:line="360" w:lineRule="exact"/>
            </w:pPr>
            <w:r w:rsidRPr="00247FD9">
              <w:rPr>
                <w:rFonts w:hint="eastAsia"/>
              </w:rPr>
              <w:t xml:space="preserve"> </w:t>
            </w:r>
            <w:r w:rsidRPr="00247FD9">
              <w:rPr>
                <w:rFonts w:hint="eastAsia"/>
              </w:rPr>
              <w:t>状态</w:t>
            </w:r>
            <w:r w:rsidRPr="00247FD9">
              <w:rPr>
                <w:rFonts w:hint="eastAsia"/>
              </w:rPr>
              <w:t xml:space="preserve"> 0</w:t>
            </w:r>
            <w:r w:rsidRPr="00247FD9">
              <w:rPr>
                <w:rFonts w:hint="eastAsia"/>
              </w:rPr>
              <w:t>禁用</w:t>
            </w:r>
            <w:r w:rsidRPr="00247FD9">
              <w:rPr>
                <w:rFonts w:hint="eastAsia"/>
              </w:rPr>
              <w:t xml:space="preserve"> 1</w:t>
            </w:r>
            <w:commentRangeStart w:id="19"/>
            <w:r w:rsidRPr="00247FD9">
              <w:rPr>
                <w:rFonts w:hint="eastAsia"/>
              </w:rPr>
              <w:t>启用</w:t>
            </w:r>
            <w:commentRangeEnd w:id="19"/>
            <w:r w:rsidR="00365C17">
              <w:rPr>
                <w:rStyle w:val="ad"/>
              </w:rPr>
              <w:commentReference w:id="19"/>
            </w:r>
            <w:r w:rsidRPr="00247FD9">
              <w:rPr>
                <w:rFonts w:hint="eastAsia"/>
              </w:rPr>
              <w:t xml:space="preserve"> </w:t>
            </w:r>
          </w:p>
        </w:tc>
      </w:tr>
    </w:tbl>
    <w:p w:rsidR="003D7684" w:rsidRDefault="003D7684" w:rsidP="00187F64"/>
    <w:p w:rsidR="00363730" w:rsidRDefault="00363730" w:rsidP="00363730">
      <w:r>
        <w:t>{</w:t>
      </w:r>
    </w:p>
    <w:p w:rsidR="00363730" w:rsidRDefault="00363730" w:rsidP="00363730">
      <w:r>
        <w:t xml:space="preserve">    "result": 1000,</w:t>
      </w:r>
    </w:p>
    <w:p w:rsidR="00363730" w:rsidRDefault="00363730" w:rsidP="00363730">
      <w:r>
        <w:t xml:space="preserve">    "page": 0,</w:t>
      </w:r>
    </w:p>
    <w:p w:rsidR="00363730" w:rsidRDefault="00363730" w:rsidP="00363730">
      <w:r>
        <w:t xml:space="preserve">    "records": 2,</w:t>
      </w:r>
    </w:p>
    <w:p w:rsidR="00363730" w:rsidRDefault="00363730" w:rsidP="00363730">
      <w:r>
        <w:t xml:space="preserve">    "data": [</w:t>
      </w:r>
    </w:p>
    <w:p w:rsidR="00363730" w:rsidRDefault="00363730" w:rsidP="00363730">
      <w:r>
        <w:t xml:space="preserve">        {</w:t>
      </w:r>
    </w:p>
    <w:p w:rsidR="00363730" w:rsidRDefault="00363730" w:rsidP="00363730">
      <w:r>
        <w:t xml:space="preserve">            "id": "36",</w:t>
      </w:r>
    </w:p>
    <w:p w:rsidR="00363730" w:rsidRDefault="00363730" w:rsidP="00363730">
      <w:r>
        <w:t xml:space="preserve">            "type": "20",</w:t>
      </w:r>
    </w:p>
    <w:p w:rsidR="00363730" w:rsidRDefault="00363730" w:rsidP="00363730">
      <w:r>
        <w:t xml:space="preserve">            "number": "1004",</w:t>
      </w:r>
    </w:p>
    <w:p w:rsidR="00363730" w:rsidRDefault="00363730" w:rsidP="00363730">
      <w:r>
        <w:rPr>
          <w:rFonts w:hint="eastAsia"/>
        </w:rPr>
        <w:lastRenderedPageBreak/>
        <w:t xml:space="preserve">            "name": "</w:t>
      </w:r>
      <w:r>
        <w:rPr>
          <w:rFonts w:hint="eastAsia"/>
        </w:rPr>
        <w:t>企呼版</w:t>
      </w:r>
      <w:r>
        <w:rPr>
          <w:rFonts w:hint="eastAsia"/>
        </w:rPr>
        <w:t>V9 0 3",</w:t>
      </w:r>
    </w:p>
    <w:p w:rsidR="00363730" w:rsidRDefault="00363730" w:rsidP="00363730">
      <w:r>
        <w:t xml:space="preserve">            "model": "V9 0 3",</w:t>
      </w:r>
    </w:p>
    <w:p w:rsidR="00363730" w:rsidRDefault="00363730" w:rsidP="00363730">
      <w:r>
        <w:rPr>
          <w:rFonts w:hint="eastAsia"/>
        </w:rPr>
        <w:t xml:space="preserve">            "company": "</w:t>
      </w:r>
      <w:r>
        <w:rPr>
          <w:rFonts w:hint="eastAsia"/>
        </w:rPr>
        <w:t>套</w:t>
      </w:r>
      <w:r>
        <w:rPr>
          <w:rFonts w:hint="eastAsia"/>
        </w:rPr>
        <w:t>",</w:t>
      </w:r>
    </w:p>
    <w:p w:rsidR="00363730" w:rsidRDefault="00363730" w:rsidP="00363730">
      <w:r>
        <w:t xml:space="preserve">            "price1": "12000.00",</w:t>
      </w:r>
    </w:p>
    <w:p w:rsidR="00363730" w:rsidRDefault="00363730" w:rsidP="00363730">
      <w:r>
        <w:t xml:space="preserve">            "price2": "0.00",</w:t>
      </w:r>
    </w:p>
    <w:p w:rsidR="00363730" w:rsidRDefault="00363730" w:rsidP="00363730">
      <w:r>
        <w:t xml:space="preserve">            "price3": "0.00",</w:t>
      </w:r>
    </w:p>
    <w:p w:rsidR="00363730" w:rsidRDefault="00363730" w:rsidP="00363730">
      <w:r>
        <w:t xml:space="preserve">            "price4": "0.00",</w:t>
      </w:r>
    </w:p>
    <w:p w:rsidR="00363730" w:rsidRDefault="00363730" w:rsidP="00363730">
      <w:r>
        <w:rPr>
          <w:rFonts w:hint="eastAsia"/>
        </w:rPr>
        <w:t xml:space="preserve">            "describe": "</w:t>
      </w:r>
      <w:r>
        <w:rPr>
          <w:rFonts w:hint="eastAsia"/>
        </w:rPr>
        <w:t>外呼型系统</w:t>
      </w:r>
      <w:r>
        <w:rPr>
          <w:rFonts w:hint="eastAsia"/>
        </w:rPr>
        <w:t>",</w:t>
      </w:r>
    </w:p>
    <w:p w:rsidR="00363730" w:rsidRDefault="00363730" w:rsidP="00363730">
      <w:r>
        <w:t xml:space="preserve">            "state": "1",</w:t>
      </w:r>
    </w:p>
    <w:p w:rsidR="00363730" w:rsidRDefault="00363730" w:rsidP="00363730">
      <w:r>
        <w:t xml:space="preserve">            "adduser": "13",</w:t>
      </w:r>
    </w:p>
    <w:p w:rsidR="00363730" w:rsidRDefault="00363730" w:rsidP="00363730">
      <w:r>
        <w:t xml:space="preserve">            "addtime": "2016-12-06 04:43:03",</w:t>
      </w:r>
    </w:p>
    <w:p w:rsidR="00363730" w:rsidRDefault="00363730" w:rsidP="00363730">
      <w:r>
        <w:rPr>
          <w:rFonts w:hint="eastAsia"/>
        </w:rPr>
        <w:t xml:space="preserve">            "typename": "</w:t>
      </w:r>
      <w:r>
        <w:rPr>
          <w:rFonts w:hint="eastAsia"/>
        </w:rPr>
        <w:t>企呼系列</w:t>
      </w:r>
      <w:r>
        <w:rPr>
          <w:rFonts w:hint="eastAsia"/>
        </w:rPr>
        <w:t>"</w:t>
      </w:r>
    </w:p>
    <w:p w:rsidR="00363730" w:rsidRDefault="00363730" w:rsidP="00363730">
      <w:r>
        <w:t xml:space="preserve">        },</w:t>
      </w:r>
    </w:p>
    <w:p w:rsidR="00363730" w:rsidRDefault="00363730" w:rsidP="00363730">
      <w:r>
        <w:t xml:space="preserve">        {</w:t>
      </w:r>
    </w:p>
    <w:p w:rsidR="00363730" w:rsidRDefault="00363730" w:rsidP="00363730">
      <w:r>
        <w:t xml:space="preserve">            "id": "35",</w:t>
      </w:r>
    </w:p>
    <w:p w:rsidR="00363730" w:rsidRDefault="00363730" w:rsidP="00363730">
      <w:r>
        <w:t xml:space="preserve">            "type": "20",</w:t>
      </w:r>
    </w:p>
    <w:p w:rsidR="00363730" w:rsidRDefault="00363730" w:rsidP="00363730">
      <w:r>
        <w:t xml:space="preserve">            "number": "1003",</w:t>
      </w:r>
    </w:p>
    <w:p w:rsidR="00363730" w:rsidRDefault="00363730" w:rsidP="00363730">
      <w:r>
        <w:rPr>
          <w:rFonts w:hint="eastAsia"/>
        </w:rPr>
        <w:t xml:space="preserve">            "name": "</w:t>
      </w:r>
      <w:r>
        <w:rPr>
          <w:rFonts w:hint="eastAsia"/>
        </w:rPr>
        <w:t>企呼版</w:t>
      </w:r>
      <w:r>
        <w:rPr>
          <w:rFonts w:hint="eastAsia"/>
        </w:rPr>
        <w:t xml:space="preserve"> V8 1 5",</w:t>
      </w:r>
    </w:p>
    <w:p w:rsidR="00363730" w:rsidRDefault="00363730" w:rsidP="00363730">
      <w:r>
        <w:t xml:space="preserve">            "model": "V8 1 5",</w:t>
      </w:r>
    </w:p>
    <w:p w:rsidR="00363730" w:rsidRDefault="00363730" w:rsidP="00363730">
      <w:r>
        <w:rPr>
          <w:rFonts w:hint="eastAsia"/>
        </w:rPr>
        <w:t xml:space="preserve">            "company": "</w:t>
      </w:r>
      <w:r>
        <w:rPr>
          <w:rFonts w:hint="eastAsia"/>
        </w:rPr>
        <w:t>套</w:t>
      </w:r>
      <w:r>
        <w:rPr>
          <w:rFonts w:hint="eastAsia"/>
        </w:rPr>
        <w:t>",</w:t>
      </w:r>
    </w:p>
    <w:p w:rsidR="00363730" w:rsidRDefault="00363730" w:rsidP="00363730">
      <w:r>
        <w:t xml:space="preserve">            "price1": "10000.00",</w:t>
      </w:r>
    </w:p>
    <w:p w:rsidR="00363730" w:rsidRDefault="00363730" w:rsidP="00363730">
      <w:r>
        <w:t xml:space="preserve">            "price2": "0.00",</w:t>
      </w:r>
    </w:p>
    <w:p w:rsidR="00363730" w:rsidRDefault="00363730" w:rsidP="00363730">
      <w:r>
        <w:t xml:space="preserve">            "price3": "0.00",</w:t>
      </w:r>
    </w:p>
    <w:p w:rsidR="00363730" w:rsidRDefault="00363730" w:rsidP="00363730">
      <w:r>
        <w:t xml:space="preserve">            "price4": "0.00",</w:t>
      </w:r>
    </w:p>
    <w:p w:rsidR="00363730" w:rsidRDefault="00363730" w:rsidP="00363730">
      <w:r>
        <w:rPr>
          <w:rFonts w:hint="eastAsia"/>
        </w:rPr>
        <w:t xml:space="preserve">            "describe": "</w:t>
      </w:r>
      <w:r>
        <w:rPr>
          <w:rFonts w:hint="eastAsia"/>
        </w:rPr>
        <w:t>外呼型系统</w:t>
      </w:r>
      <w:r>
        <w:rPr>
          <w:rFonts w:hint="eastAsia"/>
        </w:rPr>
        <w:t>",</w:t>
      </w:r>
    </w:p>
    <w:p w:rsidR="00363730" w:rsidRDefault="00363730" w:rsidP="00363730">
      <w:r>
        <w:t xml:space="preserve">            "state": "1",</w:t>
      </w:r>
    </w:p>
    <w:p w:rsidR="00363730" w:rsidRDefault="00363730" w:rsidP="00363730">
      <w:r>
        <w:t xml:space="preserve">            "adduser": "13",</w:t>
      </w:r>
    </w:p>
    <w:p w:rsidR="00363730" w:rsidRDefault="00363730" w:rsidP="00363730">
      <w:r>
        <w:t xml:space="preserve">            "addtime": "2016-12-06 04:41:49",</w:t>
      </w:r>
    </w:p>
    <w:p w:rsidR="00363730" w:rsidRDefault="00363730" w:rsidP="00363730">
      <w:r>
        <w:rPr>
          <w:rFonts w:hint="eastAsia"/>
        </w:rPr>
        <w:t xml:space="preserve">            "typename": "</w:t>
      </w:r>
      <w:r>
        <w:rPr>
          <w:rFonts w:hint="eastAsia"/>
        </w:rPr>
        <w:t>企呼系列</w:t>
      </w:r>
      <w:r>
        <w:rPr>
          <w:rFonts w:hint="eastAsia"/>
        </w:rPr>
        <w:t>"</w:t>
      </w:r>
    </w:p>
    <w:p w:rsidR="00363730" w:rsidRDefault="00363730" w:rsidP="00363730">
      <w:r>
        <w:t xml:space="preserve">        }</w:t>
      </w:r>
    </w:p>
    <w:p w:rsidR="00363730" w:rsidRDefault="00363730" w:rsidP="00363730">
      <w:r>
        <w:t xml:space="preserve">    ]</w:t>
      </w:r>
    </w:p>
    <w:p w:rsidR="00535C86" w:rsidRDefault="00363730" w:rsidP="00363730">
      <w:r>
        <w:t>}</w:t>
      </w:r>
    </w:p>
    <w:p w:rsidR="007414B5" w:rsidRDefault="007414B5" w:rsidP="00363730"/>
    <w:p w:rsidR="007414B5" w:rsidRDefault="007414B5" w:rsidP="00363730"/>
    <w:p w:rsidR="007414B5" w:rsidRDefault="008C4B60" w:rsidP="00AC0098">
      <w:pPr>
        <w:pStyle w:val="3"/>
        <w:numPr>
          <w:ilvl w:val="0"/>
          <w:numId w:val="1"/>
        </w:numPr>
        <w:rPr>
          <w:sz w:val="24"/>
        </w:rPr>
      </w:pPr>
      <w:bookmarkStart w:id="20" w:name="_Toc479267092"/>
      <w:r w:rsidRPr="00617C2D">
        <w:rPr>
          <w:rFonts w:hint="eastAsia"/>
          <w:sz w:val="24"/>
        </w:rPr>
        <w:t>合同</w:t>
      </w:r>
      <w:r w:rsidR="00572AB7">
        <w:rPr>
          <w:rFonts w:hint="eastAsia"/>
          <w:sz w:val="24"/>
        </w:rPr>
        <w:t>appC</w:t>
      </w:r>
      <w:r w:rsidR="007414B5" w:rsidRPr="00617C2D">
        <w:rPr>
          <w:sz w:val="24"/>
        </w:rPr>
        <w:t>ontract.html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E47D0" w:rsidRPr="0051310A" w:rsidTr="000B441E">
        <w:trPr>
          <w:trHeight w:val="325"/>
        </w:trPr>
        <w:tc>
          <w:tcPr>
            <w:tcW w:w="2837" w:type="dxa"/>
            <w:shd w:val="clear" w:color="auto" w:fill="31849B"/>
          </w:tcPr>
          <w:p w:rsidR="000E47D0" w:rsidRPr="0051310A" w:rsidRDefault="000E47D0" w:rsidP="000B441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0E47D0" w:rsidRPr="0051310A" w:rsidRDefault="000E47D0" w:rsidP="000B441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0E47D0" w:rsidRPr="0051310A" w:rsidRDefault="000E47D0" w:rsidP="000B441E">
            <w:r>
              <w:rPr>
                <w:rFonts w:hint="eastAsia"/>
              </w:rPr>
              <w:t>必须</w:t>
            </w:r>
          </w:p>
        </w:tc>
      </w:tr>
      <w:tr w:rsidR="000E47D0" w:rsidRPr="0051310A" w:rsidTr="000B441E">
        <w:trPr>
          <w:trHeight w:val="309"/>
        </w:trPr>
        <w:tc>
          <w:tcPr>
            <w:tcW w:w="2837" w:type="dxa"/>
          </w:tcPr>
          <w:p w:rsidR="000E47D0" w:rsidRDefault="000E47D0" w:rsidP="000B441E">
            <w:r w:rsidRPr="00401844">
              <w:t>account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是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Default="000E47D0" w:rsidP="000B441E">
            <w:r w:rsidRPr="00DB4874">
              <w:t>passwd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是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Default="000E47D0" w:rsidP="000B441E">
            <w:r w:rsidRPr="00915C47">
              <w:t>domain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是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Pr="00915C47" w:rsidRDefault="000E47D0" w:rsidP="000B441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是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搜索</w:t>
            </w:r>
          </w:p>
          <w:p w:rsidR="000E47D0" w:rsidRDefault="000E47D0" w:rsidP="000B441E">
            <w:r>
              <w:rPr>
                <w:rFonts w:hint="eastAsia"/>
              </w:rPr>
              <w:lastRenderedPageBreak/>
              <w:t>用于搜索合同名称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lastRenderedPageBreak/>
              <w:t>否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Default="000E47D0" w:rsidP="000B441E">
            <w:r>
              <w:lastRenderedPageBreak/>
              <w:t>page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否</w:t>
            </w:r>
          </w:p>
        </w:tc>
      </w:tr>
      <w:tr w:rsidR="000E47D0" w:rsidRPr="0051310A" w:rsidTr="000B441E">
        <w:trPr>
          <w:trHeight w:val="325"/>
        </w:trPr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否</w:t>
            </w:r>
          </w:p>
        </w:tc>
      </w:tr>
      <w:tr w:rsidR="000E47D0" w:rsidRPr="0051310A" w:rsidTr="000B441E">
        <w:trPr>
          <w:trHeight w:val="756"/>
        </w:trPr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0E47D0" w:rsidRDefault="000E47D0" w:rsidP="000B441E">
            <w:r>
              <w:rPr>
                <w:rFonts w:hint="eastAsia"/>
              </w:rPr>
              <w:t>排序，</w:t>
            </w:r>
          </w:p>
          <w:p w:rsidR="000E47D0" w:rsidRDefault="000E47D0" w:rsidP="000B441E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0E47D0" w:rsidRDefault="000E47D0" w:rsidP="000B441E">
            <w:r>
              <w:rPr>
                <w:rFonts w:hint="eastAsia"/>
              </w:rPr>
              <w:t>否</w:t>
            </w:r>
          </w:p>
        </w:tc>
      </w:tr>
    </w:tbl>
    <w:p w:rsidR="004C1EB7" w:rsidRDefault="004C1EB7" w:rsidP="004C1EB7"/>
    <w:p w:rsidR="00030438" w:rsidRDefault="00030438" w:rsidP="004C1EB7">
      <w:r>
        <w:rPr>
          <w:rFonts w:hint="eastAsia"/>
        </w:rPr>
        <w:t>返回</w:t>
      </w:r>
    </w:p>
    <w:p w:rsidR="000F6D63" w:rsidRDefault="000F6D63" w:rsidP="004C1E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CC723E" w:rsidRPr="00A10A2B" w:rsidTr="000B441E">
        <w:tc>
          <w:tcPr>
            <w:tcW w:w="2840" w:type="dxa"/>
            <w:shd w:val="clear" w:color="auto" w:fill="31849B"/>
          </w:tcPr>
          <w:p w:rsidR="00CC723E" w:rsidRPr="000051A3" w:rsidRDefault="00CC723E" w:rsidP="000B441E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CC723E" w:rsidRPr="000051A3" w:rsidRDefault="00CC723E" w:rsidP="000B441E">
            <w:r w:rsidRPr="000051A3">
              <w:rPr>
                <w:rFonts w:hint="eastAsia"/>
              </w:rPr>
              <w:t>含义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Pr="00A10A2B" w:rsidRDefault="00CC723E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CC723E" w:rsidRPr="00A10A2B" w:rsidRDefault="00CC723E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Pr="00A10A2B" w:rsidRDefault="00CC723E" w:rsidP="000B441E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CC723E" w:rsidRPr="00A10A2B" w:rsidRDefault="00CC723E" w:rsidP="000B441E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Default="008E4909" w:rsidP="000B441E">
            <w:pPr>
              <w:spacing w:line="360" w:lineRule="exact"/>
            </w:pPr>
            <w:r>
              <w:rPr>
                <w:rFonts w:hint="eastAsia"/>
              </w:rPr>
              <w:t>cmid</w:t>
            </w:r>
          </w:p>
        </w:tc>
        <w:tc>
          <w:tcPr>
            <w:tcW w:w="5682" w:type="dxa"/>
          </w:tcPr>
          <w:p w:rsidR="00CC723E" w:rsidRPr="00A10A2B" w:rsidRDefault="00966FE7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合同模板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Default="00CC723E" w:rsidP="000B441E">
            <w:pPr>
              <w:spacing w:line="360" w:lineRule="exact"/>
            </w:pPr>
            <w:r>
              <w:rPr>
                <w:rFonts w:hint="eastAsia"/>
              </w:rPr>
              <w:t>name</w:t>
            </w:r>
          </w:p>
        </w:tc>
        <w:tc>
          <w:tcPr>
            <w:tcW w:w="5682" w:type="dxa"/>
          </w:tcPr>
          <w:p w:rsidR="00CC723E" w:rsidRPr="00A10A2B" w:rsidRDefault="00896440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合同名称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Default="00AA36AC" w:rsidP="000B441E">
            <w:pPr>
              <w:spacing w:line="360" w:lineRule="exact"/>
            </w:pPr>
            <w:r>
              <w:t>remarks</w:t>
            </w:r>
          </w:p>
        </w:tc>
        <w:tc>
          <w:tcPr>
            <w:tcW w:w="5682" w:type="dxa"/>
          </w:tcPr>
          <w:p w:rsidR="00CC723E" w:rsidRPr="00A10A2B" w:rsidRDefault="001519D0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Default="00AA36AC" w:rsidP="000B441E">
            <w:pPr>
              <w:spacing w:line="360" w:lineRule="exact"/>
            </w:pPr>
            <w:r>
              <w:t>adduser</w:t>
            </w:r>
          </w:p>
        </w:tc>
        <w:tc>
          <w:tcPr>
            <w:tcW w:w="5682" w:type="dxa"/>
          </w:tcPr>
          <w:p w:rsidR="00CC723E" w:rsidRPr="00A10A2B" w:rsidRDefault="003A4F64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添加人</w:t>
            </w:r>
          </w:p>
        </w:tc>
      </w:tr>
      <w:tr w:rsidR="00CC723E" w:rsidRPr="00A10A2B" w:rsidTr="000B441E">
        <w:tc>
          <w:tcPr>
            <w:tcW w:w="2840" w:type="dxa"/>
          </w:tcPr>
          <w:p w:rsidR="00CC723E" w:rsidRDefault="00AA36AC" w:rsidP="000B441E">
            <w:pPr>
              <w:spacing w:line="360" w:lineRule="exact"/>
            </w:pPr>
            <w:r>
              <w:t>addtime</w:t>
            </w:r>
          </w:p>
        </w:tc>
        <w:tc>
          <w:tcPr>
            <w:tcW w:w="5682" w:type="dxa"/>
          </w:tcPr>
          <w:p w:rsidR="00CC723E" w:rsidRPr="00A10A2B" w:rsidRDefault="00746E3D" w:rsidP="000B441E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添加时间</w:t>
            </w:r>
          </w:p>
        </w:tc>
      </w:tr>
    </w:tbl>
    <w:p w:rsidR="00AD5A78" w:rsidRDefault="00AD5A78" w:rsidP="004C1EB7"/>
    <w:p w:rsidR="00EA45FF" w:rsidRDefault="00EA45FF" w:rsidP="00EA45FF">
      <w:r>
        <w:t>{</w:t>
      </w:r>
    </w:p>
    <w:p w:rsidR="00EA45FF" w:rsidRDefault="00EA45FF" w:rsidP="00EA45FF">
      <w:r>
        <w:t xml:space="preserve">    "result": 1000,</w:t>
      </w:r>
    </w:p>
    <w:p w:rsidR="00EA45FF" w:rsidRDefault="00EA45FF" w:rsidP="00EA45FF">
      <w:r>
        <w:t xml:space="preserve">    "page": 0,</w:t>
      </w:r>
    </w:p>
    <w:p w:rsidR="00EA45FF" w:rsidRDefault="00EA45FF" w:rsidP="00EA45FF">
      <w:r>
        <w:t xml:space="preserve">    "records": 3,</w:t>
      </w:r>
    </w:p>
    <w:p w:rsidR="00EA45FF" w:rsidRDefault="00EA45FF" w:rsidP="00EA45FF">
      <w:r>
        <w:t xml:space="preserve">    "data": [</w:t>
      </w:r>
    </w:p>
    <w:p w:rsidR="00EA45FF" w:rsidRDefault="00EA45FF" w:rsidP="00EA45FF">
      <w:r>
        <w:t xml:space="preserve">        {</w:t>
      </w:r>
    </w:p>
    <w:p w:rsidR="00EA45FF" w:rsidRDefault="00EA45FF" w:rsidP="00EA45FF">
      <w:r>
        <w:t xml:space="preserve">            "id": "47",</w:t>
      </w:r>
    </w:p>
    <w:p w:rsidR="00EA45FF" w:rsidRDefault="00EA45FF" w:rsidP="00EA45FF">
      <w:r>
        <w:rPr>
          <w:rFonts w:hint="eastAsia"/>
        </w:rPr>
        <w:t xml:space="preserve">            "cmid": "</w:t>
      </w:r>
      <w:r>
        <w:rPr>
          <w:rFonts w:hint="eastAsia"/>
        </w:rPr>
        <w:t>房屋租赁合同</w:t>
      </w:r>
      <w:r>
        <w:rPr>
          <w:rFonts w:hint="eastAsia"/>
        </w:rPr>
        <w:t>2",</w:t>
      </w:r>
    </w:p>
    <w:p w:rsidR="00EA45FF" w:rsidRDefault="00EA45FF" w:rsidP="00EA45FF">
      <w:r>
        <w:t xml:space="preserve">            "name": "12321312",</w:t>
      </w:r>
    </w:p>
    <w:p w:rsidR="00EA45FF" w:rsidRDefault="00EA45FF" w:rsidP="00EA45FF">
      <w:r>
        <w:t xml:space="preserve">            "remarks": "123123",</w:t>
      </w:r>
    </w:p>
    <w:p w:rsidR="00EA45FF" w:rsidRDefault="00EA45FF" w:rsidP="00EA45FF">
      <w:r>
        <w:rPr>
          <w:rFonts w:hint="eastAsia"/>
        </w:rPr>
        <w:t xml:space="preserve">            "adduser": "</w:t>
      </w:r>
      <w:r>
        <w:rPr>
          <w:rFonts w:hint="eastAsia"/>
        </w:rPr>
        <w:t>测试一</w:t>
      </w:r>
      <w:r>
        <w:rPr>
          <w:rFonts w:hint="eastAsia"/>
        </w:rPr>
        <w:t>",</w:t>
      </w:r>
    </w:p>
    <w:p w:rsidR="00EA45FF" w:rsidRDefault="00EA45FF" w:rsidP="00EA45FF">
      <w:r>
        <w:t xml:space="preserve">            "addtime": "2016-12-07 19:51:48"</w:t>
      </w:r>
    </w:p>
    <w:p w:rsidR="00EA45FF" w:rsidRDefault="00EA45FF" w:rsidP="00EA45FF">
      <w:r>
        <w:t xml:space="preserve">        },</w:t>
      </w:r>
    </w:p>
    <w:p w:rsidR="00EA45FF" w:rsidRDefault="00EA45FF" w:rsidP="00EA45FF">
      <w:r>
        <w:t xml:space="preserve">        {</w:t>
      </w:r>
    </w:p>
    <w:p w:rsidR="00EA45FF" w:rsidRDefault="00EA45FF" w:rsidP="00EA45FF">
      <w:r>
        <w:t xml:space="preserve">            "id": "46",</w:t>
      </w:r>
    </w:p>
    <w:p w:rsidR="00EA45FF" w:rsidRDefault="00EA45FF" w:rsidP="00EA45FF">
      <w:r>
        <w:rPr>
          <w:rFonts w:hint="eastAsia"/>
        </w:rPr>
        <w:t xml:space="preserve">            "cmid": "</w:t>
      </w:r>
      <w:r>
        <w:rPr>
          <w:rFonts w:hint="eastAsia"/>
        </w:rPr>
        <w:t>房屋租赁合同</w:t>
      </w:r>
      <w:r>
        <w:rPr>
          <w:rFonts w:hint="eastAsia"/>
        </w:rPr>
        <w:t>2",</w:t>
      </w:r>
    </w:p>
    <w:p w:rsidR="00EA45FF" w:rsidRDefault="00EA45FF" w:rsidP="00EA45FF">
      <w:r>
        <w:rPr>
          <w:rFonts w:hint="eastAsia"/>
        </w:rPr>
        <w:t xml:space="preserve">            "name": "</w:t>
      </w:r>
      <w:r>
        <w:rPr>
          <w:rFonts w:hint="eastAsia"/>
        </w:rPr>
        <w:t>阿斯蒂芬</w:t>
      </w:r>
      <w:r>
        <w:rPr>
          <w:rFonts w:hint="eastAsia"/>
        </w:rPr>
        <w:t>123",</w:t>
      </w:r>
    </w:p>
    <w:p w:rsidR="00EA45FF" w:rsidRDefault="00EA45FF" w:rsidP="00EA45FF">
      <w:r>
        <w:rPr>
          <w:rFonts w:hint="eastAsia"/>
        </w:rPr>
        <w:t xml:space="preserve">            "remarks": "</w:t>
      </w:r>
      <w:r>
        <w:rPr>
          <w:rFonts w:hint="eastAsia"/>
        </w:rPr>
        <w:t>阿斯蒂芬</w:t>
      </w:r>
      <w:r>
        <w:rPr>
          <w:rFonts w:hint="eastAsia"/>
        </w:rPr>
        <w:t>",</w:t>
      </w:r>
    </w:p>
    <w:p w:rsidR="00EA45FF" w:rsidRDefault="00EA45FF" w:rsidP="00EA45FF">
      <w:r>
        <w:rPr>
          <w:rFonts w:hint="eastAsia"/>
        </w:rPr>
        <w:t xml:space="preserve">            "adduser": "</w:t>
      </w:r>
      <w:r>
        <w:rPr>
          <w:rFonts w:hint="eastAsia"/>
        </w:rPr>
        <w:t>测试</w:t>
      </w:r>
      <w:r>
        <w:rPr>
          <w:rFonts w:hint="eastAsia"/>
        </w:rPr>
        <w:t>d",</w:t>
      </w:r>
    </w:p>
    <w:p w:rsidR="00EA45FF" w:rsidRDefault="00EA45FF" w:rsidP="00EA45FF">
      <w:r>
        <w:t xml:space="preserve">            "addtime": "2016-12-07 19:51:15"</w:t>
      </w:r>
    </w:p>
    <w:p w:rsidR="00EA45FF" w:rsidRDefault="00EA45FF" w:rsidP="00EA45FF">
      <w:r>
        <w:t xml:space="preserve">        },</w:t>
      </w:r>
    </w:p>
    <w:p w:rsidR="00EA45FF" w:rsidRDefault="00EA45FF" w:rsidP="00EA45FF">
      <w:r>
        <w:t xml:space="preserve">        {</w:t>
      </w:r>
    </w:p>
    <w:p w:rsidR="00EA45FF" w:rsidRDefault="00EA45FF" w:rsidP="00EA45FF">
      <w:r>
        <w:t xml:space="preserve">            "id": "42",</w:t>
      </w:r>
    </w:p>
    <w:p w:rsidR="00EA45FF" w:rsidRDefault="00EA45FF" w:rsidP="00EA45FF">
      <w:r>
        <w:rPr>
          <w:rFonts w:hint="eastAsia"/>
        </w:rPr>
        <w:t xml:space="preserve">            "cmid": "</w:t>
      </w:r>
      <w:r>
        <w:rPr>
          <w:rFonts w:hint="eastAsia"/>
        </w:rPr>
        <w:t>房屋租赁合同</w:t>
      </w:r>
      <w:r>
        <w:rPr>
          <w:rFonts w:hint="eastAsia"/>
        </w:rPr>
        <w:t>",</w:t>
      </w:r>
    </w:p>
    <w:p w:rsidR="00EA45FF" w:rsidRDefault="00EA45FF" w:rsidP="00EA45FF">
      <w:r>
        <w:t xml:space="preserve">            "name": "12",</w:t>
      </w:r>
    </w:p>
    <w:p w:rsidR="00EA45FF" w:rsidRDefault="00EA45FF" w:rsidP="00EA45FF">
      <w:r>
        <w:lastRenderedPageBreak/>
        <w:t xml:space="preserve">            "remarks": "12",</w:t>
      </w:r>
    </w:p>
    <w:p w:rsidR="00EA45FF" w:rsidRDefault="00EA45FF" w:rsidP="00EA45FF">
      <w:r>
        <w:t xml:space="preserve">            "adduser": "admin",</w:t>
      </w:r>
    </w:p>
    <w:p w:rsidR="00EA45FF" w:rsidRDefault="00EA45FF" w:rsidP="00EA45FF">
      <w:r>
        <w:t xml:space="preserve">            "addtime": "2016-12-05 10:21:18"</w:t>
      </w:r>
    </w:p>
    <w:p w:rsidR="00EA45FF" w:rsidRDefault="00EA45FF" w:rsidP="00EA45FF">
      <w:r>
        <w:t xml:space="preserve">        }</w:t>
      </w:r>
    </w:p>
    <w:p w:rsidR="00EA45FF" w:rsidRDefault="00EA45FF" w:rsidP="00EA45FF">
      <w:r>
        <w:t xml:space="preserve">    ]</w:t>
      </w:r>
    </w:p>
    <w:p w:rsidR="00E00295" w:rsidRDefault="00EA45FF" w:rsidP="00EA45FF">
      <w:r>
        <w:t>}</w:t>
      </w:r>
    </w:p>
    <w:p w:rsidR="00E066D9" w:rsidRDefault="00E066D9" w:rsidP="00EA45FF"/>
    <w:p w:rsidR="00E066D9" w:rsidRDefault="00E066D9" w:rsidP="00EA45FF"/>
    <w:p w:rsidR="00B07930" w:rsidRPr="00404661" w:rsidRDefault="00224F4C" w:rsidP="00AC0098">
      <w:pPr>
        <w:pStyle w:val="3"/>
        <w:numPr>
          <w:ilvl w:val="0"/>
          <w:numId w:val="1"/>
        </w:numPr>
        <w:rPr>
          <w:sz w:val="24"/>
        </w:rPr>
      </w:pPr>
      <w:bookmarkStart w:id="21" w:name="_Toc479267093"/>
      <w:r w:rsidRPr="0041450F">
        <w:rPr>
          <w:rFonts w:hint="eastAsia"/>
          <w:sz w:val="24"/>
        </w:rPr>
        <w:t>合同详情</w:t>
      </w:r>
      <w:r w:rsidR="00E75F55" w:rsidRPr="0041450F">
        <w:rPr>
          <w:rFonts w:hint="eastAsia"/>
          <w:sz w:val="24"/>
        </w:rPr>
        <w:t xml:space="preserve"> </w:t>
      </w:r>
      <w:r w:rsidR="00293F8D">
        <w:rPr>
          <w:rFonts w:hint="eastAsia"/>
          <w:sz w:val="24"/>
        </w:rPr>
        <w:t>appC</w:t>
      </w:r>
      <w:r w:rsidR="00293F8D" w:rsidRPr="00617C2D">
        <w:rPr>
          <w:sz w:val="24"/>
        </w:rPr>
        <w:t>ontract</w:t>
      </w:r>
      <w:r w:rsidR="000D279A">
        <w:rPr>
          <w:rFonts w:hint="eastAsia"/>
          <w:sz w:val="24"/>
        </w:rPr>
        <w:t>Detail</w:t>
      </w:r>
      <w:r w:rsidR="00293F8D" w:rsidRPr="00617C2D">
        <w:rPr>
          <w:sz w:val="24"/>
        </w:rPr>
        <w:t>.html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B07930" w:rsidRPr="0051310A" w:rsidTr="005B6E4A">
        <w:trPr>
          <w:trHeight w:val="325"/>
        </w:trPr>
        <w:tc>
          <w:tcPr>
            <w:tcW w:w="2837" w:type="dxa"/>
            <w:shd w:val="clear" w:color="auto" w:fill="31849B"/>
          </w:tcPr>
          <w:p w:rsidR="00B07930" w:rsidRPr="0051310A" w:rsidRDefault="00B07930" w:rsidP="005B6E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B07930" w:rsidRPr="0051310A" w:rsidRDefault="00B07930" w:rsidP="005B6E4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B07930" w:rsidRPr="0051310A" w:rsidRDefault="00B07930" w:rsidP="005B6E4A">
            <w:r>
              <w:rPr>
                <w:rFonts w:hint="eastAsia"/>
              </w:rPr>
              <w:t>必须</w:t>
            </w:r>
          </w:p>
        </w:tc>
      </w:tr>
      <w:tr w:rsidR="00B07930" w:rsidRPr="0051310A" w:rsidTr="005B6E4A">
        <w:trPr>
          <w:trHeight w:val="309"/>
        </w:trPr>
        <w:tc>
          <w:tcPr>
            <w:tcW w:w="2837" w:type="dxa"/>
          </w:tcPr>
          <w:p w:rsidR="00B07930" w:rsidRDefault="00B07930" w:rsidP="005B6E4A">
            <w:r w:rsidRPr="00401844">
              <w:t>account</w:t>
            </w:r>
          </w:p>
        </w:tc>
        <w:tc>
          <w:tcPr>
            <w:tcW w:w="2837" w:type="dxa"/>
          </w:tcPr>
          <w:p w:rsidR="00B07930" w:rsidRDefault="00B07930" w:rsidP="005B6E4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B07930" w:rsidRDefault="00B07930" w:rsidP="005B6E4A">
            <w:r>
              <w:rPr>
                <w:rFonts w:hint="eastAsia"/>
              </w:rPr>
              <w:t>是</w:t>
            </w:r>
          </w:p>
        </w:tc>
      </w:tr>
      <w:tr w:rsidR="00B07930" w:rsidRPr="0051310A" w:rsidTr="005B6E4A">
        <w:trPr>
          <w:trHeight w:val="325"/>
        </w:trPr>
        <w:tc>
          <w:tcPr>
            <w:tcW w:w="2837" w:type="dxa"/>
          </w:tcPr>
          <w:p w:rsidR="00B07930" w:rsidRDefault="00B07930" w:rsidP="005B6E4A">
            <w:r w:rsidRPr="00DB4874">
              <w:t>passwd</w:t>
            </w:r>
          </w:p>
        </w:tc>
        <w:tc>
          <w:tcPr>
            <w:tcW w:w="2837" w:type="dxa"/>
          </w:tcPr>
          <w:p w:rsidR="00B07930" w:rsidRDefault="00B07930" w:rsidP="005B6E4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B07930" w:rsidRDefault="00B07930" w:rsidP="005B6E4A">
            <w:r>
              <w:rPr>
                <w:rFonts w:hint="eastAsia"/>
              </w:rPr>
              <w:t>是</w:t>
            </w:r>
          </w:p>
        </w:tc>
      </w:tr>
      <w:tr w:rsidR="00B07930" w:rsidRPr="0051310A" w:rsidTr="005B6E4A">
        <w:trPr>
          <w:trHeight w:val="325"/>
        </w:trPr>
        <w:tc>
          <w:tcPr>
            <w:tcW w:w="2837" w:type="dxa"/>
          </w:tcPr>
          <w:p w:rsidR="00B07930" w:rsidRDefault="00B07930" w:rsidP="005B6E4A">
            <w:r w:rsidRPr="00915C47">
              <w:t>domain</w:t>
            </w:r>
          </w:p>
        </w:tc>
        <w:tc>
          <w:tcPr>
            <w:tcW w:w="2837" w:type="dxa"/>
          </w:tcPr>
          <w:p w:rsidR="00B07930" w:rsidRDefault="00B07930" w:rsidP="005B6E4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B07930" w:rsidRDefault="00B07930" w:rsidP="005B6E4A">
            <w:r>
              <w:rPr>
                <w:rFonts w:hint="eastAsia"/>
              </w:rPr>
              <w:t>是</w:t>
            </w:r>
          </w:p>
        </w:tc>
      </w:tr>
      <w:tr w:rsidR="00B07930" w:rsidRPr="0051310A" w:rsidTr="005B6E4A">
        <w:trPr>
          <w:trHeight w:val="325"/>
        </w:trPr>
        <w:tc>
          <w:tcPr>
            <w:tcW w:w="2837" w:type="dxa"/>
          </w:tcPr>
          <w:p w:rsidR="00B07930" w:rsidRPr="00915C47" w:rsidRDefault="00B07930" w:rsidP="005B6E4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B07930" w:rsidRDefault="00B07930" w:rsidP="005B6E4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B07930" w:rsidRDefault="00B07930" w:rsidP="005B6E4A">
            <w:r>
              <w:rPr>
                <w:rFonts w:hint="eastAsia"/>
              </w:rPr>
              <w:t>是</w:t>
            </w:r>
          </w:p>
        </w:tc>
      </w:tr>
      <w:tr w:rsidR="00B07930" w:rsidRPr="0051310A" w:rsidTr="005B6E4A">
        <w:trPr>
          <w:trHeight w:val="325"/>
        </w:trPr>
        <w:tc>
          <w:tcPr>
            <w:tcW w:w="2837" w:type="dxa"/>
          </w:tcPr>
          <w:p w:rsidR="00B07930" w:rsidRDefault="00C12F2B" w:rsidP="005B6E4A">
            <w:r>
              <w:rPr>
                <w:rFonts w:hint="eastAsia"/>
              </w:rPr>
              <w:t>con</w:t>
            </w:r>
            <w:r w:rsidR="00B07930"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:rsidR="00B07930" w:rsidRDefault="00264EFE" w:rsidP="005B6E4A">
            <w:r>
              <w:rPr>
                <w:rFonts w:hint="eastAsia"/>
              </w:rPr>
              <w:t>合同</w:t>
            </w:r>
            <w:r w:rsidR="00B07930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B07930" w:rsidRDefault="00B07930" w:rsidP="005B6E4A">
            <w:r>
              <w:rPr>
                <w:rFonts w:hint="eastAsia"/>
              </w:rPr>
              <w:t>是</w:t>
            </w:r>
          </w:p>
        </w:tc>
      </w:tr>
    </w:tbl>
    <w:p w:rsidR="00B07930" w:rsidRDefault="00B07930" w:rsidP="00B07930">
      <w:pPr>
        <w:spacing w:line="360" w:lineRule="exact"/>
        <w:ind w:left="840"/>
        <w:rPr>
          <w:b/>
          <w:sz w:val="24"/>
        </w:rPr>
      </w:pPr>
      <w:r w:rsidRPr="00E20CB4">
        <w:rPr>
          <w:rFonts w:hint="eastAsia"/>
          <w:b/>
          <w:sz w:val="24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B07930" w:rsidRPr="00A10A2B" w:rsidTr="005B6E4A">
        <w:tc>
          <w:tcPr>
            <w:tcW w:w="2840" w:type="dxa"/>
            <w:shd w:val="clear" w:color="auto" w:fill="31849B"/>
          </w:tcPr>
          <w:p w:rsidR="00B07930" w:rsidRPr="000051A3" w:rsidRDefault="00B07930" w:rsidP="005B6E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B07930" w:rsidRPr="000051A3" w:rsidRDefault="00B07930" w:rsidP="005B6E4A">
            <w:r w:rsidRPr="000051A3">
              <w:rPr>
                <w:rFonts w:hint="eastAsia"/>
              </w:rPr>
              <w:t>含义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B07930" w:rsidP="005B6E4A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B07930" w:rsidRPr="00A10A2B" w:rsidRDefault="00B07930" w:rsidP="005B6E4A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状态码</w:t>
            </w:r>
          </w:p>
        </w:tc>
      </w:tr>
      <w:tr w:rsidR="006513DB" w:rsidRPr="00A10A2B" w:rsidTr="005B6E4A">
        <w:tc>
          <w:tcPr>
            <w:tcW w:w="2840" w:type="dxa"/>
          </w:tcPr>
          <w:p w:rsidR="006513DB" w:rsidRDefault="006513DB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6513DB" w:rsidRDefault="0002363D" w:rsidP="005B6E4A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087E00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B07930" w:rsidRPr="00A10A2B" w:rsidRDefault="001B5735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合同名称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CF7B0E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remarks</w:t>
            </w:r>
          </w:p>
        </w:tc>
        <w:tc>
          <w:tcPr>
            <w:tcW w:w="5682" w:type="dxa"/>
          </w:tcPr>
          <w:p w:rsidR="00B07930" w:rsidRPr="00A10A2B" w:rsidRDefault="00423535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合同备注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F751CF" w:rsidP="005B6E4A">
            <w:pPr>
              <w:spacing w:line="360" w:lineRule="exact"/>
              <w:rPr>
                <w:szCs w:val="21"/>
              </w:rPr>
            </w:pPr>
            <w:r w:rsidRPr="00F751CF">
              <w:rPr>
                <w:szCs w:val="21"/>
              </w:rPr>
              <w:t>annexesname</w:t>
            </w:r>
          </w:p>
        </w:tc>
        <w:tc>
          <w:tcPr>
            <w:tcW w:w="5682" w:type="dxa"/>
          </w:tcPr>
          <w:p w:rsidR="00B07930" w:rsidRPr="00A10A2B" w:rsidRDefault="00DC1754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合同附件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C7093C" w:rsidP="005B6E4A">
            <w:pPr>
              <w:spacing w:line="360" w:lineRule="exact"/>
              <w:rPr>
                <w:szCs w:val="21"/>
              </w:rPr>
            </w:pPr>
            <w:r w:rsidRPr="00C7093C">
              <w:rPr>
                <w:szCs w:val="21"/>
              </w:rPr>
              <w:t>model</w:t>
            </w:r>
          </w:p>
        </w:tc>
        <w:tc>
          <w:tcPr>
            <w:tcW w:w="5682" w:type="dxa"/>
          </w:tcPr>
          <w:p w:rsidR="00B07930" w:rsidRPr="00A10A2B" w:rsidRDefault="00A518A1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合同模板</w:t>
            </w:r>
          </w:p>
        </w:tc>
      </w:tr>
      <w:tr w:rsidR="00A518A1" w:rsidRPr="00A10A2B" w:rsidTr="005B6E4A">
        <w:tc>
          <w:tcPr>
            <w:tcW w:w="2840" w:type="dxa"/>
          </w:tcPr>
          <w:p w:rsidR="00A518A1" w:rsidRPr="00A10A2B" w:rsidRDefault="00520D67" w:rsidP="005B6E4A">
            <w:pPr>
              <w:spacing w:line="360" w:lineRule="exact"/>
              <w:rPr>
                <w:szCs w:val="21"/>
              </w:rPr>
            </w:pPr>
            <w:r w:rsidRPr="00520D67">
              <w:rPr>
                <w:szCs w:val="21"/>
              </w:rPr>
              <w:t>contents</w:t>
            </w:r>
          </w:p>
        </w:tc>
        <w:tc>
          <w:tcPr>
            <w:tcW w:w="5682" w:type="dxa"/>
          </w:tcPr>
          <w:p w:rsidR="00A518A1" w:rsidRPr="00A10A2B" w:rsidRDefault="00D1008A" w:rsidP="005B6E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合同内容</w:t>
            </w:r>
          </w:p>
        </w:tc>
      </w:tr>
      <w:tr w:rsidR="00B07930" w:rsidRPr="00A10A2B" w:rsidTr="005B6E4A">
        <w:tc>
          <w:tcPr>
            <w:tcW w:w="2840" w:type="dxa"/>
          </w:tcPr>
          <w:p w:rsidR="00B07930" w:rsidRPr="00A10A2B" w:rsidRDefault="00B07930" w:rsidP="004A3A18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addtime</w:t>
            </w:r>
          </w:p>
        </w:tc>
        <w:tc>
          <w:tcPr>
            <w:tcW w:w="5682" w:type="dxa"/>
          </w:tcPr>
          <w:p w:rsidR="00B07930" w:rsidRPr="00A10A2B" w:rsidRDefault="00B07930" w:rsidP="005B6E4A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添加时间</w:t>
            </w:r>
          </w:p>
        </w:tc>
      </w:tr>
    </w:tbl>
    <w:p w:rsidR="00E066D9" w:rsidRDefault="00E066D9" w:rsidP="00EA45FF"/>
    <w:p w:rsidR="00C35D12" w:rsidRDefault="00C35D12" w:rsidP="00EA45FF"/>
    <w:p w:rsidR="009F0D5A" w:rsidRDefault="009F0D5A" w:rsidP="00EA45FF"/>
    <w:p w:rsidR="007F4201" w:rsidRDefault="007F4201" w:rsidP="00AC0098">
      <w:pPr>
        <w:pStyle w:val="3"/>
        <w:numPr>
          <w:ilvl w:val="0"/>
          <w:numId w:val="1"/>
        </w:numPr>
        <w:rPr>
          <w:sz w:val="24"/>
        </w:rPr>
      </w:pPr>
      <w:bookmarkStart w:id="22" w:name="_Toc479267094"/>
      <w:r w:rsidRPr="00880E33">
        <w:rPr>
          <w:rFonts w:hint="eastAsia"/>
          <w:sz w:val="24"/>
        </w:rPr>
        <w:t>工单管理</w:t>
      </w:r>
      <w:r w:rsidRPr="00880E33">
        <w:rPr>
          <w:rFonts w:hint="eastAsia"/>
          <w:sz w:val="24"/>
        </w:rPr>
        <w:t xml:space="preserve">  --</w:t>
      </w:r>
      <w:r w:rsidRPr="00880E33">
        <w:rPr>
          <w:rFonts w:hint="eastAsia"/>
          <w:sz w:val="24"/>
        </w:rPr>
        <w:t>处理中</w:t>
      </w:r>
      <w:r w:rsidR="00F60BDA" w:rsidRPr="00880E33">
        <w:rPr>
          <w:rFonts w:hint="eastAsia"/>
          <w:sz w:val="24"/>
        </w:rPr>
        <w:t xml:space="preserve"> </w:t>
      </w:r>
      <w:r w:rsidR="000F035E" w:rsidRPr="000F035E">
        <w:rPr>
          <w:sz w:val="24"/>
        </w:rPr>
        <w:t>appUntreatedWO</w:t>
      </w:r>
      <w:r w:rsidR="00D13F73" w:rsidRPr="00880E33">
        <w:rPr>
          <w:rFonts w:hint="eastAsia"/>
          <w:sz w:val="24"/>
        </w:rPr>
        <w:t>.html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566E19" w:rsidRPr="0051310A" w:rsidTr="005B6E4A">
        <w:trPr>
          <w:trHeight w:val="325"/>
        </w:trPr>
        <w:tc>
          <w:tcPr>
            <w:tcW w:w="2837" w:type="dxa"/>
            <w:shd w:val="clear" w:color="auto" w:fill="31849B"/>
          </w:tcPr>
          <w:p w:rsidR="00566E19" w:rsidRPr="0051310A" w:rsidRDefault="00566E19" w:rsidP="005B6E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566E19" w:rsidRPr="0051310A" w:rsidRDefault="00566E19" w:rsidP="005B6E4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566E19" w:rsidRPr="0051310A" w:rsidRDefault="00566E19" w:rsidP="005B6E4A">
            <w:r>
              <w:rPr>
                <w:rFonts w:hint="eastAsia"/>
              </w:rPr>
              <w:t>必须</w:t>
            </w:r>
          </w:p>
        </w:tc>
      </w:tr>
      <w:tr w:rsidR="00566E19" w:rsidRPr="0051310A" w:rsidTr="005B6E4A">
        <w:trPr>
          <w:trHeight w:val="309"/>
        </w:trPr>
        <w:tc>
          <w:tcPr>
            <w:tcW w:w="2837" w:type="dxa"/>
          </w:tcPr>
          <w:p w:rsidR="00566E19" w:rsidRDefault="00566E19" w:rsidP="005B6E4A">
            <w:r w:rsidRPr="00401844">
              <w:t>account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是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Default="00566E19" w:rsidP="005B6E4A">
            <w:r w:rsidRPr="00DB4874">
              <w:t>passwd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是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Default="00566E19" w:rsidP="005B6E4A">
            <w:r w:rsidRPr="00915C47">
              <w:t>domain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是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Pr="00915C47" w:rsidRDefault="00566E19" w:rsidP="005B6E4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是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搜索</w:t>
            </w:r>
          </w:p>
          <w:p w:rsidR="00566E19" w:rsidRDefault="00566E19" w:rsidP="00BE66ED">
            <w:r>
              <w:rPr>
                <w:rFonts w:hint="eastAsia"/>
              </w:rPr>
              <w:t>用于搜索</w:t>
            </w:r>
            <w:r w:rsidR="00BE66ED">
              <w:rPr>
                <w:rFonts w:hint="eastAsia"/>
              </w:rPr>
              <w:t>工单号或工单</w:t>
            </w:r>
            <w:r w:rsidR="00AF396E">
              <w:rPr>
                <w:rFonts w:hint="eastAsia"/>
              </w:rPr>
              <w:t>名称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否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Default="00566E19" w:rsidP="005B6E4A">
            <w:r>
              <w:lastRenderedPageBreak/>
              <w:t>page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否</w:t>
            </w:r>
          </w:p>
        </w:tc>
      </w:tr>
      <w:tr w:rsidR="00566E19" w:rsidRPr="0051310A" w:rsidTr="005B6E4A">
        <w:trPr>
          <w:trHeight w:val="325"/>
        </w:trPr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否</w:t>
            </w:r>
          </w:p>
        </w:tc>
      </w:tr>
      <w:tr w:rsidR="00566E19" w:rsidRPr="0051310A" w:rsidTr="005B6E4A">
        <w:trPr>
          <w:trHeight w:val="756"/>
        </w:trPr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566E19" w:rsidRDefault="00566E19" w:rsidP="005B6E4A">
            <w:r>
              <w:rPr>
                <w:rFonts w:hint="eastAsia"/>
              </w:rPr>
              <w:t>排序，</w:t>
            </w:r>
          </w:p>
          <w:p w:rsidR="00566E19" w:rsidRDefault="00566E19" w:rsidP="005B6E4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566E19" w:rsidRDefault="00566E19" w:rsidP="005B6E4A">
            <w:r>
              <w:rPr>
                <w:rFonts w:hint="eastAsia"/>
              </w:rPr>
              <w:t>否</w:t>
            </w:r>
          </w:p>
        </w:tc>
      </w:tr>
    </w:tbl>
    <w:p w:rsidR="00566E19" w:rsidRDefault="00566E19" w:rsidP="009317B5">
      <w:pPr>
        <w:ind w:left="840"/>
      </w:pPr>
    </w:p>
    <w:p w:rsidR="00566E19" w:rsidRDefault="00566E19" w:rsidP="009317B5">
      <w:pPr>
        <w:ind w:left="840"/>
      </w:pPr>
      <w:r>
        <w:rPr>
          <w:rFonts w:hint="eastAsia"/>
        </w:rPr>
        <w:t>返回</w:t>
      </w:r>
    </w:p>
    <w:p w:rsidR="00566E19" w:rsidRDefault="00566E19" w:rsidP="009317B5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566E19" w:rsidRPr="00A10A2B" w:rsidTr="005B6E4A">
        <w:tc>
          <w:tcPr>
            <w:tcW w:w="2840" w:type="dxa"/>
            <w:shd w:val="clear" w:color="auto" w:fill="31849B"/>
          </w:tcPr>
          <w:p w:rsidR="00566E19" w:rsidRPr="000051A3" w:rsidRDefault="00566E19" w:rsidP="005B6E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566E19" w:rsidRPr="000051A3" w:rsidRDefault="00566E19" w:rsidP="005B6E4A">
            <w:r w:rsidRPr="000051A3">
              <w:rPr>
                <w:rFonts w:hint="eastAsia"/>
              </w:rPr>
              <w:t>含义</w:t>
            </w:r>
          </w:p>
        </w:tc>
      </w:tr>
      <w:tr w:rsidR="00566E19" w:rsidRPr="00A10A2B" w:rsidTr="005B6E4A">
        <w:tc>
          <w:tcPr>
            <w:tcW w:w="2840" w:type="dxa"/>
          </w:tcPr>
          <w:p w:rsidR="00566E19" w:rsidRPr="00A10A2B" w:rsidRDefault="00566E1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566E19" w:rsidRPr="00A10A2B" w:rsidRDefault="00566E1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566E19" w:rsidRPr="00A10A2B" w:rsidTr="005B6E4A">
        <w:tc>
          <w:tcPr>
            <w:tcW w:w="2840" w:type="dxa"/>
          </w:tcPr>
          <w:p w:rsidR="00566E19" w:rsidRPr="00A10A2B" w:rsidRDefault="00566E19" w:rsidP="005B6E4A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566E19" w:rsidRPr="00A10A2B" w:rsidRDefault="00566E1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order_num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工单编号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work_title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工单名称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ordertype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工单来源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785638" w:rsidP="005B6E4A">
            <w:pPr>
              <w:spacing w:line="360" w:lineRule="exact"/>
              <w:rPr>
                <w:sz w:val="24"/>
              </w:rPr>
            </w:pPr>
            <w:r w:rsidRPr="00785638">
              <w:rPr>
                <w:sz w:val="24"/>
              </w:rPr>
              <w:t>exten_name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下单人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typename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工单类型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C06284" w:rsidP="005B6E4A">
            <w:pPr>
              <w:spacing w:line="360" w:lineRule="exact"/>
              <w:rPr>
                <w:sz w:val="24"/>
              </w:rPr>
            </w:pPr>
            <w:r w:rsidRPr="00C06284">
              <w:rPr>
                <w:sz w:val="24"/>
              </w:rPr>
              <w:t>last_name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当前处理人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progress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进度</w:t>
            </w:r>
            <w:r w:rsidRPr="00A10A2B">
              <w:rPr>
                <w:rFonts w:hint="eastAsia"/>
                <w:sz w:val="24"/>
              </w:rPr>
              <w:t xml:space="preserve">  1</w:t>
            </w:r>
            <w:r w:rsidRPr="00A10A2B">
              <w:rPr>
                <w:rFonts w:hint="eastAsia"/>
                <w:sz w:val="24"/>
              </w:rPr>
              <w:t>处理中</w:t>
            </w:r>
            <w:r w:rsidRPr="00A10A2B">
              <w:rPr>
                <w:rFonts w:hint="eastAsia"/>
                <w:sz w:val="24"/>
              </w:rPr>
              <w:t xml:space="preserve">  2</w:t>
            </w:r>
            <w:r w:rsidRPr="00A10A2B">
              <w:rPr>
                <w:rFonts w:hint="eastAsia"/>
                <w:sz w:val="24"/>
              </w:rPr>
              <w:t>已处理</w:t>
            </w:r>
          </w:p>
        </w:tc>
      </w:tr>
      <w:tr w:rsidR="004D34B9" w:rsidRPr="00A10A2B" w:rsidTr="005B6E4A">
        <w:tc>
          <w:tcPr>
            <w:tcW w:w="2840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add_time</w:t>
            </w:r>
          </w:p>
        </w:tc>
        <w:tc>
          <w:tcPr>
            <w:tcW w:w="5682" w:type="dxa"/>
          </w:tcPr>
          <w:p w:rsidR="004D34B9" w:rsidRPr="00A10A2B" w:rsidRDefault="004D34B9" w:rsidP="005B6E4A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下单时间</w:t>
            </w:r>
          </w:p>
        </w:tc>
      </w:tr>
    </w:tbl>
    <w:p w:rsidR="00566E19" w:rsidRDefault="00566E19" w:rsidP="00566E19"/>
    <w:p w:rsidR="00162E5F" w:rsidRDefault="00162E5F" w:rsidP="00566E19"/>
    <w:p w:rsidR="00F21B5E" w:rsidRDefault="00F21B5E" w:rsidP="00AC0098">
      <w:pPr>
        <w:pStyle w:val="3"/>
        <w:numPr>
          <w:ilvl w:val="0"/>
          <w:numId w:val="1"/>
        </w:numPr>
        <w:rPr>
          <w:sz w:val="24"/>
        </w:rPr>
      </w:pPr>
      <w:bookmarkStart w:id="23" w:name="_Toc479267095"/>
      <w:r w:rsidRPr="00880E33">
        <w:rPr>
          <w:rFonts w:hint="eastAsia"/>
          <w:sz w:val="24"/>
        </w:rPr>
        <w:t>工单管理</w:t>
      </w:r>
      <w:r w:rsidRPr="00880E33">
        <w:rPr>
          <w:rFonts w:hint="eastAsia"/>
          <w:sz w:val="24"/>
        </w:rPr>
        <w:t xml:space="preserve">  --</w:t>
      </w:r>
      <w:r>
        <w:rPr>
          <w:rFonts w:hint="eastAsia"/>
          <w:sz w:val="24"/>
        </w:rPr>
        <w:t>已</w:t>
      </w:r>
      <w:r w:rsidRPr="00880E33">
        <w:rPr>
          <w:rFonts w:hint="eastAsia"/>
          <w:sz w:val="24"/>
        </w:rPr>
        <w:t>处理</w:t>
      </w:r>
      <w:r w:rsidRPr="00880E33">
        <w:rPr>
          <w:rFonts w:hint="eastAsia"/>
          <w:sz w:val="24"/>
        </w:rPr>
        <w:t xml:space="preserve"> </w:t>
      </w:r>
      <w:r w:rsidR="004D4458">
        <w:rPr>
          <w:sz w:val="24"/>
        </w:rPr>
        <w:t>app</w:t>
      </w:r>
      <w:r w:rsidR="004D4458">
        <w:rPr>
          <w:rFonts w:hint="eastAsia"/>
          <w:sz w:val="24"/>
        </w:rPr>
        <w:t>T</w:t>
      </w:r>
      <w:r w:rsidRPr="000F035E">
        <w:rPr>
          <w:sz w:val="24"/>
        </w:rPr>
        <w:t>reatedWO</w:t>
      </w:r>
      <w:r w:rsidRPr="00880E33">
        <w:rPr>
          <w:rFonts w:hint="eastAsia"/>
          <w:sz w:val="24"/>
        </w:rPr>
        <w:t>.html</w:t>
      </w:r>
      <w:bookmarkEnd w:id="23"/>
    </w:p>
    <w:p w:rsidR="008C3543" w:rsidRPr="008C3543" w:rsidRDefault="008C3543" w:rsidP="008C35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C85212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C85212" w:rsidRPr="0051310A" w:rsidRDefault="00C85212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C85212" w:rsidRPr="0051310A" w:rsidRDefault="00C85212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C85212" w:rsidRPr="0051310A" w:rsidRDefault="00C85212" w:rsidP="002B6BA2">
            <w:r>
              <w:rPr>
                <w:rFonts w:hint="eastAsia"/>
              </w:rPr>
              <w:t>必须</w:t>
            </w:r>
          </w:p>
        </w:tc>
      </w:tr>
      <w:tr w:rsidR="00C85212" w:rsidRPr="0051310A" w:rsidTr="002B6BA2">
        <w:trPr>
          <w:trHeight w:val="309"/>
        </w:trPr>
        <w:tc>
          <w:tcPr>
            <w:tcW w:w="2837" w:type="dxa"/>
          </w:tcPr>
          <w:p w:rsidR="00C85212" w:rsidRDefault="00C85212" w:rsidP="002B6BA2">
            <w:r w:rsidRPr="00401844">
              <w:t>account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是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Default="00C85212" w:rsidP="002B6BA2">
            <w:r w:rsidRPr="00DB4874">
              <w:t>passwd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是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Default="00C85212" w:rsidP="002B6BA2">
            <w:r w:rsidRPr="00915C47">
              <w:t>domain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是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Pr="00915C47" w:rsidRDefault="00C85212" w:rsidP="002B6BA2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是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搜索</w:t>
            </w:r>
          </w:p>
          <w:p w:rsidR="00C85212" w:rsidRDefault="00C85212" w:rsidP="002B6BA2">
            <w:r>
              <w:rPr>
                <w:rFonts w:hint="eastAsia"/>
              </w:rPr>
              <w:t>用于搜索工单号或工单名称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否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Default="00C85212" w:rsidP="002B6BA2">
            <w:r>
              <w:t>page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否</w:t>
            </w:r>
          </w:p>
        </w:tc>
      </w:tr>
      <w:tr w:rsidR="00C85212" w:rsidRPr="0051310A" w:rsidTr="002B6BA2">
        <w:trPr>
          <w:trHeight w:val="325"/>
        </w:trPr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rows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否</w:t>
            </w:r>
          </w:p>
        </w:tc>
      </w:tr>
      <w:tr w:rsidR="00C85212" w:rsidRPr="0051310A" w:rsidTr="002B6BA2">
        <w:trPr>
          <w:trHeight w:val="756"/>
        </w:trPr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C85212" w:rsidRDefault="00C85212" w:rsidP="002B6BA2">
            <w:r>
              <w:rPr>
                <w:rFonts w:hint="eastAsia"/>
              </w:rPr>
              <w:t>排序，</w:t>
            </w:r>
          </w:p>
          <w:p w:rsidR="00C85212" w:rsidRDefault="00C85212" w:rsidP="002B6BA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C85212" w:rsidRDefault="00C85212" w:rsidP="002B6BA2">
            <w:r>
              <w:rPr>
                <w:rFonts w:hint="eastAsia"/>
              </w:rPr>
              <w:t>否</w:t>
            </w:r>
          </w:p>
        </w:tc>
      </w:tr>
    </w:tbl>
    <w:p w:rsidR="00C85212" w:rsidRDefault="00C85212" w:rsidP="00C85212">
      <w:pPr>
        <w:ind w:left="840"/>
      </w:pPr>
    </w:p>
    <w:p w:rsidR="00C85212" w:rsidRDefault="00C85212" w:rsidP="00C85212">
      <w:pPr>
        <w:ind w:left="840"/>
      </w:pPr>
      <w:r>
        <w:rPr>
          <w:rFonts w:hint="eastAsia"/>
        </w:rPr>
        <w:t>返回</w:t>
      </w:r>
    </w:p>
    <w:p w:rsidR="00C85212" w:rsidRDefault="00C85212" w:rsidP="00C85212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C85212" w:rsidRPr="00A10A2B" w:rsidTr="002B6BA2">
        <w:tc>
          <w:tcPr>
            <w:tcW w:w="2840" w:type="dxa"/>
            <w:shd w:val="clear" w:color="auto" w:fill="31849B"/>
          </w:tcPr>
          <w:p w:rsidR="00C85212" w:rsidRPr="000051A3" w:rsidRDefault="00C85212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C85212" w:rsidRPr="000051A3" w:rsidRDefault="00C85212" w:rsidP="002B6BA2">
            <w:r w:rsidRPr="000051A3">
              <w:rPr>
                <w:rFonts w:hint="eastAsia"/>
              </w:rPr>
              <w:t>含义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>
              <w:lastRenderedPageBreak/>
              <w:t>data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order_num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工单编号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work_title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工单名称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ordertype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工单来源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785638">
              <w:rPr>
                <w:sz w:val="24"/>
              </w:rPr>
              <w:t>exten_name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下单人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typename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工单类型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C06284">
              <w:rPr>
                <w:sz w:val="24"/>
              </w:rPr>
              <w:t>last_name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当前处理人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progress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进度</w:t>
            </w:r>
            <w:r w:rsidRPr="00A10A2B">
              <w:rPr>
                <w:rFonts w:hint="eastAsia"/>
                <w:sz w:val="24"/>
              </w:rPr>
              <w:t xml:space="preserve">  1</w:t>
            </w:r>
            <w:r w:rsidRPr="00A10A2B">
              <w:rPr>
                <w:rFonts w:hint="eastAsia"/>
                <w:sz w:val="24"/>
              </w:rPr>
              <w:t>处理中</w:t>
            </w:r>
            <w:r w:rsidRPr="00A10A2B">
              <w:rPr>
                <w:rFonts w:hint="eastAsia"/>
                <w:sz w:val="24"/>
              </w:rPr>
              <w:t xml:space="preserve">  2</w:t>
            </w:r>
            <w:r w:rsidRPr="00A10A2B">
              <w:rPr>
                <w:rFonts w:hint="eastAsia"/>
                <w:sz w:val="24"/>
              </w:rPr>
              <w:t>已处理</w:t>
            </w:r>
          </w:p>
        </w:tc>
      </w:tr>
      <w:tr w:rsidR="00C85212" w:rsidRPr="00A10A2B" w:rsidTr="002B6BA2">
        <w:tc>
          <w:tcPr>
            <w:tcW w:w="2840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add_time</w:t>
            </w:r>
          </w:p>
        </w:tc>
        <w:tc>
          <w:tcPr>
            <w:tcW w:w="5682" w:type="dxa"/>
          </w:tcPr>
          <w:p w:rsidR="00C85212" w:rsidRPr="00A10A2B" w:rsidRDefault="00C85212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下单时间</w:t>
            </w:r>
          </w:p>
        </w:tc>
      </w:tr>
    </w:tbl>
    <w:p w:rsidR="00F21B5E" w:rsidRDefault="00F21B5E" w:rsidP="00F21B5E"/>
    <w:p w:rsidR="00E00C6F" w:rsidRPr="00D6450C" w:rsidRDefault="00E43D19" w:rsidP="00E00582">
      <w:pPr>
        <w:pStyle w:val="3"/>
        <w:numPr>
          <w:ilvl w:val="0"/>
          <w:numId w:val="1"/>
        </w:numPr>
        <w:rPr>
          <w:sz w:val="24"/>
          <w:shd w:val="clear" w:color="auto" w:fill="00B050"/>
        </w:rPr>
      </w:pPr>
      <w:bookmarkStart w:id="24" w:name="_Toc479267096"/>
      <w:r w:rsidRPr="00D6450C">
        <w:rPr>
          <w:rFonts w:hint="eastAsia"/>
          <w:sz w:val="24"/>
          <w:shd w:val="clear" w:color="auto" w:fill="00B050"/>
        </w:rPr>
        <w:t>工单管理</w:t>
      </w:r>
      <w:r w:rsidRPr="00D6450C">
        <w:rPr>
          <w:rFonts w:hint="eastAsia"/>
          <w:sz w:val="24"/>
          <w:shd w:val="clear" w:color="auto" w:fill="00B050"/>
        </w:rPr>
        <w:t xml:space="preserve"> </w:t>
      </w:r>
      <w:r w:rsidR="002A4E43" w:rsidRPr="00D6450C">
        <w:rPr>
          <w:rFonts w:hint="eastAsia"/>
          <w:sz w:val="24"/>
          <w:shd w:val="clear" w:color="auto" w:fill="00B050"/>
        </w:rPr>
        <w:t xml:space="preserve">   </w:t>
      </w:r>
      <w:r w:rsidR="00522279" w:rsidRPr="00D6450C">
        <w:rPr>
          <w:rFonts w:hint="eastAsia"/>
          <w:sz w:val="24"/>
          <w:shd w:val="clear" w:color="auto" w:fill="00B050"/>
        </w:rPr>
        <w:t>获取</w:t>
      </w:r>
      <w:r w:rsidR="00E00582" w:rsidRPr="00D6450C">
        <w:rPr>
          <w:rFonts w:hint="eastAsia"/>
          <w:sz w:val="24"/>
          <w:shd w:val="clear" w:color="auto" w:fill="00B050"/>
        </w:rPr>
        <w:t>工单</w:t>
      </w:r>
      <w:r w:rsidR="00522279" w:rsidRPr="00D6450C">
        <w:rPr>
          <w:rFonts w:hint="eastAsia"/>
          <w:sz w:val="24"/>
          <w:shd w:val="clear" w:color="auto" w:fill="00B050"/>
        </w:rPr>
        <w:t>指派受理人</w:t>
      </w:r>
      <w:r w:rsidR="00E00582" w:rsidRPr="00D6450C">
        <w:rPr>
          <w:rFonts w:hint="eastAsia"/>
          <w:sz w:val="24"/>
          <w:shd w:val="clear" w:color="auto" w:fill="00B050"/>
        </w:rPr>
        <w:t>app</w:t>
      </w:r>
      <w:r w:rsidR="0001349E" w:rsidRPr="00D6450C">
        <w:rPr>
          <w:rFonts w:hint="eastAsia"/>
          <w:sz w:val="24"/>
          <w:shd w:val="clear" w:color="auto" w:fill="00B050"/>
        </w:rPr>
        <w:t>WO</w:t>
      </w:r>
      <w:r w:rsidR="001A2B35" w:rsidRPr="00D6450C">
        <w:rPr>
          <w:rFonts w:hint="eastAsia"/>
          <w:sz w:val="24"/>
          <w:shd w:val="clear" w:color="auto" w:fill="00B050"/>
        </w:rPr>
        <w:t>A</w:t>
      </w:r>
      <w:r w:rsidR="001F31DC" w:rsidRPr="00D6450C">
        <w:rPr>
          <w:sz w:val="24"/>
          <w:shd w:val="clear" w:color="auto" w:fill="00B050"/>
        </w:rPr>
        <w:t>ppoint</w:t>
      </w:r>
      <w:r w:rsidR="00E00582" w:rsidRPr="00D6450C">
        <w:rPr>
          <w:rFonts w:hint="eastAsia"/>
          <w:sz w:val="24"/>
          <w:shd w:val="clear" w:color="auto" w:fill="00B050"/>
        </w:rPr>
        <w:t>.html</w:t>
      </w:r>
      <w:bookmarkEnd w:id="24"/>
    </w:p>
    <w:p w:rsidR="006B55EC" w:rsidRDefault="006B55EC" w:rsidP="00BD0972">
      <w:r>
        <w:rPr>
          <w:rFonts w:hint="eastAsia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6B55EC" w:rsidRPr="0051310A" w:rsidTr="00B9261F">
        <w:trPr>
          <w:trHeight w:val="325"/>
        </w:trPr>
        <w:tc>
          <w:tcPr>
            <w:tcW w:w="2837" w:type="dxa"/>
            <w:shd w:val="clear" w:color="auto" w:fill="31849B"/>
          </w:tcPr>
          <w:p w:rsidR="006B55EC" w:rsidRPr="0051310A" w:rsidRDefault="006B55EC" w:rsidP="00B9261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6B55EC" w:rsidRPr="0051310A" w:rsidRDefault="006B55EC" w:rsidP="00B9261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6B55EC" w:rsidRPr="0051310A" w:rsidRDefault="006B55EC" w:rsidP="00B9261F">
            <w:r>
              <w:rPr>
                <w:rFonts w:hint="eastAsia"/>
              </w:rPr>
              <w:t>必须</w:t>
            </w:r>
          </w:p>
        </w:tc>
      </w:tr>
      <w:tr w:rsidR="006B55EC" w:rsidRPr="0051310A" w:rsidTr="00B9261F">
        <w:trPr>
          <w:trHeight w:val="309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search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搜索</w:t>
            </w:r>
          </w:p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用于搜索中文名，昵称，分机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szCs w:val="21"/>
              </w:rPr>
              <w:t>page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第几页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6B55EC" w:rsidRPr="0051310A" w:rsidTr="00B9261F">
        <w:trPr>
          <w:trHeight w:val="325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rows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每页行数，默认</w:t>
            </w:r>
            <w:r w:rsidRPr="00416365">
              <w:rPr>
                <w:rFonts w:hint="eastAsia"/>
                <w:szCs w:val="21"/>
              </w:rPr>
              <w:t>20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6B55EC" w:rsidRPr="0051310A" w:rsidTr="00B9261F">
        <w:trPr>
          <w:trHeight w:val="756"/>
        </w:trPr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sord</w:t>
            </w:r>
          </w:p>
        </w:tc>
        <w:tc>
          <w:tcPr>
            <w:tcW w:w="2837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排序，</w:t>
            </w:r>
          </w:p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默认</w:t>
            </w:r>
            <w:r w:rsidRPr="00416365">
              <w:rPr>
                <w:rFonts w:hint="eastAsia"/>
                <w:szCs w:val="21"/>
              </w:rPr>
              <w:t xml:space="preserve">desc </w:t>
            </w:r>
            <w:r w:rsidRPr="00416365">
              <w:rPr>
                <w:rFonts w:hint="eastAsia"/>
                <w:szCs w:val="21"/>
              </w:rPr>
              <w:t>可用</w:t>
            </w:r>
            <w:r w:rsidRPr="00416365">
              <w:rPr>
                <w:rFonts w:hint="eastAsia"/>
                <w:szCs w:val="21"/>
              </w:rPr>
              <w:t xml:space="preserve"> asc,desc</w:t>
            </w:r>
          </w:p>
        </w:tc>
        <w:tc>
          <w:tcPr>
            <w:tcW w:w="2838" w:type="dxa"/>
          </w:tcPr>
          <w:p w:rsidR="006B55EC" w:rsidRPr="00416365" w:rsidRDefault="006B55EC" w:rsidP="00B9261F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</w:tbl>
    <w:p w:rsidR="006B55EC" w:rsidRDefault="006B55EC" w:rsidP="006B55EC">
      <w:pPr>
        <w:ind w:left="840"/>
      </w:pPr>
    </w:p>
    <w:p w:rsidR="006B55EC" w:rsidRDefault="006B55EC" w:rsidP="006B55EC">
      <w:pPr>
        <w:ind w:left="840"/>
      </w:pPr>
      <w:r>
        <w:rPr>
          <w:rFonts w:hint="eastAsia"/>
        </w:rPr>
        <w:t>返回</w:t>
      </w:r>
    </w:p>
    <w:p w:rsidR="006B55EC" w:rsidRDefault="006B55EC" w:rsidP="006B55EC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6B55EC" w:rsidRPr="00A10A2B" w:rsidTr="00B9261F">
        <w:tc>
          <w:tcPr>
            <w:tcW w:w="2840" w:type="dxa"/>
            <w:shd w:val="clear" w:color="auto" w:fill="31849B"/>
          </w:tcPr>
          <w:p w:rsidR="006B55EC" w:rsidRPr="000051A3" w:rsidRDefault="006B55EC" w:rsidP="00B9261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6B55EC" w:rsidRPr="000051A3" w:rsidRDefault="006B55EC" w:rsidP="00B9261F">
            <w:r w:rsidRPr="000051A3">
              <w:rPr>
                <w:rFonts w:hint="eastAsia"/>
              </w:rPr>
              <w:t>含义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状态码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详情数据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用户</w:t>
            </w:r>
            <w:r w:rsidRPr="00BC07D1">
              <w:rPr>
                <w:rFonts w:hint="eastAsia"/>
                <w:szCs w:val="21"/>
              </w:rPr>
              <w:t>id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用户名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nickname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昵称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depname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部门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priname</w:t>
            </w:r>
          </w:p>
        </w:tc>
        <w:tc>
          <w:tcPr>
            <w:tcW w:w="5682" w:type="dxa"/>
          </w:tcPr>
          <w:p w:rsidR="006B55EC" w:rsidRPr="00BC07D1" w:rsidRDefault="006B55EC" w:rsidP="00B9261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</w:tr>
      <w:tr w:rsidR="006B55EC" w:rsidRPr="00A10A2B" w:rsidTr="00B9261F">
        <w:tc>
          <w:tcPr>
            <w:tcW w:w="2840" w:type="dxa"/>
          </w:tcPr>
          <w:p w:rsidR="006B55EC" w:rsidRDefault="006B55EC" w:rsidP="00B9261F">
            <w:r w:rsidRPr="009B3716">
              <w:t>status</w:t>
            </w:r>
          </w:p>
        </w:tc>
        <w:tc>
          <w:tcPr>
            <w:tcW w:w="5682" w:type="dxa"/>
          </w:tcPr>
          <w:p w:rsidR="006B55EC" w:rsidRDefault="006B55EC" w:rsidP="00B9261F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禁用</w:t>
            </w:r>
          </w:p>
        </w:tc>
      </w:tr>
      <w:tr w:rsidR="006B55EC" w:rsidRPr="00A10A2B" w:rsidTr="00B9261F">
        <w:tc>
          <w:tcPr>
            <w:tcW w:w="2840" w:type="dxa"/>
            <w:shd w:val="clear" w:color="auto" w:fill="auto"/>
          </w:tcPr>
          <w:p w:rsidR="006B55EC" w:rsidRPr="009B3716" w:rsidRDefault="006B55EC" w:rsidP="00B9261F">
            <w:r>
              <w:rPr>
                <w:rFonts w:hint="eastAsia"/>
              </w:rPr>
              <w:t>img</w:t>
            </w:r>
          </w:p>
        </w:tc>
        <w:tc>
          <w:tcPr>
            <w:tcW w:w="5682" w:type="dxa"/>
            <w:shd w:val="clear" w:color="auto" w:fill="auto"/>
          </w:tcPr>
          <w:p w:rsidR="006B55EC" w:rsidRDefault="006B55EC" w:rsidP="00B9261F">
            <w:r>
              <w:rPr>
                <w:rFonts w:hint="eastAsia"/>
              </w:rPr>
              <w:t>用户头像</w:t>
            </w:r>
          </w:p>
        </w:tc>
      </w:tr>
      <w:tr w:rsidR="006B55EC" w:rsidRPr="00A10A2B" w:rsidTr="00B9261F">
        <w:tc>
          <w:tcPr>
            <w:tcW w:w="2840" w:type="dxa"/>
            <w:shd w:val="clear" w:color="auto" w:fill="auto"/>
          </w:tcPr>
          <w:p w:rsidR="006B55EC" w:rsidRDefault="006B55EC" w:rsidP="00B9261F"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5682" w:type="dxa"/>
            <w:shd w:val="clear" w:color="auto" w:fill="auto"/>
          </w:tcPr>
          <w:p w:rsidR="006B55EC" w:rsidRDefault="006B55EC" w:rsidP="00B9261F">
            <w:r>
              <w:rPr>
                <w:rFonts w:hint="eastAsia"/>
              </w:rPr>
              <w:t>手机号码</w:t>
            </w:r>
          </w:p>
        </w:tc>
      </w:tr>
      <w:tr w:rsidR="006B55EC" w:rsidRPr="00A10A2B" w:rsidTr="00B9261F">
        <w:tc>
          <w:tcPr>
            <w:tcW w:w="2840" w:type="dxa"/>
            <w:shd w:val="clear" w:color="auto" w:fill="auto"/>
          </w:tcPr>
          <w:p w:rsidR="006B55EC" w:rsidRDefault="006B55EC" w:rsidP="00B9261F">
            <w:r w:rsidRPr="00B16F2B">
              <w:t>extension</w:t>
            </w:r>
          </w:p>
        </w:tc>
        <w:tc>
          <w:tcPr>
            <w:tcW w:w="5682" w:type="dxa"/>
            <w:shd w:val="clear" w:color="auto" w:fill="auto"/>
          </w:tcPr>
          <w:p w:rsidR="006B55EC" w:rsidRDefault="006B55EC" w:rsidP="00B9261F">
            <w:r>
              <w:rPr>
                <w:rFonts w:hint="eastAsia"/>
              </w:rPr>
              <w:t>分机号</w:t>
            </w:r>
          </w:p>
        </w:tc>
      </w:tr>
    </w:tbl>
    <w:p w:rsidR="00BD0972" w:rsidRDefault="00BD0972" w:rsidP="00BD0972"/>
    <w:p w:rsidR="006B55EC" w:rsidRDefault="006B55EC" w:rsidP="00BD0972"/>
    <w:p w:rsidR="006B55EC" w:rsidRDefault="006B55EC" w:rsidP="00BD0972"/>
    <w:p w:rsidR="006B55EC" w:rsidRDefault="006B55EC" w:rsidP="00BD0972"/>
    <w:p w:rsidR="006B55EC" w:rsidRPr="00BD0972" w:rsidRDefault="006B55EC" w:rsidP="00BD0972"/>
    <w:p w:rsidR="004D6960" w:rsidRPr="00A45AE4" w:rsidRDefault="00E00C6F" w:rsidP="00AC0098">
      <w:pPr>
        <w:pStyle w:val="3"/>
        <w:numPr>
          <w:ilvl w:val="0"/>
          <w:numId w:val="1"/>
        </w:numPr>
        <w:rPr>
          <w:sz w:val="24"/>
        </w:rPr>
      </w:pPr>
      <w:bookmarkStart w:id="25" w:name="_Toc479267097"/>
      <w:r w:rsidRPr="00A45AE4">
        <w:rPr>
          <w:rFonts w:hint="eastAsia"/>
          <w:sz w:val="24"/>
        </w:rPr>
        <w:t>工单详情</w:t>
      </w:r>
      <w:r w:rsidR="00225811" w:rsidRPr="00A45AE4">
        <w:rPr>
          <w:rFonts w:hint="eastAsia"/>
          <w:sz w:val="24"/>
        </w:rPr>
        <w:t>app</w:t>
      </w:r>
      <w:r w:rsidRPr="00A45AE4">
        <w:rPr>
          <w:sz w:val="24"/>
        </w:rPr>
        <w:t>WO</w:t>
      </w:r>
      <w:r w:rsidRPr="00A45AE4">
        <w:rPr>
          <w:rFonts w:hint="eastAsia"/>
          <w:sz w:val="24"/>
        </w:rPr>
        <w:t>Detail.html</w:t>
      </w:r>
      <w:bookmarkEnd w:id="25"/>
    </w:p>
    <w:p w:rsidR="004D6960" w:rsidRPr="00950BCA" w:rsidRDefault="004D6960" w:rsidP="004D6960">
      <w:pPr>
        <w:spacing w:line="360" w:lineRule="exact"/>
        <w:ind w:left="84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4D6960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4D6960" w:rsidRPr="0051310A" w:rsidRDefault="004D6960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4D6960" w:rsidRPr="0051310A" w:rsidRDefault="004D6960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4D6960" w:rsidRPr="0051310A" w:rsidRDefault="004D6960" w:rsidP="002B6BA2">
            <w:r>
              <w:rPr>
                <w:rFonts w:hint="eastAsia"/>
              </w:rPr>
              <w:t>必须</w:t>
            </w:r>
          </w:p>
        </w:tc>
      </w:tr>
      <w:tr w:rsidR="004D6960" w:rsidRPr="0051310A" w:rsidTr="002B6BA2">
        <w:trPr>
          <w:trHeight w:val="309"/>
        </w:trPr>
        <w:tc>
          <w:tcPr>
            <w:tcW w:w="2837" w:type="dxa"/>
          </w:tcPr>
          <w:p w:rsidR="004D6960" w:rsidRDefault="004D6960" w:rsidP="002B6BA2">
            <w:r w:rsidRPr="00401844">
              <w:t>account</w:t>
            </w:r>
          </w:p>
        </w:tc>
        <w:tc>
          <w:tcPr>
            <w:tcW w:w="2837" w:type="dxa"/>
          </w:tcPr>
          <w:p w:rsidR="004D6960" w:rsidRDefault="004D6960" w:rsidP="002B6BA2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4D6960" w:rsidRDefault="004D6960" w:rsidP="002B6BA2">
            <w:r>
              <w:rPr>
                <w:rFonts w:hint="eastAsia"/>
              </w:rPr>
              <w:t>是</w:t>
            </w:r>
          </w:p>
        </w:tc>
      </w:tr>
      <w:tr w:rsidR="004D6960" w:rsidRPr="0051310A" w:rsidTr="002B6BA2">
        <w:trPr>
          <w:trHeight w:val="325"/>
        </w:trPr>
        <w:tc>
          <w:tcPr>
            <w:tcW w:w="2837" w:type="dxa"/>
          </w:tcPr>
          <w:p w:rsidR="004D6960" w:rsidRDefault="004D6960" w:rsidP="002B6BA2">
            <w:r w:rsidRPr="00DB4874">
              <w:t>passwd</w:t>
            </w:r>
          </w:p>
        </w:tc>
        <w:tc>
          <w:tcPr>
            <w:tcW w:w="2837" w:type="dxa"/>
          </w:tcPr>
          <w:p w:rsidR="004D6960" w:rsidRDefault="004D6960" w:rsidP="002B6BA2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4D6960" w:rsidRDefault="004D6960" w:rsidP="002B6BA2">
            <w:r>
              <w:rPr>
                <w:rFonts w:hint="eastAsia"/>
              </w:rPr>
              <w:t>是</w:t>
            </w:r>
          </w:p>
        </w:tc>
      </w:tr>
      <w:tr w:rsidR="004D6960" w:rsidRPr="0051310A" w:rsidTr="002B6BA2">
        <w:trPr>
          <w:trHeight w:val="325"/>
        </w:trPr>
        <w:tc>
          <w:tcPr>
            <w:tcW w:w="2837" w:type="dxa"/>
          </w:tcPr>
          <w:p w:rsidR="004D6960" w:rsidRDefault="004D6960" w:rsidP="002B6BA2">
            <w:r w:rsidRPr="00915C47">
              <w:t>domain</w:t>
            </w:r>
          </w:p>
        </w:tc>
        <w:tc>
          <w:tcPr>
            <w:tcW w:w="2837" w:type="dxa"/>
          </w:tcPr>
          <w:p w:rsidR="004D6960" w:rsidRDefault="004D6960" w:rsidP="002B6BA2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4D6960" w:rsidRDefault="004D6960" w:rsidP="002B6BA2">
            <w:r>
              <w:rPr>
                <w:rFonts w:hint="eastAsia"/>
              </w:rPr>
              <w:t>是</w:t>
            </w:r>
          </w:p>
        </w:tc>
      </w:tr>
      <w:tr w:rsidR="004D6960" w:rsidRPr="0051310A" w:rsidTr="002B6BA2">
        <w:trPr>
          <w:trHeight w:val="325"/>
        </w:trPr>
        <w:tc>
          <w:tcPr>
            <w:tcW w:w="2837" w:type="dxa"/>
          </w:tcPr>
          <w:p w:rsidR="004D6960" w:rsidRPr="00915C47" w:rsidRDefault="004D6960" w:rsidP="002B6BA2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4D6960" w:rsidRDefault="004D6960" w:rsidP="002B6BA2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4D6960" w:rsidRDefault="004D6960" w:rsidP="002B6BA2">
            <w:r>
              <w:rPr>
                <w:rFonts w:hint="eastAsia"/>
              </w:rPr>
              <w:t>是</w:t>
            </w:r>
          </w:p>
        </w:tc>
      </w:tr>
      <w:tr w:rsidR="004D6960" w:rsidRPr="0051310A" w:rsidTr="002B6BA2">
        <w:trPr>
          <w:trHeight w:val="325"/>
        </w:trPr>
        <w:tc>
          <w:tcPr>
            <w:tcW w:w="2837" w:type="dxa"/>
          </w:tcPr>
          <w:p w:rsidR="004D6960" w:rsidRDefault="009C7B91" w:rsidP="002B6BA2">
            <w:r>
              <w:rPr>
                <w:rFonts w:hint="eastAsia"/>
              </w:rPr>
              <w:t>wo</w:t>
            </w:r>
            <w:r w:rsidR="004D6960"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:rsidR="004D6960" w:rsidRDefault="00AD118C" w:rsidP="002B6BA2">
            <w:r>
              <w:rPr>
                <w:rFonts w:hint="eastAsia"/>
              </w:rPr>
              <w:t>工单</w:t>
            </w:r>
            <w:r w:rsidR="004D6960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4D6960" w:rsidRDefault="004D6960" w:rsidP="002B6BA2">
            <w:r>
              <w:rPr>
                <w:rFonts w:hint="eastAsia"/>
              </w:rPr>
              <w:t>是</w:t>
            </w:r>
          </w:p>
        </w:tc>
      </w:tr>
    </w:tbl>
    <w:p w:rsidR="004D6960" w:rsidRDefault="004D6960" w:rsidP="004D6960">
      <w:pPr>
        <w:spacing w:line="360" w:lineRule="exact"/>
        <w:ind w:left="840"/>
        <w:rPr>
          <w:b/>
          <w:sz w:val="24"/>
        </w:rPr>
      </w:pPr>
      <w:r w:rsidRPr="00E20CB4">
        <w:rPr>
          <w:rFonts w:hint="eastAsia"/>
          <w:b/>
          <w:sz w:val="24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4D6960" w:rsidRPr="00A10A2B" w:rsidTr="002B6BA2">
        <w:tc>
          <w:tcPr>
            <w:tcW w:w="2840" w:type="dxa"/>
            <w:shd w:val="clear" w:color="auto" w:fill="31849B"/>
          </w:tcPr>
          <w:p w:rsidR="004D6960" w:rsidRPr="000051A3" w:rsidRDefault="004D6960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4D6960" w:rsidRPr="000051A3" w:rsidRDefault="004D6960" w:rsidP="002B6BA2">
            <w:r w:rsidRPr="000051A3">
              <w:rPr>
                <w:rFonts w:hint="eastAsia"/>
              </w:rPr>
              <w:t>含义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4D6960" w:rsidP="002B6BA2">
            <w:pPr>
              <w:spacing w:line="360" w:lineRule="exact"/>
              <w:rPr>
                <w:szCs w:val="21"/>
              </w:rPr>
            </w:pPr>
            <w:r w:rsidRPr="00A10A2B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4D6960" w:rsidRPr="00A10A2B" w:rsidRDefault="004D6960" w:rsidP="002B6BA2">
            <w:pPr>
              <w:spacing w:line="360" w:lineRule="exact"/>
              <w:rPr>
                <w:szCs w:val="21"/>
              </w:rPr>
            </w:pPr>
            <w:r w:rsidRPr="00A10A2B">
              <w:rPr>
                <w:rFonts w:hint="eastAsia"/>
                <w:szCs w:val="21"/>
              </w:rPr>
              <w:t>状态码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46102E" w:rsidP="002B6BA2">
            <w:pPr>
              <w:spacing w:line="360" w:lineRule="exact"/>
              <w:rPr>
                <w:szCs w:val="21"/>
              </w:rPr>
            </w:pPr>
            <w:r w:rsidRPr="0046102E">
              <w:rPr>
                <w:szCs w:val="21"/>
              </w:rPr>
              <w:t>orderstr</w:t>
            </w:r>
          </w:p>
        </w:tc>
        <w:tc>
          <w:tcPr>
            <w:tcW w:w="5682" w:type="dxa"/>
          </w:tcPr>
          <w:p w:rsidR="004D6960" w:rsidRPr="00A10A2B" w:rsidRDefault="008A6F50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工单信息</w:t>
            </w:r>
            <w:r w:rsidR="001D7E09">
              <w:rPr>
                <w:rFonts w:hint="eastAsia"/>
                <w:szCs w:val="21"/>
              </w:rPr>
              <w:t>（</w:t>
            </w:r>
            <w:r w:rsidR="007B4D21">
              <w:rPr>
                <w:rFonts w:hint="eastAsia"/>
                <w:szCs w:val="21"/>
              </w:rPr>
              <w:t>json</w:t>
            </w:r>
            <w:r w:rsidR="007B4D21">
              <w:rPr>
                <w:rFonts w:hint="eastAsia"/>
                <w:szCs w:val="21"/>
              </w:rPr>
              <w:t>格式</w:t>
            </w:r>
            <w:r w:rsidR="001D7E09">
              <w:rPr>
                <w:rFonts w:hint="eastAsia"/>
                <w:szCs w:val="21"/>
              </w:rPr>
              <w:t>）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02277A" w:rsidP="002B6BA2">
            <w:pPr>
              <w:spacing w:line="360" w:lineRule="exact"/>
              <w:rPr>
                <w:szCs w:val="21"/>
              </w:rPr>
            </w:pPr>
            <w:r w:rsidRPr="0002277A">
              <w:rPr>
                <w:szCs w:val="21"/>
              </w:rPr>
              <w:t>accounts</w:t>
            </w:r>
          </w:p>
        </w:tc>
        <w:tc>
          <w:tcPr>
            <w:tcW w:w="5682" w:type="dxa"/>
          </w:tcPr>
          <w:p w:rsidR="004D6960" w:rsidRPr="00A10A2B" w:rsidRDefault="006844E9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工单处理流水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6769D4" w:rsidP="002B6BA2">
            <w:pPr>
              <w:spacing w:line="360" w:lineRule="exact"/>
              <w:rPr>
                <w:szCs w:val="21"/>
              </w:rPr>
            </w:pPr>
            <w:r w:rsidRPr="006769D4">
              <w:rPr>
                <w:szCs w:val="21"/>
              </w:rPr>
              <w:t>remarks</w:t>
            </w:r>
          </w:p>
        </w:tc>
        <w:tc>
          <w:tcPr>
            <w:tcW w:w="5682" w:type="dxa"/>
          </w:tcPr>
          <w:p w:rsidR="004D6960" w:rsidRPr="00A10A2B" w:rsidRDefault="00AF5107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处理内容</w:t>
            </w:r>
          </w:p>
        </w:tc>
      </w:tr>
      <w:tr w:rsidR="00F71783" w:rsidRPr="00A10A2B" w:rsidTr="002B6BA2">
        <w:tc>
          <w:tcPr>
            <w:tcW w:w="2840" w:type="dxa"/>
          </w:tcPr>
          <w:p w:rsidR="00F71783" w:rsidRPr="006769D4" w:rsidRDefault="00F71783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5682" w:type="dxa"/>
          </w:tcPr>
          <w:p w:rsidR="00F71783" w:rsidRDefault="00F71783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  <w:r>
              <w:rPr>
                <w:rFonts w:hint="eastAsia"/>
                <w:szCs w:val="21"/>
              </w:rPr>
              <w:t xml:space="preserve"> </w:t>
            </w:r>
            <w:r w:rsidRPr="00F71783">
              <w:rPr>
                <w:rFonts w:hint="eastAsia"/>
                <w:szCs w:val="21"/>
              </w:rPr>
              <w:t>0</w:t>
            </w:r>
            <w:r w:rsidRPr="00F71783">
              <w:rPr>
                <w:rFonts w:hint="eastAsia"/>
                <w:szCs w:val="21"/>
              </w:rPr>
              <w:t>转移</w:t>
            </w:r>
            <w:r w:rsidRPr="00F71783">
              <w:rPr>
                <w:rFonts w:hint="eastAsia"/>
                <w:szCs w:val="21"/>
              </w:rPr>
              <w:t xml:space="preserve"> 1</w:t>
            </w:r>
            <w:r w:rsidRPr="00F71783">
              <w:rPr>
                <w:rFonts w:hint="eastAsia"/>
                <w:szCs w:val="21"/>
              </w:rPr>
              <w:t>闭单</w:t>
            </w:r>
            <w:r w:rsidRPr="00F71783">
              <w:rPr>
                <w:rFonts w:hint="eastAsia"/>
                <w:szCs w:val="21"/>
              </w:rPr>
              <w:t xml:space="preserve"> 2</w:t>
            </w:r>
            <w:r w:rsidRPr="00F71783">
              <w:rPr>
                <w:rFonts w:hint="eastAsia"/>
                <w:szCs w:val="21"/>
              </w:rPr>
              <w:t>新建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C5260F" w:rsidP="002B6BA2">
            <w:pPr>
              <w:spacing w:line="360" w:lineRule="exact"/>
              <w:rPr>
                <w:szCs w:val="21"/>
              </w:rPr>
            </w:pPr>
            <w:r w:rsidRPr="00C5260F">
              <w:rPr>
                <w:szCs w:val="21"/>
              </w:rPr>
              <w:t>removetime</w:t>
            </w:r>
          </w:p>
        </w:tc>
        <w:tc>
          <w:tcPr>
            <w:tcW w:w="5682" w:type="dxa"/>
          </w:tcPr>
          <w:p w:rsidR="004D6960" w:rsidRPr="00A10A2B" w:rsidRDefault="009F29A9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处理日期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944C3A" w:rsidP="002B6BA2">
            <w:pPr>
              <w:spacing w:line="360" w:lineRule="exact"/>
              <w:rPr>
                <w:szCs w:val="21"/>
              </w:rPr>
            </w:pPr>
            <w:r w:rsidRPr="00944C3A">
              <w:rPr>
                <w:szCs w:val="21"/>
              </w:rPr>
              <w:t>toname</w:t>
            </w:r>
          </w:p>
        </w:tc>
        <w:tc>
          <w:tcPr>
            <w:tcW w:w="5682" w:type="dxa"/>
          </w:tcPr>
          <w:p w:rsidR="004D6960" w:rsidRPr="00A10A2B" w:rsidRDefault="00944C3A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发起人</w:t>
            </w:r>
          </w:p>
        </w:tc>
      </w:tr>
      <w:tr w:rsidR="004D6960" w:rsidRPr="00A10A2B" w:rsidTr="002B6BA2">
        <w:tc>
          <w:tcPr>
            <w:tcW w:w="2840" w:type="dxa"/>
          </w:tcPr>
          <w:p w:rsidR="004D6960" w:rsidRPr="00A10A2B" w:rsidRDefault="00944C3A" w:rsidP="002B6BA2">
            <w:pPr>
              <w:spacing w:line="360" w:lineRule="exact"/>
              <w:rPr>
                <w:szCs w:val="21"/>
              </w:rPr>
            </w:pPr>
            <w:r w:rsidRPr="00944C3A">
              <w:rPr>
                <w:szCs w:val="21"/>
              </w:rPr>
              <w:t>fromname</w:t>
            </w:r>
          </w:p>
        </w:tc>
        <w:tc>
          <w:tcPr>
            <w:tcW w:w="5682" w:type="dxa"/>
          </w:tcPr>
          <w:p w:rsidR="004D6960" w:rsidRPr="00A10A2B" w:rsidRDefault="00944C3A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</w:tr>
    </w:tbl>
    <w:p w:rsidR="004D6960" w:rsidRDefault="004D6960" w:rsidP="00F21B5E"/>
    <w:p w:rsidR="00583BF2" w:rsidRDefault="00583BF2" w:rsidP="00F21B5E"/>
    <w:p w:rsidR="00F63706" w:rsidRDefault="00F63706" w:rsidP="00F63706">
      <w:r>
        <w:t>{</w:t>
      </w:r>
    </w:p>
    <w:p w:rsidR="00F63706" w:rsidRDefault="00F63706" w:rsidP="00F63706">
      <w:r>
        <w:t xml:space="preserve">    "result": 1000,</w:t>
      </w:r>
    </w:p>
    <w:p w:rsidR="00F63706" w:rsidRDefault="00F63706" w:rsidP="00F63706">
      <w:r>
        <w:t xml:space="preserve">    "data": {</w:t>
      </w:r>
    </w:p>
    <w:p w:rsidR="00F63706" w:rsidRDefault="00F63706" w:rsidP="00F63706">
      <w:r>
        <w:rPr>
          <w:rFonts w:hint="eastAsia"/>
        </w:rPr>
        <w:t xml:space="preserve">        "orderstr": "a:4:{s:10:\"root</w:t>
      </w:r>
      <w:r>
        <w:rPr>
          <w:rFonts w:hint="eastAsia"/>
        </w:rPr>
        <w:t>密码</w:t>
      </w:r>
      <w:r>
        <w:rPr>
          <w:rFonts w:hint="eastAsia"/>
        </w:rPr>
        <w:t>\";s:4:\"2222\";s:9:\"vpn</w:t>
      </w:r>
      <w:r>
        <w:rPr>
          <w:rFonts w:hint="eastAsia"/>
        </w:rPr>
        <w:t>地址</w:t>
      </w:r>
      <w:r>
        <w:rPr>
          <w:rFonts w:hint="eastAsia"/>
        </w:rPr>
        <w:t>\";s:4:\"2222\";s:12:\"</w:t>
      </w:r>
      <w:r>
        <w:rPr>
          <w:rFonts w:hint="eastAsia"/>
        </w:rPr>
        <w:t>系统版本</w:t>
      </w:r>
      <w:r>
        <w:rPr>
          <w:rFonts w:hint="eastAsia"/>
        </w:rPr>
        <w:t>\";s:12:\"</w:t>
      </w:r>
      <w:r>
        <w:rPr>
          <w:rFonts w:hint="eastAsia"/>
        </w:rPr>
        <w:t>企呼</w:t>
      </w:r>
      <w:r>
        <w:rPr>
          <w:rFonts w:hint="eastAsia"/>
        </w:rPr>
        <w:t>V8.1.5\";s:12:\"</w:t>
      </w:r>
      <w:r>
        <w:rPr>
          <w:rFonts w:hint="eastAsia"/>
        </w:rPr>
        <w:t>问题描述</w:t>
      </w:r>
      <w:r>
        <w:rPr>
          <w:rFonts w:hint="eastAsia"/>
        </w:rPr>
        <w:t>\";s:4:\"1111\";}",</w:t>
      </w:r>
    </w:p>
    <w:p w:rsidR="00F63706" w:rsidRDefault="00F63706" w:rsidP="00F63706">
      <w:r>
        <w:t xml:space="preserve">        "accounts": [</w:t>
      </w:r>
    </w:p>
    <w:p w:rsidR="00F63706" w:rsidRDefault="00F63706" w:rsidP="00F63706">
      <w:r>
        <w:t xml:space="preserve">            {</w:t>
      </w:r>
    </w:p>
    <w:p w:rsidR="00F63706" w:rsidRDefault="00F63706" w:rsidP="00F63706">
      <w:r>
        <w:t xml:space="preserve">                "id": "399",</w:t>
      </w:r>
    </w:p>
    <w:p w:rsidR="00F63706" w:rsidRDefault="00F63706" w:rsidP="00F63706">
      <w:r>
        <w:t xml:space="preserve">                "orderid": "281",</w:t>
      </w:r>
    </w:p>
    <w:p w:rsidR="00F63706" w:rsidRDefault="00F63706" w:rsidP="00F63706">
      <w:r>
        <w:t xml:space="preserve">                "tomove": "51",</w:t>
      </w:r>
    </w:p>
    <w:p w:rsidR="00F63706" w:rsidRDefault="00F63706" w:rsidP="00F63706">
      <w:r>
        <w:t xml:space="preserve">                "frommove": "51",</w:t>
      </w:r>
    </w:p>
    <w:p w:rsidR="00F63706" w:rsidRDefault="00F63706" w:rsidP="00F63706">
      <w:r>
        <w:t xml:space="preserve">                "removetime": "2016-12-26 11:47:46",</w:t>
      </w:r>
    </w:p>
    <w:p w:rsidR="00F63706" w:rsidRDefault="00F63706" w:rsidP="00F63706">
      <w:r>
        <w:rPr>
          <w:rFonts w:hint="eastAsia"/>
        </w:rPr>
        <w:lastRenderedPageBreak/>
        <w:t xml:space="preserve">                "remarks": "</w:t>
      </w:r>
      <w:r>
        <w:rPr>
          <w:rFonts w:hint="eastAsia"/>
        </w:rPr>
        <w:t>填写内容不完整，请重新填写</w:t>
      </w:r>
      <w:r>
        <w:rPr>
          <w:rFonts w:hint="eastAsia"/>
        </w:rPr>
        <w:t>",</w:t>
      </w:r>
    </w:p>
    <w:p w:rsidR="00F63706" w:rsidRDefault="00F63706" w:rsidP="00F63706">
      <w:r>
        <w:t xml:space="preserve">                "type": "0",</w:t>
      </w:r>
    </w:p>
    <w:p w:rsidR="00F63706" w:rsidRDefault="00F63706" w:rsidP="00F63706">
      <w:r>
        <w:t xml:space="preserve">                "dealTime": "511957",</w:t>
      </w:r>
    </w:p>
    <w:p w:rsidR="00F63706" w:rsidRDefault="00F63706" w:rsidP="00F63706">
      <w:r>
        <w:rPr>
          <w:rFonts w:hint="eastAsia"/>
        </w:rPr>
        <w:t xml:space="preserve">                "toname": "</w:t>
      </w:r>
      <w:r>
        <w:rPr>
          <w:rFonts w:hint="eastAsia"/>
        </w:rPr>
        <w:t>刘菁</w:t>
      </w:r>
      <w:r>
        <w:rPr>
          <w:rFonts w:hint="eastAsia"/>
        </w:rPr>
        <w:t>",</w:t>
      </w:r>
    </w:p>
    <w:p w:rsidR="00F63706" w:rsidRDefault="00F63706" w:rsidP="00F63706">
      <w:r>
        <w:rPr>
          <w:rFonts w:hint="eastAsia"/>
        </w:rPr>
        <w:t xml:space="preserve">                "fromname": "</w:t>
      </w:r>
      <w:r>
        <w:rPr>
          <w:rFonts w:hint="eastAsia"/>
        </w:rPr>
        <w:t>刘菁</w:t>
      </w:r>
      <w:r>
        <w:rPr>
          <w:rFonts w:hint="eastAsia"/>
        </w:rPr>
        <w:t>"</w:t>
      </w:r>
    </w:p>
    <w:p w:rsidR="00F63706" w:rsidRDefault="00F63706" w:rsidP="00F63706">
      <w:r>
        <w:t xml:space="preserve">            },</w:t>
      </w:r>
    </w:p>
    <w:p w:rsidR="00F63706" w:rsidRDefault="00F63706" w:rsidP="00F63706">
      <w:r>
        <w:t xml:space="preserve">            {</w:t>
      </w:r>
    </w:p>
    <w:p w:rsidR="00F63706" w:rsidRDefault="00F63706" w:rsidP="00F63706">
      <w:r>
        <w:t xml:space="preserve">                "id": "395",</w:t>
      </w:r>
    </w:p>
    <w:p w:rsidR="00F63706" w:rsidRDefault="00F63706" w:rsidP="00F63706">
      <w:r>
        <w:t xml:space="preserve">                "orderid": "281",</w:t>
      </w:r>
    </w:p>
    <w:p w:rsidR="00F63706" w:rsidRDefault="00F63706" w:rsidP="00F63706">
      <w:r>
        <w:t xml:space="preserve">                "tomove": "51",</w:t>
      </w:r>
    </w:p>
    <w:p w:rsidR="00F63706" w:rsidRDefault="00F63706" w:rsidP="00F63706">
      <w:r>
        <w:t xml:space="preserve">                "frommove": "o_sT6wF6pnGVUcX-zW79T9QkRZ-o",</w:t>
      </w:r>
    </w:p>
    <w:p w:rsidR="00F63706" w:rsidRDefault="00F63706" w:rsidP="00F63706">
      <w:r>
        <w:t xml:space="preserve">                "removetime": "2016-12-20 13:35:09",</w:t>
      </w:r>
    </w:p>
    <w:p w:rsidR="00F63706" w:rsidRDefault="00F63706" w:rsidP="00F63706">
      <w:r>
        <w:t xml:space="preserve">                "remarks": "2222",</w:t>
      </w:r>
    </w:p>
    <w:p w:rsidR="00F63706" w:rsidRDefault="00F63706" w:rsidP="00F63706">
      <w:r>
        <w:t xml:space="preserve">                "type": "2",</w:t>
      </w:r>
    </w:p>
    <w:p w:rsidR="00F63706" w:rsidRDefault="00F63706" w:rsidP="00F63706">
      <w:r>
        <w:t xml:space="preserve">                "dealTime": "0",</w:t>
      </w:r>
    </w:p>
    <w:p w:rsidR="00F63706" w:rsidRDefault="00F63706" w:rsidP="00F63706">
      <w:r>
        <w:rPr>
          <w:rFonts w:hint="eastAsia"/>
        </w:rPr>
        <w:t xml:space="preserve">                "toname": "</w:t>
      </w:r>
      <w:r>
        <w:rPr>
          <w:rFonts w:hint="eastAsia"/>
        </w:rPr>
        <w:t>刘菁</w:t>
      </w:r>
      <w:r>
        <w:rPr>
          <w:rFonts w:hint="eastAsia"/>
        </w:rPr>
        <w:t>",</w:t>
      </w:r>
    </w:p>
    <w:p w:rsidR="00F63706" w:rsidRDefault="00F63706" w:rsidP="00F63706">
      <w:r>
        <w:rPr>
          <w:rFonts w:hint="eastAsia"/>
        </w:rPr>
        <w:t xml:space="preserve">                "fromname": "</w:t>
      </w:r>
      <w:r>
        <w:rPr>
          <w:rFonts w:hint="eastAsia"/>
        </w:rPr>
        <w:t>尐</w:t>
      </w:r>
      <w:r>
        <w:rPr>
          <w:rFonts w:hint="eastAsia"/>
        </w:rPr>
        <w:t>`</w:t>
      </w:r>
      <w:r>
        <w:rPr>
          <w:rFonts w:hint="eastAsia"/>
        </w:rPr>
        <w:t>鱼児◇</w:t>
      </w:r>
      <w:r>
        <w:rPr>
          <w:rFonts w:hint="eastAsia"/>
        </w:rPr>
        <w:t>.."</w:t>
      </w:r>
    </w:p>
    <w:p w:rsidR="00F63706" w:rsidRDefault="00F63706" w:rsidP="00F63706">
      <w:r>
        <w:t xml:space="preserve">            }</w:t>
      </w:r>
    </w:p>
    <w:p w:rsidR="00F63706" w:rsidRDefault="00F63706" w:rsidP="00F63706">
      <w:r>
        <w:t xml:space="preserve">        ]</w:t>
      </w:r>
    </w:p>
    <w:p w:rsidR="00F63706" w:rsidRDefault="00F63706" w:rsidP="00F63706">
      <w:r>
        <w:t xml:space="preserve">    }</w:t>
      </w:r>
    </w:p>
    <w:p w:rsidR="00F63706" w:rsidRDefault="00F63706" w:rsidP="00F63706">
      <w:r>
        <w:t>}</w:t>
      </w:r>
    </w:p>
    <w:p w:rsidR="005B17E7" w:rsidRDefault="005B17E7" w:rsidP="00F63706"/>
    <w:p w:rsidR="005B17E7" w:rsidRDefault="005B17E7" w:rsidP="00F63706">
      <w:r>
        <w:rPr>
          <w:rFonts w:hint="eastAsia"/>
        </w:rPr>
        <w:t>如图</w:t>
      </w:r>
      <w:r>
        <w:rPr>
          <w:rFonts w:hint="eastAsia"/>
        </w:rPr>
        <w:t xml:space="preserve"> </w:t>
      </w:r>
    </w:p>
    <w:p w:rsidR="005B17E7" w:rsidRDefault="007E53BD" w:rsidP="00F63706">
      <w:r>
        <w:rPr>
          <w:rFonts w:hint="eastAsia"/>
          <w:noProof/>
        </w:rPr>
        <w:lastRenderedPageBreak/>
        <w:drawing>
          <wp:inline distT="0" distB="0" distL="0" distR="0">
            <wp:extent cx="42862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C53" w:rsidRDefault="00A52C53" w:rsidP="00F63706"/>
    <w:p w:rsidR="00A52C53" w:rsidRPr="00450DB7" w:rsidRDefault="004C57C7" w:rsidP="00AC0098">
      <w:pPr>
        <w:pStyle w:val="3"/>
        <w:numPr>
          <w:ilvl w:val="0"/>
          <w:numId w:val="1"/>
        </w:numPr>
        <w:rPr>
          <w:sz w:val="24"/>
        </w:rPr>
      </w:pPr>
      <w:bookmarkStart w:id="26" w:name="_Toc479267098"/>
      <w:r w:rsidRPr="00450DB7">
        <w:rPr>
          <w:rFonts w:hint="eastAsia"/>
          <w:sz w:val="24"/>
        </w:rPr>
        <w:t>工单</w:t>
      </w:r>
      <w:r w:rsidR="00183BC1">
        <w:rPr>
          <w:rFonts w:hint="eastAsia"/>
          <w:sz w:val="24"/>
        </w:rPr>
        <w:t xml:space="preserve"> </w:t>
      </w:r>
      <w:r w:rsidR="009B00F6">
        <w:rPr>
          <w:rFonts w:hint="eastAsia"/>
          <w:sz w:val="24"/>
        </w:rPr>
        <w:t>指派</w:t>
      </w:r>
      <w:r w:rsidRPr="00450DB7">
        <w:rPr>
          <w:rFonts w:hint="eastAsia"/>
          <w:sz w:val="24"/>
        </w:rPr>
        <w:t xml:space="preserve">  </w:t>
      </w:r>
      <w:r w:rsidR="00D93284" w:rsidRPr="00450DB7">
        <w:rPr>
          <w:rFonts w:hint="eastAsia"/>
          <w:sz w:val="24"/>
        </w:rPr>
        <w:t>app</w:t>
      </w:r>
      <w:r w:rsidR="00F16BF0" w:rsidRPr="00450DB7">
        <w:rPr>
          <w:rFonts w:hint="eastAsia"/>
          <w:sz w:val="24"/>
        </w:rPr>
        <w:t>WO</w:t>
      </w:r>
      <w:r w:rsidR="006A05BF">
        <w:rPr>
          <w:rFonts w:hint="eastAsia"/>
          <w:sz w:val="24"/>
        </w:rPr>
        <w:t>Assign</w:t>
      </w:r>
      <w:r w:rsidR="0004684C">
        <w:rPr>
          <w:rFonts w:hint="eastAsia"/>
          <w:sz w:val="24"/>
        </w:rPr>
        <w:t>.</w:t>
      </w:r>
      <w:r w:rsidR="00DE32AE" w:rsidRPr="00450DB7">
        <w:rPr>
          <w:rFonts w:hint="eastAsia"/>
          <w:sz w:val="24"/>
        </w:rPr>
        <w:t>html</w:t>
      </w:r>
      <w:bookmarkEnd w:id="26"/>
    </w:p>
    <w:p w:rsidR="009B0044" w:rsidRPr="008C3543" w:rsidRDefault="009B0044" w:rsidP="009B00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B0044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9B0044" w:rsidRPr="0051310A" w:rsidRDefault="009B0044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B0044" w:rsidRPr="0051310A" w:rsidRDefault="009B0044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B0044" w:rsidRPr="0051310A" w:rsidRDefault="009B0044" w:rsidP="002B6BA2">
            <w:r>
              <w:rPr>
                <w:rFonts w:hint="eastAsia"/>
              </w:rPr>
              <w:t>必须</w:t>
            </w:r>
          </w:p>
        </w:tc>
      </w:tr>
      <w:tr w:rsidR="009B0044" w:rsidRPr="0051310A" w:rsidTr="002B6BA2">
        <w:trPr>
          <w:trHeight w:val="309"/>
        </w:trPr>
        <w:tc>
          <w:tcPr>
            <w:tcW w:w="2837" w:type="dxa"/>
          </w:tcPr>
          <w:p w:rsidR="009B0044" w:rsidRDefault="009B0044" w:rsidP="002B6BA2">
            <w:r w:rsidRPr="00401844">
              <w:t>account</w:t>
            </w:r>
          </w:p>
        </w:tc>
        <w:tc>
          <w:tcPr>
            <w:tcW w:w="2837" w:type="dxa"/>
          </w:tcPr>
          <w:p w:rsidR="009B0044" w:rsidRDefault="009B0044" w:rsidP="002B6BA2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B0044" w:rsidRDefault="009B0044" w:rsidP="002B6BA2">
            <w:r>
              <w:rPr>
                <w:rFonts w:hint="eastAsia"/>
              </w:rPr>
              <w:t>是</w:t>
            </w:r>
          </w:p>
        </w:tc>
      </w:tr>
      <w:tr w:rsidR="009B0044" w:rsidRPr="0051310A" w:rsidTr="002B6BA2">
        <w:trPr>
          <w:trHeight w:val="325"/>
        </w:trPr>
        <w:tc>
          <w:tcPr>
            <w:tcW w:w="2837" w:type="dxa"/>
          </w:tcPr>
          <w:p w:rsidR="009B0044" w:rsidRDefault="009B0044" w:rsidP="002B6BA2">
            <w:r w:rsidRPr="00DB4874">
              <w:t>passwd</w:t>
            </w:r>
          </w:p>
        </w:tc>
        <w:tc>
          <w:tcPr>
            <w:tcW w:w="2837" w:type="dxa"/>
          </w:tcPr>
          <w:p w:rsidR="009B0044" w:rsidRDefault="009B0044" w:rsidP="002B6BA2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B0044" w:rsidRDefault="009B0044" w:rsidP="002B6BA2">
            <w:r>
              <w:rPr>
                <w:rFonts w:hint="eastAsia"/>
              </w:rPr>
              <w:t>是</w:t>
            </w:r>
          </w:p>
        </w:tc>
      </w:tr>
      <w:tr w:rsidR="009B0044" w:rsidRPr="0051310A" w:rsidTr="002B6BA2">
        <w:trPr>
          <w:trHeight w:val="325"/>
        </w:trPr>
        <w:tc>
          <w:tcPr>
            <w:tcW w:w="2837" w:type="dxa"/>
          </w:tcPr>
          <w:p w:rsidR="009B0044" w:rsidRDefault="009B0044" w:rsidP="002B6BA2">
            <w:r w:rsidRPr="00915C47">
              <w:t>domain</w:t>
            </w:r>
          </w:p>
        </w:tc>
        <w:tc>
          <w:tcPr>
            <w:tcW w:w="2837" w:type="dxa"/>
          </w:tcPr>
          <w:p w:rsidR="009B0044" w:rsidRDefault="009B0044" w:rsidP="002B6BA2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B0044" w:rsidRDefault="009B0044" w:rsidP="002B6BA2">
            <w:r>
              <w:rPr>
                <w:rFonts w:hint="eastAsia"/>
              </w:rPr>
              <w:t>是</w:t>
            </w:r>
          </w:p>
        </w:tc>
      </w:tr>
      <w:tr w:rsidR="009B0044" w:rsidRPr="0051310A" w:rsidTr="002B6BA2">
        <w:trPr>
          <w:trHeight w:val="325"/>
        </w:trPr>
        <w:tc>
          <w:tcPr>
            <w:tcW w:w="2837" w:type="dxa"/>
          </w:tcPr>
          <w:p w:rsidR="009B0044" w:rsidRPr="00915C47" w:rsidRDefault="009B0044" w:rsidP="002B6BA2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B0044" w:rsidRDefault="009B0044" w:rsidP="002B6BA2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B0044" w:rsidRDefault="009B0044" w:rsidP="002B6BA2">
            <w:r>
              <w:rPr>
                <w:rFonts w:hint="eastAsia"/>
              </w:rPr>
              <w:t>是</w:t>
            </w:r>
          </w:p>
        </w:tc>
      </w:tr>
      <w:tr w:rsidR="00461416" w:rsidRPr="0051310A" w:rsidTr="002B6BA2">
        <w:trPr>
          <w:trHeight w:val="325"/>
        </w:trPr>
        <w:tc>
          <w:tcPr>
            <w:tcW w:w="2837" w:type="dxa"/>
          </w:tcPr>
          <w:p w:rsidR="00461416" w:rsidRDefault="00461416" w:rsidP="002B6BA2">
            <w:r>
              <w:rPr>
                <w:rFonts w:hint="eastAsia"/>
              </w:rPr>
              <w:t>woId</w:t>
            </w:r>
          </w:p>
        </w:tc>
        <w:tc>
          <w:tcPr>
            <w:tcW w:w="2837" w:type="dxa"/>
          </w:tcPr>
          <w:p w:rsidR="00461416" w:rsidRDefault="00461416" w:rsidP="002B6BA2">
            <w:r>
              <w:rPr>
                <w:rFonts w:hint="eastAsia"/>
              </w:rPr>
              <w:t>工单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461416" w:rsidRDefault="00461416" w:rsidP="002B6BA2">
            <w:r>
              <w:rPr>
                <w:rFonts w:hint="eastAsia"/>
              </w:rPr>
              <w:t>是</w:t>
            </w:r>
          </w:p>
        </w:tc>
      </w:tr>
      <w:tr w:rsidR="00EE3FFB" w:rsidRPr="0051310A" w:rsidTr="002B6BA2">
        <w:trPr>
          <w:trHeight w:val="325"/>
        </w:trPr>
        <w:tc>
          <w:tcPr>
            <w:tcW w:w="2837" w:type="dxa"/>
          </w:tcPr>
          <w:p w:rsidR="00EE3FFB" w:rsidRDefault="003A2DEE" w:rsidP="002B6BA2">
            <w:r w:rsidRPr="003A2DEE">
              <w:t>tomove</w:t>
            </w:r>
          </w:p>
        </w:tc>
        <w:tc>
          <w:tcPr>
            <w:tcW w:w="2837" w:type="dxa"/>
          </w:tcPr>
          <w:p w:rsidR="00EE3FFB" w:rsidRDefault="003A2DEE" w:rsidP="00B80A84">
            <w:r>
              <w:rPr>
                <w:rFonts w:hint="eastAsia"/>
              </w:rPr>
              <w:t>接收人</w:t>
            </w:r>
            <w:r w:rsidR="00B80A84">
              <w:rPr>
                <w:rFonts w:hint="eastAsia"/>
              </w:rPr>
              <w:t xml:space="preserve"> </w:t>
            </w:r>
          </w:p>
        </w:tc>
        <w:tc>
          <w:tcPr>
            <w:tcW w:w="2838" w:type="dxa"/>
          </w:tcPr>
          <w:p w:rsidR="00EE3FFB" w:rsidRDefault="003E72FF" w:rsidP="002B6BA2">
            <w:r>
              <w:rPr>
                <w:rFonts w:hint="eastAsia"/>
              </w:rPr>
              <w:t>是</w:t>
            </w:r>
          </w:p>
        </w:tc>
      </w:tr>
      <w:tr w:rsidR="006B031D" w:rsidRPr="0051310A" w:rsidTr="002B6BA2">
        <w:trPr>
          <w:trHeight w:val="325"/>
        </w:trPr>
        <w:tc>
          <w:tcPr>
            <w:tcW w:w="2837" w:type="dxa"/>
          </w:tcPr>
          <w:p w:rsidR="006B031D" w:rsidRDefault="006B031D" w:rsidP="002B6BA2">
            <w:r>
              <w:rPr>
                <w:rFonts w:hint="eastAsia"/>
              </w:rPr>
              <w:lastRenderedPageBreak/>
              <w:t>remarks</w:t>
            </w:r>
          </w:p>
        </w:tc>
        <w:tc>
          <w:tcPr>
            <w:tcW w:w="2837" w:type="dxa"/>
          </w:tcPr>
          <w:p w:rsidR="006B031D" w:rsidRDefault="00785444" w:rsidP="002B6BA2">
            <w:r>
              <w:rPr>
                <w:rFonts w:hint="eastAsia"/>
              </w:rPr>
              <w:t>指派</w:t>
            </w:r>
            <w:r w:rsidR="006B031D">
              <w:rPr>
                <w:rFonts w:hint="eastAsia"/>
              </w:rPr>
              <w:t>说明</w:t>
            </w:r>
          </w:p>
        </w:tc>
        <w:tc>
          <w:tcPr>
            <w:tcW w:w="2838" w:type="dxa"/>
          </w:tcPr>
          <w:p w:rsidR="006B031D" w:rsidRDefault="006B031D" w:rsidP="002B6BA2">
            <w:r>
              <w:rPr>
                <w:rFonts w:hint="eastAsia"/>
              </w:rPr>
              <w:t>否</w:t>
            </w:r>
          </w:p>
        </w:tc>
      </w:tr>
    </w:tbl>
    <w:p w:rsidR="009B0044" w:rsidRDefault="009B0044" w:rsidP="009B0044">
      <w:pPr>
        <w:ind w:left="840"/>
      </w:pPr>
    </w:p>
    <w:p w:rsidR="009B0044" w:rsidRDefault="009B0044" w:rsidP="009B0044">
      <w:pPr>
        <w:ind w:left="840"/>
      </w:pPr>
      <w:r>
        <w:rPr>
          <w:rFonts w:hint="eastAsia"/>
        </w:rPr>
        <w:t>返回</w:t>
      </w:r>
    </w:p>
    <w:p w:rsidR="009B0044" w:rsidRDefault="009B0044" w:rsidP="009B0044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9B0044" w:rsidRPr="00A10A2B" w:rsidTr="002B6BA2">
        <w:tc>
          <w:tcPr>
            <w:tcW w:w="2840" w:type="dxa"/>
            <w:shd w:val="clear" w:color="auto" w:fill="31849B"/>
          </w:tcPr>
          <w:p w:rsidR="009B0044" w:rsidRPr="000051A3" w:rsidRDefault="009B0044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9B0044" w:rsidRPr="000051A3" w:rsidRDefault="009B0044" w:rsidP="002B6BA2">
            <w:r w:rsidRPr="000051A3">
              <w:rPr>
                <w:rFonts w:hint="eastAsia"/>
              </w:rPr>
              <w:t>含义</w:t>
            </w:r>
          </w:p>
        </w:tc>
      </w:tr>
      <w:tr w:rsidR="009B0044" w:rsidRPr="00A10A2B" w:rsidTr="002B6BA2">
        <w:tc>
          <w:tcPr>
            <w:tcW w:w="2840" w:type="dxa"/>
          </w:tcPr>
          <w:p w:rsidR="009B0044" w:rsidRPr="00A10A2B" w:rsidRDefault="009B0044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9B0044" w:rsidRPr="00A10A2B" w:rsidRDefault="009B0044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9B0044" w:rsidRPr="00A10A2B" w:rsidTr="002B6BA2">
        <w:tc>
          <w:tcPr>
            <w:tcW w:w="2840" w:type="dxa"/>
          </w:tcPr>
          <w:p w:rsidR="009B0044" w:rsidRPr="00A10A2B" w:rsidRDefault="00FB2F52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5682" w:type="dxa"/>
          </w:tcPr>
          <w:p w:rsidR="009B0044" w:rsidRPr="00A10A2B" w:rsidRDefault="00FB2F52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提示说明</w:t>
            </w:r>
          </w:p>
        </w:tc>
      </w:tr>
    </w:tbl>
    <w:p w:rsidR="009B0044" w:rsidRDefault="009B0044" w:rsidP="00F63706"/>
    <w:p w:rsidR="005039C0" w:rsidRDefault="005039C0" w:rsidP="00F63706"/>
    <w:p w:rsidR="005039C0" w:rsidRPr="00F40AB9" w:rsidRDefault="005039C0" w:rsidP="00AC0098">
      <w:pPr>
        <w:pStyle w:val="3"/>
        <w:numPr>
          <w:ilvl w:val="0"/>
          <w:numId w:val="1"/>
        </w:numPr>
        <w:rPr>
          <w:sz w:val="24"/>
        </w:rPr>
      </w:pPr>
      <w:bookmarkStart w:id="27" w:name="_Toc479267099"/>
      <w:r w:rsidRPr="00F40AB9">
        <w:rPr>
          <w:rFonts w:hint="eastAsia"/>
          <w:sz w:val="24"/>
        </w:rPr>
        <w:t>工单</w:t>
      </w:r>
      <w:r w:rsidRPr="00F40AB9">
        <w:rPr>
          <w:rFonts w:hint="eastAsia"/>
          <w:sz w:val="24"/>
        </w:rPr>
        <w:t xml:space="preserve"> </w:t>
      </w:r>
      <w:r w:rsidRPr="00F40AB9">
        <w:rPr>
          <w:rFonts w:hint="eastAsia"/>
          <w:sz w:val="24"/>
        </w:rPr>
        <w:t>闭单</w:t>
      </w:r>
      <w:r w:rsidRPr="00F40AB9">
        <w:rPr>
          <w:rFonts w:hint="eastAsia"/>
          <w:sz w:val="24"/>
        </w:rPr>
        <w:t xml:space="preserve"> </w:t>
      </w:r>
      <w:r w:rsidR="00317479" w:rsidRPr="00F40AB9">
        <w:rPr>
          <w:rFonts w:hint="eastAsia"/>
          <w:sz w:val="24"/>
        </w:rPr>
        <w:t>appWOClose</w:t>
      </w:r>
      <w:r w:rsidR="00A4028E" w:rsidRPr="00F40AB9">
        <w:rPr>
          <w:rFonts w:hint="eastAsia"/>
          <w:sz w:val="24"/>
        </w:rPr>
        <w:t>.html</w:t>
      </w:r>
      <w:bookmarkEnd w:id="27"/>
    </w:p>
    <w:p w:rsidR="005039C0" w:rsidRPr="008C3543" w:rsidRDefault="005039C0" w:rsidP="005039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5039C0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5039C0" w:rsidRPr="0051310A" w:rsidRDefault="005039C0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5039C0" w:rsidRPr="0051310A" w:rsidRDefault="005039C0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5039C0" w:rsidRPr="0051310A" w:rsidRDefault="005039C0" w:rsidP="002B6BA2">
            <w:r>
              <w:rPr>
                <w:rFonts w:hint="eastAsia"/>
              </w:rPr>
              <w:t>必须</w:t>
            </w:r>
          </w:p>
        </w:tc>
      </w:tr>
      <w:tr w:rsidR="005039C0" w:rsidRPr="0051310A" w:rsidTr="002B6BA2">
        <w:trPr>
          <w:trHeight w:val="309"/>
        </w:trPr>
        <w:tc>
          <w:tcPr>
            <w:tcW w:w="2837" w:type="dxa"/>
          </w:tcPr>
          <w:p w:rsidR="005039C0" w:rsidRDefault="005039C0" w:rsidP="002B6BA2">
            <w:r w:rsidRPr="00401844">
              <w:t>account</w:t>
            </w:r>
          </w:p>
        </w:tc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5039C0" w:rsidRDefault="005039C0" w:rsidP="002B6BA2">
            <w:r>
              <w:rPr>
                <w:rFonts w:hint="eastAsia"/>
              </w:rPr>
              <w:t>是</w:t>
            </w:r>
          </w:p>
        </w:tc>
      </w:tr>
      <w:tr w:rsidR="005039C0" w:rsidRPr="0051310A" w:rsidTr="002B6BA2">
        <w:trPr>
          <w:trHeight w:val="325"/>
        </w:trPr>
        <w:tc>
          <w:tcPr>
            <w:tcW w:w="2837" w:type="dxa"/>
          </w:tcPr>
          <w:p w:rsidR="005039C0" w:rsidRDefault="005039C0" w:rsidP="002B6BA2">
            <w:r w:rsidRPr="00DB4874">
              <w:t>passwd</w:t>
            </w:r>
          </w:p>
        </w:tc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5039C0" w:rsidRDefault="005039C0" w:rsidP="002B6BA2">
            <w:r>
              <w:rPr>
                <w:rFonts w:hint="eastAsia"/>
              </w:rPr>
              <w:t>是</w:t>
            </w:r>
          </w:p>
        </w:tc>
      </w:tr>
      <w:tr w:rsidR="005039C0" w:rsidRPr="0051310A" w:rsidTr="002B6BA2">
        <w:trPr>
          <w:trHeight w:val="325"/>
        </w:trPr>
        <w:tc>
          <w:tcPr>
            <w:tcW w:w="2837" w:type="dxa"/>
          </w:tcPr>
          <w:p w:rsidR="005039C0" w:rsidRDefault="005039C0" w:rsidP="002B6BA2">
            <w:r w:rsidRPr="00915C47">
              <w:t>domain</w:t>
            </w:r>
          </w:p>
        </w:tc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5039C0" w:rsidRDefault="005039C0" w:rsidP="002B6BA2">
            <w:r>
              <w:rPr>
                <w:rFonts w:hint="eastAsia"/>
              </w:rPr>
              <w:t>是</w:t>
            </w:r>
          </w:p>
        </w:tc>
      </w:tr>
      <w:tr w:rsidR="005039C0" w:rsidRPr="0051310A" w:rsidTr="002B6BA2">
        <w:trPr>
          <w:trHeight w:val="325"/>
        </w:trPr>
        <w:tc>
          <w:tcPr>
            <w:tcW w:w="2837" w:type="dxa"/>
          </w:tcPr>
          <w:p w:rsidR="005039C0" w:rsidRPr="00915C47" w:rsidRDefault="005039C0" w:rsidP="002B6BA2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5039C0" w:rsidRDefault="005039C0" w:rsidP="002B6BA2">
            <w:r>
              <w:rPr>
                <w:rFonts w:hint="eastAsia"/>
              </w:rPr>
              <w:t>是</w:t>
            </w:r>
          </w:p>
        </w:tc>
      </w:tr>
      <w:tr w:rsidR="005039C0" w:rsidRPr="0051310A" w:rsidTr="002B6BA2">
        <w:trPr>
          <w:trHeight w:val="325"/>
        </w:trPr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woId</w:t>
            </w:r>
          </w:p>
        </w:tc>
        <w:tc>
          <w:tcPr>
            <w:tcW w:w="2837" w:type="dxa"/>
          </w:tcPr>
          <w:p w:rsidR="005039C0" w:rsidRDefault="005039C0" w:rsidP="002B6BA2">
            <w:r>
              <w:rPr>
                <w:rFonts w:hint="eastAsia"/>
              </w:rPr>
              <w:t>工单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5039C0" w:rsidRDefault="005039C0" w:rsidP="002B6BA2">
            <w:r>
              <w:rPr>
                <w:rFonts w:hint="eastAsia"/>
              </w:rPr>
              <w:t>是</w:t>
            </w:r>
          </w:p>
        </w:tc>
      </w:tr>
      <w:tr w:rsidR="00B337A0" w:rsidRPr="0051310A" w:rsidTr="002B6BA2">
        <w:trPr>
          <w:trHeight w:val="325"/>
        </w:trPr>
        <w:tc>
          <w:tcPr>
            <w:tcW w:w="2837" w:type="dxa"/>
          </w:tcPr>
          <w:p w:rsidR="00B337A0" w:rsidRDefault="00B337A0" w:rsidP="002B6BA2">
            <w:r>
              <w:rPr>
                <w:rFonts w:hint="eastAsia"/>
              </w:rPr>
              <w:t>remarks</w:t>
            </w:r>
          </w:p>
        </w:tc>
        <w:tc>
          <w:tcPr>
            <w:tcW w:w="2837" w:type="dxa"/>
          </w:tcPr>
          <w:p w:rsidR="00B337A0" w:rsidRDefault="00413C84" w:rsidP="002B6BA2">
            <w:r>
              <w:rPr>
                <w:rFonts w:hint="eastAsia"/>
              </w:rPr>
              <w:t>闭单</w:t>
            </w:r>
            <w:r w:rsidR="00AF5E9D">
              <w:rPr>
                <w:rFonts w:hint="eastAsia"/>
              </w:rPr>
              <w:t>说明</w:t>
            </w:r>
          </w:p>
        </w:tc>
        <w:tc>
          <w:tcPr>
            <w:tcW w:w="2838" w:type="dxa"/>
          </w:tcPr>
          <w:p w:rsidR="00B337A0" w:rsidRDefault="003A179A" w:rsidP="002B6BA2">
            <w:commentRangeStart w:id="28"/>
            <w:r>
              <w:rPr>
                <w:rFonts w:hint="eastAsia"/>
              </w:rPr>
              <w:t>是</w:t>
            </w:r>
            <w:commentRangeEnd w:id="28"/>
            <w:r w:rsidR="00880273">
              <w:rPr>
                <w:rStyle w:val="ad"/>
              </w:rPr>
              <w:commentReference w:id="28"/>
            </w:r>
          </w:p>
        </w:tc>
      </w:tr>
    </w:tbl>
    <w:p w:rsidR="005039C0" w:rsidRDefault="005039C0" w:rsidP="005039C0">
      <w:pPr>
        <w:ind w:left="840"/>
      </w:pPr>
    </w:p>
    <w:p w:rsidR="005039C0" w:rsidRDefault="005039C0" w:rsidP="005039C0">
      <w:pPr>
        <w:ind w:left="840"/>
      </w:pPr>
      <w:r>
        <w:rPr>
          <w:rFonts w:hint="eastAsia"/>
        </w:rPr>
        <w:t>返回</w:t>
      </w:r>
    </w:p>
    <w:p w:rsidR="005039C0" w:rsidRDefault="005039C0" w:rsidP="005039C0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5039C0" w:rsidRPr="00A10A2B" w:rsidTr="002B6BA2">
        <w:tc>
          <w:tcPr>
            <w:tcW w:w="2840" w:type="dxa"/>
            <w:shd w:val="clear" w:color="auto" w:fill="31849B"/>
          </w:tcPr>
          <w:p w:rsidR="005039C0" w:rsidRPr="000051A3" w:rsidRDefault="005039C0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5039C0" w:rsidRPr="000051A3" w:rsidRDefault="005039C0" w:rsidP="002B6BA2">
            <w:r w:rsidRPr="000051A3">
              <w:rPr>
                <w:rFonts w:hint="eastAsia"/>
              </w:rPr>
              <w:t>含义</w:t>
            </w:r>
          </w:p>
        </w:tc>
      </w:tr>
      <w:tr w:rsidR="005039C0" w:rsidRPr="00A10A2B" w:rsidTr="002B6BA2">
        <w:tc>
          <w:tcPr>
            <w:tcW w:w="2840" w:type="dxa"/>
          </w:tcPr>
          <w:p w:rsidR="005039C0" w:rsidRPr="00A10A2B" w:rsidRDefault="005039C0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5039C0" w:rsidRPr="00A10A2B" w:rsidRDefault="005039C0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5039C0" w:rsidRPr="00A10A2B" w:rsidTr="002B6BA2">
        <w:tc>
          <w:tcPr>
            <w:tcW w:w="2840" w:type="dxa"/>
          </w:tcPr>
          <w:p w:rsidR="005039C0" w:rsidRPr="00A10A2B" w:rsidRDefault="00A17A2E" w:rsidP="002B6BA2">
            <w:pPr>
              <w:spacing w:line="360" w:lineRule="exact"/>
              <w:rPr>
                <w:sz w:val="24"/>
              </w:rPr>
            </w:pPr>
            <w:r w:rsidRPr="00A17A2E">
              <w:t>msg</w:t>
            </w:r>
          </w:p>
        </w:tc>
        <w:tc>
          <w:tcPr>
            <w:tcW w:w="5682" w:type="dxa"/>
          </w:tcPr>
          <w:p w:rsidR="005039C0" w:rsidRPr="00A10A2B" w:rsidRDefault="001C163E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提示说明</w:t>
            </w:r>
          </w:p>
        </w:tc>
      </w:tr>
    </w:tbl>
    <w:p w:rsidR="005039C0" w:rsidRDefault="005039C0" w:rsidP="00F63706"/>
    <w:p w:rsidR="005A0EFA" w:rsidRDefault="005A0EFA" w:rsidP="00F63706"/>
    <w:p w:rsidR="005A0EFA" w:rsidRDefault="005A0EFA" w:rsidP="00F63706"/>
    <w:p w:rsidR="005A0EFA" w:rsidRDefault="00BE1ED3" w:rsidP="00AC0098">
      <w:pPr>
        <w:pStyle w:val="3"/>
        <w:numPr>
          <w:ilvl w:val="0"/>
          <w:numId w:val="1"/>
        </w:numPr>
        <w:rPr>
          <w:sz w:val="24"/>
        </w:rPr>
      </w:pPr>
      <w:bookmarkStart w:id="29" w:name="_Toc479267100"/>
      <w:r w:rsidRPr="00B206E8">
        <w:rPr>
          <w:rFonts w:hint="eastAsia"/>
          <w:sz w:val="24"/>
        </w:rPr>
        <w:t>部门列表</w:t>
      </w:r>
      <w:r w:rsidR="00A27249" w:rsidRPr="00B206E8">
        <w:rPr>
          <w:rFonts w:hint="eastAsia"/>
          <w:sz w:val="24"/>
        </w:rPr>
        <w:t xml:space="preserve"> </w:t>
      </w:r>
      <w:r w:rsidR="001E57B8" w:rsidRPr="00B206E8">
        <w:rPr>
          <w:rFonts w:hint="eastAsia"/>
          <w:sz w:val="24"/>
        </w:rPr>
        <w:t>appD</w:t>
      </w:r>
      <w:r w:rsidR="004F4651" w:rsidRPr="00B206E8">
        <w:rPr>
          <w:rFonts w:hint="eastAsia"/>
          <w:sz w:val="24"/>
        </w:rPr>
        <w:t>epartment</w:t>
      </w:r>
      <w:r w:rsidR="00E273DE" w:rsidRPr="00B206E8">
        <w:rPr>
          <w:rFonts w:hint="eastAsia"/>
          <w:sz w:val="24"/>
        </w:rPr>
        <w:t>.html</w:t>
      </w:r>
      <w:bookmarkEnd w:id="29"/>
    </w:p>
    <w:p w:rsidR="0050094D" w:rsidRPr="008C3543" w:rsidRDefault="0050094D" w:rsidP="0068285C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50094D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50094D" w:rsidRPr="0051310A" w:rsidRDefault="0050094D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50094D" w:rsidRPr="0051310A" w:rsidRDefault="0050094D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50094D" w:rsidRPr="0051310A" w:rsidRDefault="0050094D" w:rsidP="002B6BA2">
            <w:r>
              <w:rPr>
                <w:rFonts w:hint="eastAsia"/>
              </w:rPr>
              <w:t>必须</w:t>
            </w:r>
          </w:p>
        </w:tc>
      </w:tr>
      <w:tr w:rsidR="0050094D" w:rsidRPr="0051310A" w:rsidTr="002B6BA2">
        <w:trPr>
          <w:trHeight w:val="309"/>
        </w:trPr>
        <w:tc>
          <w:tcPr>
            <w:tcW w:w="2837" w:type="dxa"/>
          </w:tcPr>
          <w:p w:rsidR="0050094D" w:rsidRDefault="0050094D" w:rsidP="002B6BA2">
            <w:r w:rsidRPr="00401844">
              <w:t>account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是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Default="0050094D" w:rsidP="002B6BA2">
            <w:r w:rsidRPr="00DB4874">
              <w:t>passwd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是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Default="0050094D" w:rsidP="002B6BA2">
            <w:r w:rsidRPr="00915C47">
              <w:t>domain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是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Pr="00915C47" w:rsidRDefault="0050094D" w:rsidP="002B6BA2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是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search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搜索</w:t>
            </w:r>
          </w:p>
          <w:p w:rsidR="0050094D" w:rsidRDefault="0050094D" w:rsidP="00A81F86">
            <w:r>
              <w:rPr>
                <w:rFonts w:hint="eastAsia"/>
              </w:rPr>
              <w:t>用于搜索</w:t>
            </w:r>
            <w:r w:rsidR="00736D53">
              <w:rPr>
                <w:rFonts w:hint="eastAsia"/>
              </w:rPr>
              <w:t>部门名称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否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Default="0050094D" w:rsidP="002B6BA2">
            <w:r>
              <w:t>page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第几页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否</w:t>
            </w:r>
          </w:p>
        </w:tc>
      </w:tr>
      <w:tr w:rsidR="0050094D" w:rsidRPr="0051310A" w:rsidTr="002B6BA2">
        <w:trPr>
          <w:trHeight w:val="325"/>
        </w:trPr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lastRenderedPageBreak/>
              <w:t>rows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每页行数，默认</w:t>
            </w:r>
            <w:r>
              <w:rPr>
                <w:rFonts w:hint="eastAsia"/>
              </w:rPr>
              <w:t>20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否</w:t>
            </w:r>
          </w:p>
        </w:tc>
      </w:tr>
      <w:tr w:rsidR="0050094D" w:rsidRPr="0051310A" w:rsidTr="002B6BA2">
        <w:trPr>
          <w:trHeight w:val="756"/>
        </w:trPr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sord</w:t>
            </w:r>
          </w:p>
        </w:tc>
        <w:tc>
          <w:tcPr>
            <w:tcW w:w="2837" w:type="dxa"/>
          </w:tcPr>
          <w:p w:rsidR="0050094D" w:rsidRDefault="0050094D" w:rsidP="002B6BA2">
            <w:r>
              <w:rPr>
                <w:rFonts w:hint="eastAsia"/>
              </w:rPr>
              <w:t>排序，</w:t>
            </w:r>
          </w:p>
          <w:p w:rsidR="0050094D" w:rsidRDefault="0050094D" w:rsidP="002B6BA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desc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asc,desc</w:t>
            </w:r>
          </w:p>
        </w:tc>
        <w:tc>
          <w:tcPr>
            <w:tcW w:w="2838" w:type="dxa"/>
          </w:tcPr>
          <w:p w:rsidR="0050094D" w:rsidRDefault="0050094D" w:rsidP="002B6BA2">
            <w:r>
              <w:rPr>
                <w:rFonts w:hint="eastAsia"/>
              </w:rPr>
              <w:t>否</w:t>
            </w:r>
          </w:p>
        </w:tc>
      </w:tr>
    </w:tbl>
    <w:p w:rsidR="0050094D" w:rsidRDefault="0050094D" w:rsidP="0068285C">
      <w:pPr>
        <w:ind w:left="840"/>
      </w:pPr>
    </w:p>
    <w:p w:rsidR="0050094D" w:rsidRDefault="0050094D" w:rsidP="0068285C">
      <w:pPr>
        <w:ind w:left="840"/>
      </w:pPr>
      <w:r>
        <w:rPr>
          <w:rFonts w:hint="eastAsia"/>
        </w:rPr>
        <w:t>返回</w:t>
      </w:r>
    </w:p>
    <w:p w:rsidR="0050094D" w:rsidRDefault="0050094D" w:rsidP="0068285C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50094D" w:rsidRPr="00A10A2B" w:rsidTr="002B6BA2">
        <w:tc>
          <w:tcPr>
            <w:tcW w:w="2840" w:type="dxa"/>
            <w:shd w:val="clear" w:color="auto" w:fill="31849B"/>
          </w:tcPr>
          <w:p w:rsidR="0050094D" w:rsidRPr="000051A3" w:rsidRDefault="0050094D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50094D" w:rsidRPr="000051A3" w:rsidRDefault="0050094D" w:rsidP="002B6BA2">
            <w:r w:rsidRPr="000051A3">
              <w:rPr>
                <w:rFonts w:hint="eastAsia"/>
              </w:rPr>
              <w:t>含义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50094D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sz w:val="24"/>
              </w:rPr>
              <w:t>result</w:t>
            </w:r>
          </w:p>
        </w:tc>
        <w:tc>
          <w:tcPr>
            <w:tcW w:w="5682" w:type="dxa"/>
          </w:tcPr>
          <w:p w:rsidR="0050094D" w:rsidRPr="00A10A2B" w:rsidRDefault="0050094D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状态码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50094D" w:rsidP="002B6BA2">
            <w:pPr>
              <w:spacing w:line="360" w:lineRule="exact"/>
              <w:rPr>
                <w:sz w:val="24"/>
              </w:rPr>
            </w:pPr>
            <w:r>
              <w:t>data</w:t>
            </w:r>
          </w:p>
        </w:tc>
        <w:tc>
          <w:tcPr>
            <w:tcW w:w="5682" w:type="dxa"/>
          </w:tcPr>
          <w:p w:rsidR="0050094D" w:rsidRPr="00A10A2B" w:rsidRDefault="0050094D" w:rsidP="002B6BA2">
            <w:pPr>
              <w:spacing w:line="360" w:lineRule="exact"/>
              <w:rPr>
                <w:sz w:val="24"/>
              </w:rPr>
            </w:pPr>
            <w:r w:rsidRPr="00A10A2B">
              <w:rPr>
                <w:rFonts w:hint="eastAsia"/>
                <w:sz w:val="24"/>
              </w:rPr>
              <w:t>详情数据</w:t>
            </w:r>
          </w:p>
        </w:tc>
      </w:tr>
      <w:tr w:rsidR="00E15462" w:rsidRPr="00A10A2B" w:rsidTr="002B6BA2">
        <w:tc>
          <w:tcPr>
            <w:tcW w:w="2840" w:type="dxa"/>
          </w:tcPr>
          <w:p w:rsidR="00E15462" w:rsidRDefault="00E15462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5682" w:type="dxa"/>
          </w:tcPr>
          <w:p w:rsidR="00E15462" w:rsidRDefault="008F0C22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A10635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5682" w:type="dxa"/>
          </w:tcPr>
          <w:p w:rsidR="0050094D" w:rsidRPr="00A10A2B" w:rsidRDefault="00A10635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A10635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pid</w:t>
            </w:r>
          </w:p>
        </w:tc>
        <w:tc>
          <w:tcPr>
            <w:tcW w:w="5682" w:type="dxa"/>
          </w:tcPr>
          <w:p w:rsidR="0050094D" w:rsidRPr="00A10A2B" w:rsidRDefault="001413BF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父级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757931" w:rsidP="002B6BA2">
            <w:pPr>
              <w:spacing w:line="360" w:lineRule="exact"/>
              <w:rPr>
                <w:sz w:val="24"/>
              </w:rPr>
            </w:pPr>
            <w:r w:rsidRPr="00757931">
              <w:rPr>
                <w:sz w:val="24"/>
              </w:rPr>
              <w:t>pidname</w:t>
            </w:r>
          </w:p>
        </w:tc>
        <w:tc>
          <w:tcPr>
            <w:tcW w:w="5682" w:type="dxa"/>
          </w:tcPr>
          <w:p w:rsidR="0050094D" w:rsidRPr="00A10A2B" w:rsidRDefault="008E7C30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父级部门名称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6C783D" w:rsidP="002B6BA2">
            <w:pPr>
              <w:spacing w:line="360" w:lineRule="exact"/>
              <w:rPr>
                <w:sz w:val="24"/>
              </w:rPr>
            </w:pPr>
            <w:r w:rsidRPr="006C783D">
              <w:rPr>
                <w:sz w:val="24"/>
              </w:rPr>
              <w:t>larder</w:t>
            </w:r>
          </w:p>
        </w:tc>
        <w:tc>
          <w:tcPr>
            <w:tcW w:w="5682" w:type="dxa"/>
          </w:tcPr>
          <w:p w:rsidR="0050094D" w:rsidRPr="00A10A2B" w:rsidRDefault="00C44587" w:rsidP="001B71CD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部门负责人</w:t>
            </w:r>
            <w:r w:rsidR="000B6A0C">
              <w:rPr>
                <w:rFonts w:hint="eastAsia"/>
                <w:sz w:val="24"/>
              </w:rPr>
              <w:t>id</w:t>
            </w:r>
            <w:r w:rsidR="001B71CD">
              <w:rPr>
                <w:rFonts w:hint="eastAsia"/>
                <w:sz w:val="24"/>
              </w:rPr>
              <w:t xml:space="preserve">  </w:t>
            </w:r>
            <w:r w:rsidR="001B71CD">
              <w:rPr>
                <w:rFonts w:hint="eastAsia"/>
                <w:sz w:val="24"/>
              </w:rPr>
              <w:t>多人时以逗号分隔</w:t>
            </w:r>
          </w:p>
        </w:tc>
      </w:tr>
      <w:tr w:rsidR="0050094D" w:rsidRPr="00A10A2B" w:rsidTr="002B6BA2">
        <w:tc>
          <w:tcPr>
            <w:tcW w:w="2840" w:type="dxa"/>
          </w:tcPr>
          <w:p w:rsidR="0050094D" w:rsidRPr="00A10A2B" w:rsidRDefault="001928A6" w:rsidP="002B6BA2">
            <w:pPr>
              <w:spacing w:line="360" w:lineRule="exact"/>
              <w:rPr>
                <w:sz w:val="24"/>
              </w:rPr>
            </w:pPr>
            <w:r w:rsidRPr="001928A6">
              <w:rPr>
                <w:sz w:val="24"/>
              </w:rPr>
              <w:t>nickname</w:t>
            </w:r>
          </w:p>
        </w:tc>
        <w:tc>
          <w:tcPr>
            <w:tcW w:w="5682" w:type="dxa"/>
          </w:tcPr>
          <w:p w:rsidR="0050094D" w:rsidRPr="00A10A2B" w:rsidRDefault="003E3A3F" w:rsidP="002B6BA2">
            <w:pPr>
              <w:spacing w:line="3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部门负责人</w:t>
            </w:r>
            <w:r w:rsidR="003D321B">
              <w:rPr>
                <w:rFonts w:hint="eastAsia"/>
                <w:sz w:val="24"/>
              </w:rPr>
              <w:t>中文名</w:t>
            </w:r>
            <w:r w:rsidR="00846020">
              <w:rPr>
                <w:rFonts w:hint="eastAsia"/>
                <w:sz w:val="24"/>
              </w:rPr>
              <w:t xml:space="preserve"> </w:t>
            </w:r>
            <w:r w:rsidR="00992A57">
              <w:rPr>
                <w:rFonts w:hint="eastAsia"/>
                <w:sz w:val="24"/>
              </w:rPr>
              <w:t>多人时以逗号分隔</w:t>
            </w:r>
          </w:p>
        </w:tc>
      </w:tr>
    </w:tbl>
    <w:p w:rsidR="00093FBE" w:rsidRDefault="00093FBE" w:rsidP="00093FBE"/>
    <w:p w:rsidR="00A04BE0" w:rsidRDefault="00A04BE0" w:rsidP="00093FBE"/>
    <w:p w:rsidR="00A04BE0" w:rsidRDefault="00A04BE0" w:rsidP="00093FBE"/>
    <w:p w:rsidR="00A634B9" w:rsidRPr="000D5E84" w:rsidRDefault="00A634B9" w:rsidP="00AC0098">
      <w:pPr>
        <w:pStyle w:val="3"/>
        <w:numPr>
          <w:ilvl w:val="0"/>
          <w:numId w:val="1"/>
        </w:numPr>
        <w:rPr>
          <w:sz w:val="24"/>
        </w:rPr>
      </w:pPr>
      <w:bookmarkStart w:id="30" w:name="_Toc479267101"/>
      <w:r w:rsidRPr="000D5E84">
        <w:rPr>
          <w:rFonts w:hint="eastAsia"/>
          <w:sz w:val="24"/>
        </w:rPr>
        <w:t>用户列表</w:t>
      </w:r>
      <w:r w:rsidRPr="000D5E84">
        <w:rPr>
          <w:rFonts w:hint="eastAsia"/>
          <w:sz w:val="24"/>
        </w:rPr>
        <w:t xml:space="preserve"> </w:t>
      </w:r>
      <w:r w:rsidR="000A1DC1" w:rsidRPr="000D5E84">
        <w:rPr>
          <w:rFonts w:hint="eastAsia"/>
          <w:sz w:val="24"/>
        </w:rPr>
        <w:t>app</w:t>
      </w:r>
      <w:r w:rsidR="00005F24" w:rsidRPr="000D5E84">
        <w:rPr>
          <w:rFonts w:hint="eastAsia"/>
          <w:sz w:val="24"/>
        </w:rPr>
        <w:t>Use</w:t>
      </w:r>
      <w:r w:rsidR="0002230D" w:rsidRPr="000D5E84">
        <w:rPr>
          <w:rFonts w:hint="eastAsia"/>
          <w:sz w:val="24"/>
        </w:rPr>
        <w:t>r</w:t>
      </w:r>
      <w:r w:rsidR="00005F24" w:rsidRPr="000D5E84">
        <w:rPr>
          <w:rFonts w:hint="eastAsia"/>
          <w:sz w:val="24"/>
        </w:rPr>
        <w:t>List.html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634B9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A634B9" w:rsidRPr="0051310A" w:rsidRDefault="00A634B9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634B9" w:rsidRPr="0051310A" w:rsidRDefault="00A634B9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634B9" w:rsidRPr="0051310A" w:rsidRDefault="00A634B9" w:rsidP="002B6BA2">
            <w:r>
              <w:rPr>
                <w:rFonts w:hint="eastAsia"/>
              </w:rPr>
              <w:t>必须</w:t>
            </w:r>
          </w:p>
        </w:tc>
      </w:tr>
      <w:tr w:rsidR="00A634B9" w:rsidRPr="0051310A" w:rsidTr="002B6BA2">
        <w:trPr>
          <w:trHeight w:val="309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是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search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搜索</w:t>
            </w:r>
          </w:p>
          <w:p w:rsidR="00A634B9" w:rsidRPr="00416365" w:rsidRDefault="00A634B9" w:rsidP="00DE3C34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用于搜索</w:t>
            </w:r>
            <w:r w:rsidR="00DE3C34" w:rsidRPr="00416365">
              <w:rPr>
                <w:rFonts w:hint="eastAsia"/>
                <w:szCs w:val="21"/>
              </w:rPr>
              <w:t>中文名，</w:t>
            </w:r>
            <w:r w:rsidR="000A57B3" w:rsidRPr="00416365">
              <w:rPr>
                <w:rFonts w:hint="eastAsia"/>
                <w:szCs w:val="21"/>
              </w:rPr>
              <w:t>昵称</w:t>
            </w:r>
            <w:r w:rsidR="00DE3C34" w:rsidRPr="00416365">
              <w:rPr>
                <w:rFonts w:hint="eastAsia"/>
                <w:szCs w:val="21"/>
              </w:rPr>
              <w:t>，分机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szCs w:val="21"/>
              </w:rPr>
              <w:t>page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第几页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A634B9" w:rsidRPr="0051310A" w:rsidTr="002B6BA2">
        <w:trPr>
          <w:trHeight w:val="325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rows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每页行数，默认</w:t>
            </w:r>
            <w:r w:rsidRPr="00416365">
              <w:rPr>
                <w:rFonts w:hint="eastAsia"/>
                <w:szCs w:val="21"/>
              </w:rPr>
              <w:t>20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  <w:tr w:rsidR="00A634B9" w:rsidRPr="0051310A" w:rsidTr="002B6BA2">
        <w:trPr>
          <w:trHeight w:val="756"/>
        </w:trPr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sord</w:t>
            </w:r>
          </w:p>
        </w:tc>
        <w:tc>
          <w:tcPr>
            <w:tcW w:w="2837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排序，</w:t>
            </w:r>
          </w:p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默认</w:t>
            </w:r>
            <w:r w:rsidRPr="00416365">
              <w:rPr>
                <w:rFonts w:hint="eastAsia"/>
                <w:szCs w:val="21"/>
              </w:rPr>
              <w:t xml:space="preserve">desc </w:t>
            </w:r>
            <w:r w:rsidRPr="00416365">
              <w:rPr>
                <w:rFonts w:hint="eastAsia"/>
                <w:szCs w:val="21"/>
              </w:rPr>
              <w:t>可用</w:t>
            </w:r>
            <w:r w:rsidRPr="00416365">
              <w:rPr>
                <w:rFonts w:hint="eastAsia"/>
                <w:szCs w:val="21"/>
              </w:rPr>
              <w:t xml:space="preserve"> asc,desc</w:t>
            </w:r>
          </w:p>
        </w:tc>
        <w:tc>
          <w:tcPr>
            <w:tcW w:w="2838" w:type="dxa"/>
          </w:tcPr>
          <w:p w:rsidR="00A634B9" w:rsidRPr="00416365" w:rsidRDefault="00A634B9" w:rsidP="002B6BA2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否</w:t>
            </w:r>
          </w:p>
        </w:tc>
      </w:tr>
    </w:tbl>
    <w:p w:rsidR="00A634B9" w:rsidRDefault="00A634B9" w:rsidP="00A634B9">
      <w:pPr>
        <w:ind w:left="840"/>
      </w:pPr>
    </w:p>
    <w:p w:rsidR="00A634B9" w:rsidRDefault="00A634B9" w:rsidP="00A634B9">
      <w:pPr>
        <w:ind w:left="840"/>
      </w:pPr>
      <w:r>
        <w:rPr>
          <w:rFonts w:hint="eastAsia"/>
        </w:rPr>
        <w:t>返回</w:t>
      </w:r>
    </w:p>
    <w:p w:rsidR="00A634B9" w:rsidRDefault="00A634B9" w:rsidP="00A634B9">
      <w:pPr>
        <w:ind w:left="8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A634B9" w:rsidRPr="00A10A2B" w:rsidTr="002B6BA2">
        <w:tc>
          <w:tcPr>
            <w:tcW w:w="2840" w:type="dxa"/>
            <w:shd w:val="clear" w:color="auto" w:fill="31849B"/>
          </w:tcPr>
          <w:p w:rsidR="00A634B9" w:rsidRPr="000051A3" w:rsidRDefault="00A634B9" w:rsidP="002B6BA2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A634B9" w:rsidRPr="000051A3" w:rsidRDefault="00A634B9" w:rsidP="002B6BA2">
            <w:r w:rsidRPr="000051A3">
              <w:rPr>
                <w:rFonts w:hint="eastAsia"/>
              </w:rPr>
              <w:t>含义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状态码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详情数据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A634B9" w:rsidRPr="00BC07D1" w:rsidRDefault="00A75F55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用户</w:t>
            </w:r>
            <w:r w:rsidR="00A634B9" w:rsidRPr="00BC07D1">
              <w:rPr>
                <w:rFonts w:hint="eastAsia"/>
                <w:szCs w:val="21"/>
              </w:rPr>
              <w:t>id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lastRenderedPageBreak/>
              <w:t>name</w:t>
            </w:r>
          </w:p>
        </w:tc>
        <w:tc>
          <w:tcPr>
            <w:tcW w:w="5682" w:type="dxa"/>
          </w:tcPr>
          <w:p w:rsidR="00A634B9" w:rsidRPr="00BC07D1" w:rsidRDefault="006F2DD8" w:rsidP="00F23FC3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用户</w:t>
            </w:r>
            <w:r w:rsidR="00A634B9" w:rsidRPr="00BC07D1">
              <w:rPr>
                <w:rFonts w:hint="eastAsia"/>
                <w:szCs w:val="21"/>
              </w:rPr>
              <w:t>名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A75C70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nickname</w:t>
            </w:r>
          </w:p>
        </w:tc>
        <w:tc>
          <w:tcPr>
            <w:tcW w:w="5682" w:type="dxa"/>
          </w:tcPr>
          <w:p w:rsidR="00A634B9" w:rsidRPr="00BC07D1" w:rsidRDefault="00CA20DA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昵称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153D30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dep</w:t>
            </w:r>
            <w:r w:rsidR="007A05E5"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A634B9" w:rsidRPr="00BC07D1" w:rsidRDefault="00A634B9" w:rsidP="002B6BA2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部门</w:t>
            </w:r>
          </w:p>
        </w:tc>
      </w:tr>
      <w:tr w:rsidR="00A634B9" w:rsidRPr="00A10A2B" w:rsidTr="002B6BA2">
        <w:tc>
          <w:tcPr>
            <w:tcW w:w="2840" w:type="dxa"/>
          </w:tcPr>
          <w:p w:rsidR="00A634B9" w:rsidRPr="00BC07D1" w:rsidRDefault="00F15505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priname</w:t>
            </w:r>
          </w:p>
        </w:tc>
        <w:tc>
          <w:tcPr>
            <w:tcW w:w="5682" w:type="dxa"/>
          </w:tcPr>
          <w:p w:rsidR="00A634B9" w:rsidRPr="00BC07D1" w:rsidRDefault="00F15505" w:rsidP="002B6BA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</w:tr>
      <w:tr w:rsidR="00760CA0" w:rsidRPr="00A10A2B" w:rsidTr="002B6BA2">
        <w:tc>
          <w:tcPr>
            <w:tcW w:w="2840" w:type="dxa"/>
          </w:tcPr>
          <w:p w:rsidR="00760CA0" w:rsidRDefault="00760CA0">
            <w:r w:rsidRPr="009B3716">
              <w:t>status</w:t>
            </w:r>
          </w:p>
        </w:tc>
        <w:tc>
          <w:tcPr>
            <w:tcW w:w="5682" w:type="dxa"/>
          </w:tcPr>
          <w:p w:rsidR="00760CA0" w:rsidRDefault="00E309C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禁用</w:t>
            </w:r>
          </w:p>
        </w:tc>
      </w:tr>
      <w:tr w:rsidR="00B16F2B" w:rsidRPr="00A10A2B" w:rsidTr="00BD40EE">
        <w:tc>
          <w:tcPr>
            <w:tcW w:w="2840" w:type="dxa"/>
            <w:shd w:val="clear" w:color="auto" w:fill="auto"/>
          </w:tcPr>
          <w:p w:rsidR="00B16F2B" w:rsidRPr="009B3716" w:rsidRDefault="00B16F2B">
            <w:r>
              <w:rPr>
                <w:rFonts w:hint="eastAsia"/>
              </w:rPr>
              <w:t>img</w:t>
            </w:r>
          </w:p>
        </w:tc>
        <w:tc>
          <w:tcPr>
            <w:tcW w:w="5682" w:type="dxa"/>
            <w:shd w:val="clear" w:color="auto" w:fill="auto"/>
          </w:tcPr>
          <w:p w:rsidR="00B16F2B" w:rsidRDefault="00B16F2B">
            <w:r>
              <w:rPr>
                <w:rFonts w:hint="eastAsia"/>
              </w:rPr>
              <w:t>用户头像</w:t>
            </w:r>
          </w:p>
        </w:tc>
      </w:tr>
      <w:tr w:rsidR="00B16F2B" w:rsidRPr="00A10A2B" w:rsidTr="00BD40EE">
        <w:tc>
          <w:tcPr>
            <w:tcW w:w="2840" w:type="dxa"/>
            <w:shd w:val="clear" w:color="auto" w:fill="auto"/>
          </w:tcPr>
          <w:p w:rsidR="00B16F2B" w:rsidRDefault="00B16F2B">
            <w:r>
              <w:rPr>
                <w:rFonts w:hint="eastAsia"/>
              </w:rPr>
              <w:t>mobile</w:t>
            </w:r>
          </w:p>
        </w:tc>
        <w:tc>
          <w:tcPr>
            <w:tcW w:w="5682" w:type="dxa"/>
            <w:shd w:val="clear" w:color="auto" w:fill="auto"/>
          </w:tcPr>
          <w:p w:rsidR="00B16F2B" w:rsidRDefault="00B16F2B">
            <w:r>
              <w:rPr>
                <w:rFonts w:hint="eastAsia"/>
              </w:rPr>
              <w:t>手机号码</w:t>
            </w:r>
          </w:p>
        </w:tc>
      </w:tr>
      <w:tr w:rsidR="00B16F2B" w:rsidRPr="00A10A2B" w:rsidTr="00BD40EE">
        <w:tc>
          <w:tcPr>
            <w:tcW w:w="2840" w:type="dxa"/>
            <w:shd w:val="clear" w:color="auto" w:fill="auto"/>
          </w:tcPr>
          <w:p w:rsidR="00B16F2B" w:rsidRDefault="00B16F2B">
            <w:r w:rsidRPr="00B16F2B">
              <w:t>extension</w:t>
            </w:r>
          </w:p>
        </w:tc>
        <w:tc>
          <w:tcPr>
            <w:tcW w:w="5682" w:type="dxa"/>
            <w:shd w:val="clear" w:color="auto" w:fill="auto"/>
          </w:tcPr>
          <w:p w:rsidR="00B16F2B" w:rsidRDefault="00B16F2B">
            <w:r>
              <w:rPr>
                <w:rFonts w:hint="eastAsia"/>
              </w:rPr>
              <w:t>分机号</w:t>
            </w:r>
          </w:p>
        </w:tc>
      </w:tr>
    </w:tbl>
    <w:p w:rsidR="00FD347C" w:rsidRDefault="00FD347C" w:rsidP="00093FBE"/>
    <w:p w:rsidR="00D232B3" w:rsidRDefault="00D232B3" w:rsidP="00093FBE"/>
    <w:p w:rsidR="00E8605A" w:rsidRPr="00C561AD" w:rsidRDefault="00E8605A" w:rsidP="00AC0098">
      <w:pPr>
        <w:pStyle w:val="3"/>
        <w:numPr>
          <w:ilvl w:val="0"/>
          <w:numId w:val="1"/>
        </w:numPr>
        <w:rPr>
          <w:sz w:val="24"/>
        </w:rPr>
      </w:pPr>
      <w:bookmarkStart w:id="31" w:name="_Toc479267102"/>
      <w:r w:rsidRPr="00C561AD">
        <w:rPr>
          <w:rFonts w:hint="eastAsia"/>
          <w:sz w:val="24"/>
        </w:rPr>
        <w:t>修改个人信息</w:t>
      </w:r>
      <w:r w:rsidRPr="00C561AD">
        <w:rPr>
          <w:rFonts w:hint="eastAsia"/>
          <w:sz w:val="24"/>
        </w:rPr>
        <w:t xml:space="preserve"> appModifySelf.html</w:t>
      </w:r>
      <w:bookmarkEnd w:id="31"/>
    </w:p>
    <w:p w:rsidR="00C34D01" w:rsidRDefault="008F6B2F" w:rsidP="00C34D01">
      <w:r>
        <w:rPr>
          <w:rFonts w:hint="eastAsia"/>
        </w:rPr>
        <w:t>修改</w:t>
      </w:r>
      <w:r w:rsidR="00FF34E0">
        <w:rPr>
          <w:rFonts w:hint="eastAsia"/>
        </w:rPr>
        <w:t>当前</w:t>
      </w:r>
      <w:r>
        <w:rPr>
          <w:rFonts w:hint="eastAsia"/>
        </w:rPr>
        <w:t>登陆用户自己的信息</w:t>
      </w:r>
    </w:p>
    <w:p w:rsidR="00CD243A" w:rsidRPr="00FB10D0" w:rsidRDefault="00CD243A" w:rsidP="00C34D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E731D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AE731D" w:rsidRPr="0051310A" w:rsidRDefault="00AE731D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E731D" w:rsidRPr="0051310A" w:rsidRDefault="00AE731D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E731D" w:rsidRPr="0051310A" w:rsidRDefault="00AE731D" w:rsidP="002B6BA2">
            <w:r>
              <w:rPr>
                <w:rFonts w:hint="eastAsia"/>
              </w:rPr>
              <w:t>必须</w:t>
            </w:r>
          </w:p>
        </w:tc>
      </w:tr>
      <w:tr w:rsidR="00AE731D" w:rsidRPr="0051310A" w:rsidTr="002B6BA2">
        <w:trPr>
          <w:trHeight w:val="309"/>
        </w:trPr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AE731D" w:rsidRPr="0051310A" w:rsidTr="002B6BA2">
        <w:trPr>
          <w:trHeight w:val="325"/>
        </w:trPr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AE731D" w:rsidRPr="0051310A" w:rsidTr="002B6BA2">
        <w:trPr>
          <w:trHeight w:val="325"/>
        </w:trPr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AE731D" w:rsidRPr="0051310A" w:rsidTr="002B6BA2">
        <w:trPr>
          <w:trHeight w:val="325"/>
        </w:trPr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AE731D" w:rsidRPr="00BB01F3" w:rsidRDefault="00AE731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2F4474" w:rsidRPr="0051310A" w:rsidTr="002B6BA2">
        <w:trPr>
          <w:trHeight w:val="325"/>
        </w:trPr>
        <w:tc>
          <w:tcPr>
            <w:tcW w:w="2837" w:type="dxa"/>
          </w:tcPr>
          <w:p w:rsidR="002F4474" w:rsidRPr="00BB01F3" w:rsidRDefault="002F4474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act</w:t>
            </w:r>
          </w:p>
        </w:tc>
        <w:tc>
          <w:tcPr>
            <w:tcW w:w="2837" w:type="dxa"/>
          </w:tcPr>
          <w:p w:rsidR="002F4474" w:rsidRDefault="002F4474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修改的类型</w:t>
            </w:r>
          </w:p>
          <w:p w:rsidR="0029740C" w:rsidRDefault="007F31C1" w:rsidP="002B6BA2">
            <w:pPr>
              <w:rPr>
                <w:szCs w:val="21"/>
              </w:rPr>
            </w:pPr>
            <w:r w:rsidRPr="007E5FD2">
              <w:rPr>
                <w:rFonts w:hint="eastAsia"/>
                <w:szCs w:val="21"/>
              </w:rPr>
              <w:t xml:space="preserve">name </w:t>
            </w:r>
            <w:r w:rsidRPr="007E5FD2">
              <w:rPr>
                <w:rFonts w:hint="eastAsia"/>
                <w:szCs w:val="21"/>
              </w:rPr>
              <w:t>修改用户</w:t>
            </w:r>
          </w:p>
          <w:p w:rsidR="007F31C1" w:rsidRDefault="007F31C1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sign  </w:t>
            </w:r>
            <w:r>
              <w:rPr>
                <w:rFonts w:hint="eastAsia"/>
                <w:szCs w:val="21"/>
              </w:rPr>
              <w:t>修改签名</w:t>
            </w:r>
          </w:p>
          <w:p w:rsidR="00030B77" w:rsidRDefault="00657917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pass  </w:t>
            </w:r>
            <w:r>
              <w:rPr>
                <w:rFonts w:hint="eastAsia"/>
                <w:szCs w:val="21"/>
              </w:rPr>
              <w:t>修改密码</w:t>
            </w:r>
          </w:p>
          <w:p w:rsidR="00643313" w:rsidRDefault="009F1062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  <w:r w:rsidR="00E562BC">
              <w:rPr>
                <w:rFonts w:hint="eastAsia"/>
                <w:szCs w:val="21"/>
              </w:rPr>
              <w:t xml:space="preserve"> </w:t>
            </w:r>
            <w:r w:rsidR="00E562BC">
              <w:rPr>
                <w:rFonts w:hint="eastAsia"/>
                <w:szCs w:val="21"/>
              </w:rPr>
              <w:t>修改昵称</w:t>
            </w:r>
          </w:p>
          <w:p w:rsidR="00EC020C" w:rsidRDefault="00771F32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mobile   </w:t>
            </w:r>
            <w:r>
              <w:rPr>
                <w:rFonts w:hint="eastAsia"/>
                <w:szCs w:val="21"/>
              </w:rPr>
              <w:t>修改手机号码</w:t>
            </w:r>
          </w:p>
          <w:p w:rsidR="00771F32" w:rsidRDefault="00771F32" w:rsidP="002B6BA2">
            <w:pPr>
              <w:rPr>
                <w:szCs w:val="21"/>
              </w:rPr>
            </w:pPr>
          </w:p>
          <w:p w:rsidR="008C3154" w:rsidRDefault="00EC020C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说明：</w:t>
            </w:r>
          </w:p>
          <w:p w:rsidR="00EC020C" w:rsidRDefault="00EC020C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如修改用户，</w:t>
            </w:r>
            <w:r w:rsidR="00B43C13">
              <w:rPr>
                <w:rFonts w:hint="eastAsia"/>
                <w:szCs w:val="21"/>
              </w:rPr>
              <w:t>则</w:t>
            </w:r>
            <w:r w:rsidR="0075425D">
              <w:rPr>
                <w:rFonts w:hint="eastAsia"/>
                <w:szCs w:val="21"/>
              </w:rPr>
              <w:t>传输</w:t>
            </w:r>
            <w:r>
              <w:rPr>
                <w:rFonts w:hint="eastAsia"/>
                <w:szCs w:val="21"/>
              </w:rPr>
              <w:t>act= nickname &amp;</w:t>
            </w:r>
            <w:r w:rsidR="00BC5525" w:rsidRPr="008653C6">
              <w:rPr>
                <w:rFonts w:hint="eastAsia"/>
                <w:szCs w:val="21"/>
              </w:rPr>
              <w:t xml:space="preserve"> mnickname</w:t>
            </w:r>
            <w:r w:rsidR="00BC5525">
              <w:rPr>
                <w:rFonts w:hint="eastAsia"/>
                <w:szCs w:val="21"/>
              </w:rPr>
              <w:t>=</w:t>
            </w:r>
            <w:r w:rsidR="00BC5525">
              <w:rPr>
                <w:rFonts w:hint="eastAsia"/>
                <w:szCs w:val="21"/>
              </w:rPr>
              <w:t>新的昵称</w:t>
            </w:r>
          </w:p>
          <w:p w:rsidR="00EC020C" w:rsidRPr="00BB01F3" w:rsidRDefault="00EC020C" w:rsidP="002B6BA2">
            <w:pPr>
              <w:rPr>
                <w:szCs w:val="21"/>
              </w:rPr>
            </w:pPr>
          </w:p>
        </w:tc>
        <w:tc>
          <w:tcPr>
            <w:tcW w:w="2838" w:type="dxa"/>
          </w:tcPr>
          <w:p w:rsidR="0029740C" w:rsidRPr="00BB01F3" w:rsidRDefault="002F4474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26544A" w:rsidRPr="0051310A" w:rsidTr="00B36497">
        <w:trPr>
          <w:trHeight w:val="325"/>
        </w:trPr>
        <w:tc>
          <w:tcPr>
            <w:tcW w:w="2837" w:type="dxa"/>
            <w:shd w:val="clear" w:color="auto" w:fill="FABF8F"/>
          </w:tcPr>
          <w:p w:rsidR="0026544A" w:rsidRPr="008653C6" w:rsidRDefault="004D252D" w:rsidP="004875CC">
            <w:pPr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</w:pPr>
            <w:r w:rsidRPr="008653C6">
              <w:rPr>
                <w:rFonts w:ascii="Consolas" w:hAnsi="Consolas" w:cs="Consolas" w:hint="eastAsia"/>
                <w:color w:val="222222"/>
                <w:szCs w:val="21"/>
                <w:shd w:val="clear" w:color="auto" w:fill="FFFFFF"/>
              </w:rPr>
              <w:t>m</w:t>
            </w:r>
            <w:r w:rsidR="0026544A" w:rsidRPr="008653C6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name</w:t>
            </w:r>
          </w:p>
        </w:tc>
        <w:tc>
          <w:tcPr>
            <w:tcW w:w="2837" w:type="dxa"/>
            <w:shd w:val="clear" w:color="auto" w:fill="FABF8F"/>
          </w:tcPr>
          <w:p w:rsidR="0026544A" w:rsidRPr="008653C6" w:rsidRDefault="007F708B" w:rsidP="00722B89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  <w:shd w:val="clear" w:color="auto" w:fill="FABF8F"/>
          </w:tcPr>
          <w:p w:rsidR="0026544A" w:rsidRPr="008653C6" w:rsidRDefault="00D64434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否</w:t>
            </w:r>
          </w:p>
        </w:tc>
      </w:tr>
      <w:tr w:rsidR="00AE731D" w:rsidRPr="0051310A" w:rsidTr="00B36497">
        <w:trPr>
          <w:trHeight w:val="325"/>
        </w:trPr>
        <w:tc>
          <w:tcPr>
            <w:tcW w:w="2837" w:type="dxa"/>
            <w:shd w:val="clear" w:color="auto" w:fill="76923C"/>
          </w:tcPr>
          <w:p w:rsidR="00AE731D" w:rsidRPr="008653C6" w:rsidRDefault="004875CC" w:rsidP="004875CC">
            <w:pPr>
              <w:rPr>
                <w:szCs w:val="21"/>
              </w:rPr>
            </w:pPr>
            <w:r w:rsidRPr="008653C6">
              <w:rPr>
                <w:rFonts w:ascii="Consolas" w:hAnsi="Consolas" w:cs="Consolas" w:hint="eastAsia"/>
                <w:color w:val="222222"/>
                <w:szCs w:val="21"/>
                <w:shd w:val="clear" w:color="auto" w:fill="FFFFFF"/>
              </w:rPr>
              <w:t>msign</w:t>
            </w:r>
          </w:p>
        </w:tc>
        <w:tc>
          <w:tcPr>
            <w:tcW w:w="2837" w:type="dxa"/>
            <w:shd w:val="clear" w:color="auto" w:fill="76923C"/>
          </w:tcPr>
          <w:p w:rsidR="00AE731D" w:rsidRPr="008653C6" w:rsidRDefault="00FE5AD5" w:rsidP="00722B89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用户签名</w:t>
            </w:r>
          </w:p>
        </w:tc>
        <w:tc>
          <w:tcPr>
            <w:tcW w:w="2838" w:type="dxa"/>
            <w:shd w:val="clear" w:color="auto" w:fill="76923C"/>
          </w:tcPr>
          <w:p w:rsidR="00AE731D" w:rsidRPr="008653C6" w:rsidRDefault="000F434F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15C85" w:rsidRPr="0051310A" w:rsidTr="00B36497">
        <w:trPr>
          <w:trHeight w:val="325"/>
        </w:trPr>
        <w:tc>
          <w:tcPr>
            <w:tcW w:w="2837" w:type="dxa"/>
            <w:shd w:val="clear" w:color="auto" w:fill="D6E3BC"/>
          </w:tcPr>
          <w:p w:rsidR="00615C85" w:rsidRPr="008653C6" w:rsidRDefault="00615C85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mopss</w:t>
            </w:r>
          </w:p>
        </w:tc>
        <w:tc>
          <w:tcPr>
            <w:tcW w:w="2837" w:type="dxa"/>
            <w:shd w:val="clear" w:color="auto" w:fill="D6E3BC"/>
          </w:tcPr>
          <w:p w:rsidR="00615C85" w:rsidRPr="008653C6" w:rsidRDefault="00615C85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用户原始密码</w:t>
            </w:r>
          </w:p>
        </w:tc>
        <w:tc>
          <w:tcPr>
            <w:tcW w:w="2838" w:type="dxa"/>
            <w:shd w:val="clear" w:color="auto" w:fill="D6E3BC"/>
          </w:tcPr>
          <w:p w:rsidR="00615C85" w:rsidRPr="008653C6" w:rsidRDefault="000F434F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AE731D" w:rsidRPr="0051310A" w:rsidTr="00B36497">
        <w:trPr>
          <w:trHeight w:val="325"/>
        </w:trPr>
        <w:tc>
          <w:tcPr>
            <w:tcW w:w="2837" w:type="dxa"/>
            <w:shd w:val="clear" w:color="auto" w:fill="D6E3BC"/>
          </w:tcPr>
          <w:p w:rsidR="00AE731D" w:rsidRPr="008653C6" w:rsidRDefault="004D7A66" w:rsidP="002B6BA2">
            <w:pPr>
              <w:rPr>
                <w:szCs w:val="21"/>
              </w:rPr>
            </w:pPr>
            <w:commentRangeStart w:id="32"/>
            <w:r w:rsidRPr="008653C6">
              <w:rPr>
                <w:rFonts w:hint="eastAsia"/>
                <w:szCs w:val="21"/>
              </w:rPr>
              <w:t>m</w:t>
            </w:r>
            <w:r w:rsidR="003B14E5">
              <w:rPr>
                <w:rFonts w:hint="eastAsia"/>
                <w:szCs w:val="21"/>
              </w:rPr>
              <w:t>n</w:t>
            </w:r>
            <w:r w:rsidRPr="008653C6">
              <w:rPr>
                <w:rFonts w:hint="eastAsia"/>
                <w:szCs w:val="21"/>
              </w:rPr>
              <w:t>pass</w:t>
            </w:r>
            <w:commentRangeEnd w:id="32"/>
            <w:r w:rsidR="007B6D6F">
              <w:rPr>
                <w:rStyle w:val="ad"/>
              </w:rPr>
              <w:commentReference w:id="32"/>
            </w:r>
          </w:p>
        </w:tc>
        <w:tc>
          <w:tcPr>
            <w:tcW w:w="2837" w:type="dxa"/>
            <w:shd w:val="clear" w:color="auto" w:fill="D6E3BC"/>
          </w:tcPr>
          <w:p w:rsidR="00AE731D" w:rsidRPr="008653C6" w:rsidRDefault="003908AF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新的</w:t>
            </w:r>
            <w:r w:rsidR="000F68E1" w:rsidRPr="008653C6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  <w:shd w:val="clear" w:color="auto" w:fill="D6E3BC"/>
          </w:tcPr>
          <w:p w:rsidR="00AE731D" w:rsidRPr="008653C6" w:rsidRDefault="00A61C02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AE731D" w:rsidRPr="0051310A" w:rsidTr="00B36497">
        <w:trPr>
          <w:trHeight w:val="325"/>
        </w:trPr>
        <w:tc>
          <w:tcPr>
            <w:tcW w:w="2837" w:type="dxa"/>
            <w:shd w:val="clear" w:color="auto" w:fill="B2A1C7"/>
          </w:tcPr>
          <w:p w:rsidR="00AE731D" w:rsidRPr="008653C6" w:rsidRDefault="003E00F9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mnickname</w:t>
            </w:r>
          </w:p>
        </w:tc>
        <w:tc>
          <w:tcPr>
            <w:tcW w:w="2837" w:type="dxa"/>
            <w:shd w:val="clear" w:color="auto" w:fill="B2A1C7"/>
          </w:tcPr>
          <w:p w:rsidR="00AE731D" w:rsidRPr="008653C6" w:rsidRDefault="00576DDB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用户</w:t>
            </w:r>
            <w:r w:rsidR="009F1062">
              <w:rPr>
                <w:rFonts w:hint="eastAsia"/>
                <w:szCs w:val="21"/>
              </w:rPr>
              <w:t>昵称</w:t>
            </w:r>
          </w:p>
        </w:tc>
        <w:tc>
          <w:tcPr>
            <w:tcW w:w="2838" w:type="dxa"/>
            <w:shd w:val="clear" w:color="auto" w:fill="B2A1C7"/>
          </w:tcPr>
          <w:p w:rsidR="00AE731D" w:rsidRPr="008653C6" w:rsidRDefault="00AE731D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否</w:t>
            </w:r>
          </w:p>
        </w:tc>
      </w:tr>
      <w:tr w:rsidR="00B84F5F" w:rsidRPr="0051310A" w:rsidTr="005942A3">
        <w:trPr>
          <w:trHeight w:val="325"/>
        </w:trPr>
        <w:tc>
          <w:tcPr>
            <w:tcW w:w="2837" w:type="dxa"/>
            <w:shd w:val="clear" w:color="auto" w:fill="92CDDC" w:themeFill="accent5" w:themeFillTint="99"/>
          </w:tcPr>
          <w:p w:rsidR="00B84F5F" w:rsidRPr="008653C6" w:rsidRDefault="00B84F5F" w:rsidP="002B6BA2">
            <w:pPr>
              <w:rPr>
                <w:szCs w:val="21"/>
              </w:rPr>
            </w:pPr>
            <w:commentRangeStart w:id="33"/>
            <w:r>
              <w:rPr>
                <w:szCs w:val="21"/>
              </w:rPr>
              <w:t>mobile</w:t>
            </w:r>
          </w:p>
        </w:tc>
        <w:tc>
          <w:tcPr>
            <w:tcW w:w="2837" w:type="dxa"/>
            <w:shd w:val="clear" w:color="auto" w:fill="92CDDC" w:themeFill="accent5" w:themeFillTint="99"/>
          </w:tcPr>
          <w:p w:rsidR="00B84F5F" w:rsidRPr="008653C6" w:rsidRDefault="00B84F5F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2838" w:type="dxa"/>
            <w:shd w:val="clear" w:color="auto" w:fill="92CDDC" w:themeFill="accent5" w:themeFillTint="99"/>
          </w:tcPr>
          <w:p w:rsidR="00B84F5F" w:rsidRPr="008653C6" w:rsidRDefault="005C5874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  <w:commentRangeEnd w:id="33"/>
            <w:r w:rsidR="006402E2">
              <w:rPr>
                <w:rStyle w:val="ad"/>
              </w:rPr>
              <w:commentReference w:id="33"/>
            </w:r>
          </w:p>
        </w:tc>
      </w:tr>
    </w:tbl>
    <w:p w:rsidR="00E8605A" w:rsidRDefault="00E8605A" w:rsidP="00E8605A"/>
    <w:p w:rsidR="00E8605A" w:rsidRPr="00066453" w:rsidRDefault="00AC0A63" w:rsidP="00AC0098">
      <w:pPr>
        <w:pStyle w:val="3"/>
        <w:numPr>
          <w:ilvl w:val="0"/>
          <w:numId w:val="1"/>
        </w:numPr>
        <w:rPr>
          <w:sz w:val="21"/>
          <w:szCs w:val="21"/>
        </w:rPr>
      </w:pPr>
      <w:bookmarkStart w:id="34" w:name="_Toc479267103"/>
      <w:r w:rsidRPr="00066453">
        <w:rPr>
          <w:rFonts w:hint="eastAsia"/>
          <w:sz w:val="21"/>
          <w:szCs w:val="21"/>
        </w:rPr>
        <w:lastRenderedPageBreak/>
        <w:t>修改用户头像</w:t>
      </w:r>
      <w:r w:rsidR="00CB67D3" w:rsidRPr="00066453">
        <w:rPr>
          <w:rFonts w:hint="eastAsia"/>
          <w:sz w:val="21"/>
          <w:szCs w:val="21"/>
        </w:rPr>
        <w:t xml:space="preserve"> </w:t>
      </w:r>
      <w:r w:rsidR="00D447B3" w:rsidRPr="00066453">
        <w:rPr>
          <w:rFonts w:hint="eastAsia"/>
          <w:sz w:val="24"/>
        </w:rPr>
        <w:t>appModify</w:t>
      </w:r>
      <w:r w:rsidR="000B3B7F" w:rsidRPr="00066453">
        <w:rPr>
          <w:rFonts w:ascii="Helvetica" w:hAnsi="Helvetica" w:cs="Helvetica" w:hint="eastAsia"/>
          <w:color w:val="222222"/>
          <w:sz w:val="20"/>
          <w:szCs w:val="20"/>
        </w:rPr>
        <w:t>A</w:t>
      </w:r>
      <w:r w:rsidR="004C576B" w:rsidRPr="00066453">
        <w:rPr>
          <w:rFonts w:ascii="Helvetica" w:hAnsi="Helvetica" w:cs="Helvetica"/>
          <w:color w:val="222222"/>
          <w:sz w:val="20"/>
          <w:szCs w:val="20"/>
        </w:rPr>
        <w:t>vatar</w:t>
      </w:r>
      <w:r w:rsidR="00CD6D4F" w:rsidRPr="00066453">
        <w:rPr>
          <w:rFonts w:ascii="Helvetica" w:hAnsi="Helvetica" w:cs="Helvetica" w:hint="eastAsia"/>
          <w:color w:val="222222"/>
          <w:sz w:val="20"/>
          <w:szCs w:val="20"/>
        </w:rPr>
        <w:t>.html</w:t>
      </w:r>
      <w:bookmarkEnd w:id="34"/>
    </w:p>
    <w:p w:rsidR="00B209BF" w:rsidRDefault="00B209BF" w:rsidP="00E8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BC479D" w:rsidRPr="0051310A" w:rsidTr="002B6BA2">
        <w:trPr>
          <w:trHeight w:val="325"/>
        </w:trPr>
        <w:tc>
          <w:tcPr>
            <w:tcW w:w="2837" w:type="dxa"/>
            <w:shd w:val="clear" w:color="auto" w:fill="31849B"/>
          </w:tcPr>
          <w:p w:rsidR="00BC479D" w:rsidRPr="0051310A" w:rsidRDefault="00BC479D" w:rsidP="002B6BA2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BC479D" w:rsidRPr="0051310A" w:rsidRDefault="00BC479D" w:rsidP="002B6BA2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BC479D" w:rsidRPr="0051310A" w:rsidRDefault="00BC479D" w:rsidP="002B6BA2">
            <w:r>
              <w:rPr>
                <w:rFonts w:hint="eastAsia"/>
              </w:rPr>
              <w:t>必须</w:t>
            </w:r>
          </w:p>
        </w:tc>
      </w:tr>
      <w:tr w:rsidR="00BC479D" w:rsidRPr="0051310A" w:rsidTr="002B6BA2">
        <w:trPr>
          <w:trHeight w:val="309"/>
        </w:trPr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BC479D" w:rsidRPr="0051310A" w:rsidTr="002B6BA2">
        <w:trPr>
          <w:trHeight w:val="325"/>
        </w:trPr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BC479D" w:rsidRPr="0051310A" w:rsidTr="002B6BA2">
        <w:trPr>
          <w:trHeight w:val="325"/>
        </w:trPr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BC479D" w:rsidRPr="0051310A" w:rsidTr="002B6BA2">
        <w:trPr>
          <w:trHeight w:val="325"/>
        </w:trPr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BC479D" w:rsidRPr="00BB01F3" w:rsidRDefault="00BC479D" w:rsidP="002B6BA2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BC479D" w:rsidRPr="0051310A" w:rsidTr="006C4353">
        <w:trPr>
          <w:trHeight w:val="386"/>
        </w:trPr>
        <w:tc>
          <w:tcPr>
            <w:tcW w:w="2837" w:type="dxa"/>
          </w:tcPr>
          <w:p w:rsidR="00BC479D" w:rsidRPr="008653C6" w:rsidRDefault="00BC479D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img</w:t>
            </w:r>
          </w:p>
        </w:tc>
        <w:tc>
          <w:tcPr>
            <w:tcW w:w="2837" w:type="dxa"/>
          </w:tcPr>
          <w:p w:rsidR="00BC479D" w:rsidRPr="008653C6" w:rsidRDefault="00BC479D" w:rsidP="002B6BA2">
            <w:pPr>
              <w:rPr>
                <w:szCs w:val="21"/>
              </w:rPr>
            </w:pPr>
            <w:r w:rsidRPr="008653C6">
              <w:rPr>
                <w:rFonts w:hint="eastAsia"/>
                <w:szCs w:val="21"/>
              </w:rPr>
              <w:t>用户头像</w:t>
            </w:r>
          </w:p>
        </w:tc>
        <w:tc>
          <w:tcPr>
            <w:tcW w:w="2838" w:type="dxa"/>
          </w:tcPr>
          <w:p w:rsidR="00BC479D" w:rsidRPr="008653C6" w:rsidRDefault="00B01D0A" w:rsidP="002B6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</w:tbl>
    <w:p w:rsidR="00BC479D" w:rsidRDefault="00BC479D" w:rsidP="00E8605A"/>
    <w:p w:rsidR="000C191C" w:rsidRDefault="00B47AF4" w:rsidP="00E8605A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D232B" w:rsidRPr="00A10A2B" w:rsidTr="00AD5B2A">
        <w:tc>
          <w:tcPr>
            <w:tcW w:w="2840" w:type="dxa"/>
            <w:shd w:val="clear" w:color="auto" w:fill="31849B"/>
          </w:tcPr>
          <w:p w:rsidR="007D232B" w:rsidRPr="000051A3" w:rsidRDefault="007D232B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D232B" w:rsidRPr="000051A3" w:rsidRDefault="007D232B" w:rsidP="00AD5B2A">
            <w:r w:rsidRPr="000051A3">
              <w:rPr>
                <w:rFonts w:hint="eastAsia"/>
              </w:rPr>
              <w:t>含义</w:t>
            </w:r>
          </w:p>
        </w:tc>
      </w:tr>
      <w:tr w:rsidR="007D232B" w:rsidRPr="00A10A2B" w:rsidTr="00AD5B2A">
        <w:tc>
          <w:tcPr>
            <w:tcW w:w="2840" w:type="dxa"/>
          </w:tcPr>
          <w:p w:rsidR="007D232B" w:rsidRPr="00BC07D1" w:rsidRDefault="007D232B" w:rsidP="00AD5B2A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7D232B" w:rsidRPr="00BC07D1" w:rsidRDefault="007D232B" w:rsidP="00AD5B2A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状态码</w:t>
            </w:r>
          </w:p>
        </w:tc>
      </w:tr>
      <w:tr w:rsidR="007D232B" w:rsidRPr="00A10A2B" w:rsidTr="00AD5B2A">
        <w:tc>
          <w:tcPr>
            <w:tcW w:w="2840" w:type="dxa"/>
          </w:tcPr>
          <w:p w:rsidR="007D232B" w:rsidRPr="00BC07D1" w:rsidRDefault="007D232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7D232B" w:rsidRPr="00BC07D1" w:rsidRDefault="007D232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36F66" w:rsidRPr="00A10A2B" w:rsidTr="00AD5B2A">
        <w:tc>
          <w:tcPr>
            <w:tcW w:w="2840" w:type="dxa"/>
          </w:tcPr>
          <w:p w:rsidR="00536F66" w:rsidRDefault="00536F66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img</w:t>
            </w:r>
          </w:p>
        </w:tc>
        <w:tc>
          <w:tcPr>
            <w:tcW w:w="5682" w:type="dxa"/>
          </w:tcPr>
          <w:p w:rsidR="00536F66" w:rsidRDefault="00536F66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commentRangeStart w:id="35"/>
            <w:r>
              <w:rPr>
                <w:rFonts w:hint="eastAsia"/>
                <w:szCs w:val="21"/>
              </w:rPr>
              <w:t>头像</w:t>
            </w:r>
            <w:commentRangeEnd w:id="35"/>
            <w:r w:rsidR="00C75677">
              <w:rPr>
                <w:rStyle w:val="ad"/>
              </w:rPr>
              <w:commentReference w:id="35"/>
            </w:r>
          </w:p>
        </w:tc>
      </w:tr>
    </w:tbl>
    <w:p w:rsidR="00B47AF4" w:rsidRDefault="00B47AF4" w:rsidP="00E8605A"/>
    <w:p w:rsidR="00334A95" w:rsidRPr="00AC2356" w:rsidRDefault="00480EA6" w:rsidP="00AC0098">
      <w:pPr>
        <w:pStyle w:val="3"/>
        <w:numPr>
          <w:ilvl w:val="0"/>
          <w:numId w:val="1"/>
        </w:numPr>
        <w:rPr>
          <w:sz w:val="24"/>
        </w:rPr>
      </w:pPr>
      <w:bookmarkStart w:id="36" w:name="_Toc479267104"/>
      <w:r w:rsidRPr="00AC2356">
        <w:rPr>
          <w:rFonts w:hint="eastAsia"/>
          <w:sz w:val="24"/>
        </w:rPr>
        <w:t>用户</w:t>
      </w:r>
      <w:r w:rsidR="000B026E" w:rsidRPr="00AC2356">
        <w:rPr>
          <w:rFonts w:hint="eastAsia"/>
          <w:sz w:val="24"/>
        </w:rPr>
        <w:t>状态</w:t>
      </w:r>
      <w:r w:rsidR="000B026E" w:rsidRPr="00AC2356">
        <w:rPr>
          <w:rFonts w:hint="eastAsia"/>
          <w:sz w:val="24"/>
        </w:rPr>
        <w:t xml:space="preserve"> </w:t>
      </w:r>
      <w:r w:rsidR="00615A29" w:rsidRPr="00AC2356">
        <w:rPr>
          <w:rFonts w:hint="eastAsia"/>
          <w:sz w:val="24"/>
        </w:rPr>
        <w:t xml:space="preserve">  </w:t>
      </w:r>
      <w:r w:rsidR="000B026E" w:rsidRPr="00AC2356">
        <w:rPr>
          <w:rFonts w:hint="eastAsia"/>
          <w:sz w:val="24"/>
        </w:rPr>
        <w:t>外出</w:t>
      </w:r>
      <w:r w:rsidRPr="00AC2356">
        <w:rPr>
          <w:rFonts w:hint="eastAsia"/>
          <w:sz w:val="24"/>
        </w:rPr>
        <w:t xml:space="preserve"> </w:t>
      </w:r>
      <w:r w:rsidR="00F82C6F" w:rsidRPr="00AC2356">
        <w:rPr>
          <w:sz w:val="24"/>
        </w:rPr>
        <w:t>appCFPhone</w:t>
      </w:r>
      <w:r w:rsidRPr="00AC2356">
        <w:rPr>
          <w:rFonts w:ascii="Helvetica" w:hAnsi="Helvetica" w:cs="Helvetica" w:hint="eastAsia"/>
          <w:color w:val="222222"/>
          <w:sz w:val="24"/>
          <w:shd w:val="clear" w:color="auto" w:fill="FFFFFF"/>
        </w:rPr>
        <w:t>.html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334A95" w:rsidRPr="0051310A" w:rsidTr="00C1294A">
        <w:trPr>
          <w:trHeight w:val="325"/>
        </w:trPr>
        <w:tc>
          <w:tcPr>
            <w:tcW w:w="2837" w:type="dxa"/>
            <w:shd w:val="clear" w:color="auto" w:fill="31849B"/>
          </w:tcPr>
          <w:p w:rsidR="00334A95" w:rsidRPr="0051310A" w:rsidRDefault="00334A95" w:rsidP="00C129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334A95" w:rsidRPr="0051310A" w:rsidRDefault="00334A95" w:rsidP="00C1294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334A95" w:rsidRPr="0051310A" w:rsidRDefault="00334A95" w:rsidP="00C1294A">
            <w:r>
              <w:rPr>
                <w:rFonts w:hint="eastAsia"/>
              </w:rPr>
              <w:t>必须</w:t>
            </w:r>
          </w:p>
        </w:tc>
      </w:tr>
      <w:tr w:rsidR="00334A95" w:rsidRPr="0051310A" w:rsidTr="00C1294A">
        <w:trPr>
          <w:trHeight w:val="309"/>
        </w:trPr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334A95" w:rsidRPr="0051310A" w:rsidTr="00C1294A">
        <w:trPr>
          <w:trHeight w:val="325"/>
        </w:trPr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334A95" w:rsidRPr="0051310A" w:rsidTr="00C1294A">
        <w:trPr>
          <w:trHeight w:val="325"/>
        </w:trPr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334A95" w:rsidRPr="0051310A" w:rsidTr="00C1294A">
        <w:trPr>
          <w:trHeight w:val="325"/>
        </w:trPr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334A95" w:rsidRPr="00BB01F3" w:rsidRDefault="00334A9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</w:tbl>
    <w:p w:rsidR="00E26A54" w:rsidRDefault="00B559B5" w:rsidP="00E8605A">
      <w:r>
        <w:rPr>
          <w:rFonts w:hint="eastAsia"/>
        </w:rPr>
        <w:t xml:space="preserve"> </w:t>
      </w:r>
    </w:p>
    <w:p w:rsidR="00D912D8" w:rsidRDefault="00CC4582" w:rsidP="00E8605A">
      <w:r>
        <w:rPr>
          <w:rFonts w:hint="eastAsia"/>
        </w:rPr>
        <w:t>返回</w:t>
      </w:r>
    </w:p>
    <w:p w:rsidR="004D276E" w:rsidRDefault="004D276E" w:rsidP="00E8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D90D47" w:rsidRPr="00A10A2B" w:rsidTr="00C1294A">
        <w:tc>
          <w:tcPr>
            <w:tcW w:w="2840" w:type="dxa"/>
            <w:shd w:val="clear" w:color="auto" w:fill="31849B"/>
          </w:tcPr>
          <w:p w:rsidR="00D90D47" w:rsidRPr="000051A3" w:rsidRDefault="00D90D47" w:rsidP="00C129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D90D47" w:rsidRPr="000051A3" w:rsidRDefault="00D90D47" w:rsidP="00C1294A">
            <w:r w:rsidRPr="000051A3">
              <w:rPr>
                <w:rFonts w:hint="eastAsia"/>
              </w:rPr>
              <w:t>含义</w:t>
            </w:r>
          </w:p>
        </w:tc>
      </w:tr>
      <w:tr w:rsidR="00D90D47" w:rsidRPr="00A10A2B" w:rsidTr="00C1294A">
        <w:tc>
          <w:tcPr>
            <w:tcW w:w="2840" w:type="dxa"/>
          </w:tcPr>
          <w:p w:rsidR="00D90D47" w:rsidRPr="00BC07D1" w:rsidRDefault="00D90D47" w:rsidP="00C1294A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D90D47" w:rsidRPr="00BC07D1" w:rsidRDefault="00D90D47" w:rsidP="00C1294A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状态码</w:t>
            </w:r>
          </w:p>
        </w:tc>
      </w:tr>
      <w:tr w:rsidR="00D90D47" w:rsidRPr="00A10A2B" w:rsidTr="00C1294A">
        <w:tc>
          <w:tcPr>
            <w:tcW w:w="2840" w:type="dxa"/>
          </w:tcPr>
          <w:p w:rsidR="00D90D47" w:rsidRPr="00BC07D1" w:rsidRDefault="00DD42E8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DE49AE">
              <w:rPr>
                <w:rFonts w:hint="eastAsia"/>
                <w:szCs w:val="21"/>
              </w:rPr>
              <w:t>sg</w:t>
            </w:r>
          </w:p>
        </w:tc>
        <w:tc>
          <w:tcPr>
            <w:tcW w:w="5682" w:type="dxa"/>
          </w:tcPr>
          <w:p w:rsidR="00D90D47" w:rsidRPr="00BC07D1" w:rsidRDefault="00A93F2B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2E2CC2" w:rsidRDefault="002E2CC2" w:rsidP="00E8605A"/>
    <w:p w:rsidR="00E03045" w:rsidRPr="00524CF6" w:rsidRDefault="001F49CF" w:rsidP="00AC0098">
      <w:pPr>
        <w:pStyle w:val="3"/>
        <w:numPr>
          <w:ilvl w:val="0"/>
          <w:numId w:val="1"/>
        </w:numPr>
        <w:rPr>
          <w:sz w:val="24"/>
        </w:rPr>
      </w:pPr>
      <w:bookmarkStart w:id="37" w:name="_Toc479267105"/>
      <w:r w:rsidRPr="00524CF6">
        <w:rPr>
          <w:rFonts w:hint="eastAsia"/>
          <w:sz w:val="24"/>
        </w:rPr>
        <w:t>用户状态</w:t>
      </w:r>
      <w:r w:rsidRPr="00524CF6">
        <w:rPr>
          <w:rFonts w:hint="eastAsia"/>
          <w:sz w:val="24"/>
        </w:rPr>
        <w:t xml:space="preserve">   </w:t>
      </w:r>
      <w:r w:rsidR="00BE3E84" w:rsidRPr="00524CF6">
        <w:rPr>
          <w:rFonts w:hint="eastAsia"/>
          <w:sz w:val="24"/>
        </w:rPr>
        <w:t>办公</w:t>
      </w:r>
      <w:r w:rsidRPr="00524CF6">
        <w:rPr>
          <w:rFonts w:hint="eastAsia"/>
          <w:sz w:val="24"/>
        </w:rPr>
        <w:t xml:space="preserve"> </w:t>
      </w:r>
      <w:r w:rsidR="001916FA" w:rsidRPr="00524CF6">
        <w:rPr>
          <w:sz w:val="24"/>
        </w:rPr>
        <w:t>appDelCFPhone</w:t>
      </w:r>
      <w:r w:rsidRPr="00524CF6">
        <w:rPr>
          <w:rFonts w:ascii="Helvetica" w:hAnsi="Helvetica" w:cs="Helvetica" w:hint="eastAsia"/>
          <w:color w:val="222222"/>
          <w:sz w:val="24"/>
          <w:shd w:val="clear" w:color="auto" w:fill="FFFFFF"/>
        </w:rPr>
        <w:t>.html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03045" w:rsidRPr="0051310A" w:rsidTr="00C1294A">
        <w:trPr>
          <w:trHeight w:val="325"/>
        </w:trPr>
        <w:tc>
          <w:tcPr>
            <w:tcW w:w="2837" w:type="dxa"/>
            <w:shd w:val="clear" w:color="auto" w:fill="31849B"/>
          </w:tcPr>
          <w:p w:rsidR="00E03045" w:rsidRPr="0051310A" w:rsidRDefault="00E03045" w:rsidP="00C1294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03045" w:rsidRPr="0051310A" w:rsidRDefault="00E03045" w:rsidP="00C1294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03045" w:rsidRPr="0051310A" w:rsidRDefault="00E03045" w:rsidP="00C1294A">
            <w:r>
              <w:rPr>
                <w:rFonts w:hint="eastAsia"/>
              </w:rPr>
              <w:t>必须</w:t>
            </w:r>
          </w:p>
        </w:tc>
      </w:tr>
      <w:tr w:rsidR="00E03045" w:rsidRPr="0051310A" w:rsidTr="00C1294A">
        <w:trPr>
          <w:trHeight w:val="309"/>
        </w:trPr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account</w:t>
            </w:r>
          </w:p>
        </w:tc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用户名</w:t>
            </w:r>
          </w:p>
        </w:tc>
        <w:tc>
          <w:tcPr>
            <w:tcW w:w="2838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E03045" w:rsidRPr="0051310A" w:rsidTr="00C1294A">
        <w:trPr>
          <w:trHeight w:val="325"/>
        </w:trPr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passwd</w:t>
            </w:r>
          </w:p>
        </w:tc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密码</w:t>
            </w:r>
          </w:p>
        </w:tc>
        <w:tc>
          <w:tcPr>
            <w:tcW w:w="2838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E03045" w:rsidRPr="0051310A" w:rsidTr="00C1294A">
        <w:trPr>
          <w:trHeight w:val="325"/>
        </w:trPr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szCs w:val="21"/>
              </w:rPr>
              <w:t>domain</w:t>
            </w:r>
          </w:p>
        </w:tc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域名</w:t>
            </w:r>
          </w:p>
        </w:tc>
        <w:tc>
          <w:tcPr>
            <w:tcW w:w="2838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  <w:tr w:rsidR="00E03045" w:rsidRPr="0051310A" w:rsidTr="00C1294A">
        <w:trPr>
          <w:trHeight w:val="325"/>
        </w:trPr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token</w:t>
            </w:r>
          </w:p>
        </w:tc>
        <w:tc>
          <w:tcPr>
            <w:tcW w:w="2837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签名</w:t>
            </w:r>
          </w:p>
        </w:tc>
        <w:tc>
          <w:tcPr>
            <w:tcW w:w="2838" w:type="dxa"/>
          </w:tcPr>
          <w:p w:rsidR="00E03045" w:rsidRPr="00BB01F3" w:rsidRDefault="00E03045" w:rsidP="00C1294A">
            <w:pPr>
              <w:rPr>
                <w:szCs w:val="21"/>
              </w:rPr>
            </w:pPr>
            <w:r w:rsidRPr="00BB01F3">
              <w:rPr>
                <w:rFonts w:hint="eastAsia"/>
                <w:szCs w:val="21"/>
              </w:rPr>
              <w:t>是</w:t>
            </w:r>
          </w:p>
        </w:tc>
      </w:tr>
    </w:tbl>
    <w:p w:rsidR="00E03045" w:rsidRDefault="00E03045" w:rsidP="00E03045">
      <w:r>
        <w:rPr>
          <w:rFonts w:hint="eastAsia"/>
        </w:rPr>
        <w:t xml:space="preserve"> </w:t>
      </w:r>
    </w:p>
    <w:p w:rsidR="00E03045" w:rsidRDefault="00E03045" w:rsidP="00E03045">
      <w:r>
        <w:rPr>
          <w:rFonts w:hint="eastAsia"/>
        </w:rPr>
        <w:lastRenderedPageBreak/>
        <w:t>返回</w:t>
      </w:r>
    </w:p>
    <w:p w:rsidR="00E03045" w:rsidRDefault="00E03045" w:rsidP="00E030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E03045" w:rsidRPr="00A10A2B" w:rsidTr="00C1294A">
        <w:tc>
          <w:tcPr>
            <w:tcW w:w="2840" w:type="dxa"/>
            <w:shd w:val="clear" w:color="auto" w:fill="31849B"/>
          </w:tcPr>
          <w:p w:rsidR="00E03045" w:rsidRPr="000051A3" w:rsidRDefault="00E03045" w:rsidP="00C1294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E03045" w:rsidRPr="000051A3" w:rsidRDefault="00E03045" w:rsidP="00C1294A">
            <w:r w:rsidRPr="000051A3">
              <w:rPr>
                <w:rFonts w:hint="eastAsia"/>
              </w:rPr>
              <w:t>含义</w:t>
            </w:r>
          </w:p>
        </w:tc>
      </w:tr>
      <w:tr w:rsidR="00E03045" w:rsidRPr="00A10A2B" w:rsidTr="00C1294A">
        <w:tc>
          <w:tcPr>
            <w:tcW w:w="2840" w:type="dxa"/>
          </w:tcPr>
          <w:p w:rsidR="00E03045" w:rsidRPr="00BC07D1" w:rsidRDefault="00E03045" w:rsidP="00C1294A">
            <w:pPr>
              <w:spacing w:line="360" w:lineRule="exact"/>
              <w:rPr>
                <w:szCs w:val="21"/>
              </w:rPr>
            </w:pPr>
            <w:r w:rsidRPr="00BC07D1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E03045" w:rsidRPr="00BC07D1" w:rsidRDefault="00E03045" w:rsidP="00C1294A">
            <w:pPr>
              <w:spacing w:line="360" w:lineRule="exact"/>
              <w:rPr>
                <w:szCs w:val="21"/>
              </w:rPr>
            </w:pPr>
            <w:r w:rsidRPr="00BC07D1">
              <w:rPr>
                <w:rFonts w:hint="eastAsia"/>
                <w:szCs w:val="21"/>
              </w:rPr>
              <w:t>状态码</w:t>
            </w:r>
          </w:p>
        </w:tc>
      </w:tr>
      <w:tr w:rsidR="00E03045" w:rsidRPr="00A10A2B" w:rsidTr="00C1294A">
        <w:tc>
          <w:tcPr>
            <w:tcW w:w="2840" w:type="dxa"/>
          </w:tcPr>
          <w:p w:rsidR="00E03045" w:rsidRPr="00BC07D1" w:rsidRDefault="00107A6A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E03045" w:rsidRPr="00BC07D1" w:rsidRDefault="00A93F2B" w:rsidP="00C1294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</w:tbl>
    <w:p w:rsidR="00E03045" w:rsidRDefault="00E03045" w:rsidP="00E8605A"/>
    <w:p w:rsidR="00491CAE" w:rsidRDefault="00491CAE" w:rsidP="00E8605A"/>
    <w:p w:rsidR="00491CAE" w:rsidRDefault="00491CAE" w:rsidP="00E8605A"/>
    <w:p w:rsidR="00491CAE" w:rsidRDefault="00491CAE" w:rsidP="00E8605A"/>
    <w:p w:rsidR="00491CAE" w:rsidRPr="009040B9" w:rsidRDefault="00227A63" w:rsidP="00AC0098">
      <w:pPr>
        <w:pStyle w:val="3"/>
        <w:numPr>
          <w:ilvl w:val="0"/>
          <w:numId w:val="1"/>
        </w:numPr>
        <w:rPr>
          <w:sz w:val="24"/>
        </w:rPr>
      </w:pPr>
      <w:bookmarkStart w:id="38" w:name="_Toc479267106"/>
      <w:r w:rsidRPr="009040B9">
        <w:rPr>
          <w:rFonts w:hint="eastAsia"/>
          <w:sz w:val="24"/>
        </w:rPr>
        <w:t>通话记录</w:t>
      </w:r>
      <w:r w:rsidR="00491CAE" w:rsidRPr="009040B9">
        <w:rPr>
          <w:rFonts w:hint="eastAsia"/>
          <w:sz w:val="24"/>
        </w:rPr>
        <w:t xml:space="preserve"> </w:t>
      </w:r>
      <w:r w:rsidR="00F938C2" w:rsidRPr="009040B9">
        <w:rPr>
          <w:rFonts w:hint="eastAsia"/>
          <w:sz w:val="24"/>
        </w:rPr>
        <w:t>app</w:t>
      </w:r>
      <w:r w:rsidR="009B2946" w:rsidRPr="009040B9">
        <w:rPr>
          <w:sz w:val="24"/>
        </w:rPr>
        <w:t>CallRecords</w:t>
      </w:r>
      <w:r w:rsidR="00491CAE" w:rsidRPr="009040B9">
        <w:rPr>
          <w:rFonts w:ascii="Helvetica" w:hAnsi="Helvetica" w:cs="Helvetica" w:hint="eastAsia"/>
          <w:color w:val="222222"/>
          <w:sz w:val="24"/>
        </w:rPr>
        <w:t>.html</w:t>
      </w:r>
      <w:bookmarkEnd w:id="38"/>
    </w:p>
    <w:p w:rsidR="00491CAE" w:rsidRPr="00F9243C" w:rsidRDefault="00491CAE" w:rsidP="00491CAE">
      <w:pPr>
        <w:ind w:left="8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491CAE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491CAE" w:rsidRPr="0051310A" w:rsidRDefault="00491CAE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491CAE" w:rsidRPr="0051310A" w:rsidRDefault="00491CAE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491CAE" w:rsidRPr="0051310A" w:rsidRDefault="00491CAE" w:rsidP="00AD5B2A">
            <w:r>
              <w:rPr>
                <w:rFonts w:hint="eastAsia"/>
              </w:rPr>
              <w:t>必须</w:t>
            </w:r>
          </w:p>
        </w:tc>
      </w:tr>
      <w:tr w:rsidR="00491CAE" w:rsidRPr="0051310A" w:rsidTr="00AD5B2A">
        <w:trPr>
          <w:trHeight w:val="309"/>
        </w:trPr>
        <w:tc>
          <w:tcPr>
            <w:tcW w:w="2837" w:type="dxa"/>
          </w:tcPr>
          <w:p w:rsidR="00491CAE" w:rsidRDefault="00491CAE" w:rsidP="00AD5B2A">
            <w:r w:rsidRPr="00401844">
              <w:t>account</w:t>
            </w:r>
          </w:p>
        </w:tc>
        <w:tc>
          <w:tcPr>
            <w:tcW w:w="2837" w:type="dxa"/>
          </w:tcPr>
          <w:p w:rsidR="00491CAE" w:rsidRDefault="00491CAE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491CAE" w:rsidRDefault="00491CAE" w:rsidP="00AD5B2A">
            <w:r>
              <w:rPr>
                <w:rFonts w:hint="eastAsia"/>
              </w:rPr>
              <w:t>是</w:t>
            </w:r>
          </w:p>
        </w:tc>
      </w:tr>
      <w:tr w:rsidR="00491CAE" w:rsidRPr="0051310A" w:rsidTr="00AD5B2A">
        <w:trPr>
          <w:trHeight w:val="325"/>
        </w:trPr>
        <w:tc>
          <w:tcPr>
            <w:tcW w:w="2837" w:type="dxa"/>
          </w:tcPr>
          <w:p w:rsidR="00491CAE" w:rsidRDefault="00491CAE" w:rsidP="00AD5B2A">
            <w:r w:rsidRPr="00DB4874">
              <w:t>passwd</w:t>
            </w:r>
          </w:p>
        </w:tc>
        <w:tc>
          <w:tcPr>
            <w:tcW w:w="2837" w:type="dxa"/>
          </w:tcPr>
          <w:p w:rsidR="00491CAE" w:rsidRDefault="00491CAE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491CAE" w:rsidRDefault="00491CAE" w:rsidP="00AD5B2A">
            <w:r>
              <w:rPr>
                <w:rFonts w:hint="eastAsia"/>
              </w:rPr>
              <w:t>是</w:t>
            </w:r>
          </w:p>
        </w:tc>
      </w:tr>
      <w:tr w:rsidR="00491CAE" w:rsidRPr="0051310A" w:rsidTr="00AD5B2A">
        <w:trPr>
          <w:trHeight w:val="325"/>
        </w:trPr>
        <w:tc>
          <w:tcPr>
            <w:tcW w:w="2837" w:type="dxa"/>
          </w:tcPr>
          <w:p w:rsidR="00491CAE" w:rsidRDefault="00491CAE" w:rsidP="00AD5B2A">
            <w:r w:rsidRPr="00915C47">
              <w:t>domain</w:t>
            </w:r>
          </w:p>
        </w:tc>
        <w:tc>
          <w:tcPr>
            <w:tcW w:w="2837" w:type="dxa"/>
          </w:tcPr>
          <w:p w:rsidR="00491CAE" w:rsidRDefault="00491CAE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491CAE" w:rsidRDefault="00491CAE" w:rsidP="00AD5B2A">
            <w:r>
              <w:rPr>
                <w:rFonts w:hint="eastAsia"/>
              </w:rPr>
              <w:t>是</w:t>
            </w:r>
          </w:p>
        </w:tc>
      </w:tr>
      <w:tr w:rsidR="00491CAE" w:rsidRPr="0051310A" w:rsidTr="00AD5B2A">
        <w:trPr>
          <w:trHeight w:val="325"/>
        </w:trPr>
        <w:tc>
          <w:tcPr>
            <w:tcW w:w="2837" w:type="dxa"/>
          </w:tcPr>
          <w:p w:rsidR="00491CAE" w:rsidRPr="00915C47" w:rsidRDefault="00491CAE" w:rsidP="00AD5B2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37" w:type="dxa"/>
          </w:tcPr>
          <w:p w:rsidR="00491CAE" w:rsidRDefault="00491CAE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491CAE" w:rsidRDefault="00491CAE" w:rsidP="00AD5B2A">
            <w:r>
              <w:rPr>
                <w:rFonts w:hint="eastAsia"/>
              </w:rPr>
              <w:t>是</w:t>
            </w:r>
          </w:p>
        </w:tc>
      </w:tr>
      <w:tr w:rsidR="00491CAE" w:rsidRPr="0051310A" w:rsidTr="00AD5B2A">
        <w:trPr>
          <w:trHeight w:val="325"/>
        </w:trPr>
        <w:tc>
          <w:tcPr>
            <w:tcW w:w="2837" w:type="dxa"/>
          </w:tcPr>
          <w:p w:rsidR="00491CAE" w:rsidRDefault="001A0AA4" w:rsidP="00AD5B2A">
            <w:r>
              <w:rPr>
                <w:rFonts w:hint="eastAsia"/>
              </w:rPr>
              <w:t>src</w:t>
            </w:r>
          </w:p>
        </w:tc>
        <w:tc>
          <w:tcPr>
            <w:tcW w:w="2837" w:type="dxa"/>
          </w:tcPr>
          <w:p w:rsidR="008D07B4" w:rsidRPr="00416365" w:rsidRDefault="008D07B4" w:rsidP="008D07B4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搜索</w:t>
            </w:r>
          </w:p>
          <w:p w:rsidR="00491CAE" w:rsidRDefault="008D07B4" w:rsidP="007151AA">
            <w:r w:rsidRPr="00416365">
              <w:rPr>
                <w:rFonts w:hint="eastAsia"/>
                <w:szCs w:val="21"/>
              </w:rPr>
              <w:t>用于搜索</w:t>
            </w:r>
            <w:r w:rsidR="008E161C">
              <w:rPr>
                <w:rFonts w:hint="eastAsia"/>
              </w:rPr>
              <w:t>主叫</w:t>
            </w:r>
          </w:p>
        </w:tc>
        <w:tc>
          <w:tcPr>
            <w:tcW w:w="2838" w:type="dxa"/>
          </w:tcPr>
          <w:p w:rsidR="00491CAE" w:rsidRDefault="00BC067F" w:rsidP="00AD5B2A">
            <w:r>
              <w:rPr>
                <w:rFonts w:hint="eastAsia"/>
              </w:rPr>
              <w:t>否</w:t>
            </w:r>
          </w:p>
        </w:tc>
      </w:tr>
      <w:tr w:rsidR="001A0AA4" w:rsidRPr="0051310A" w:rsidTr="00AD5B2A">
        <w:trPr>
          <w:trHeight w:val="325"/>
        </w:trPr>
        <w:tc>
          <w:tcPr>
            <w:tcW w:w="2837" w:type="dxa"/>
          </w:tcPr>
          <w:p w:rsidR="001A0AA4" w:rsidRDefault="001A0AA4" w:rsidP="00AD5B2A">
            <w:r>
              <w:rPr>
                <w:rFonts w:hint="eastAsia"/>
              </w:rPr>
              <w:t>dst</w:t>
            </w:r>
          </w:p>
        </w:tc>
        <w:tc>
          <w:tcPr>
            <w:tcW w:w="2837" w:type="dxa"/>
          </w:tcPr>
          <w:p w:rsidR="001A0AA4" w:rsidRPr="00416365" w:rsidRDefault="001A0AA4" w:rsidP="00AD5B2A">
            <w:pPr>
              <w:rPr>
                <w:szCs w:val="21"/>
              </w:rPr>
            </w:pPr>
            <w:r w:rsidRPr="00416365">
              <w:rPr>
                <w:rFonts w:hint="eastAsia"/>
                <w:szCs w:val="21"/>
              </w:rPr>
              <w:t>搜索</w:t>
            </w:r>
          </w:p>
          <w:p w:rsidR="001A0AA4" w:rsidRDefault="001A0AA4" w:rsidP="001A0AA4">
            <w:r w:rsidRPr="00416365">
              <w:rPr>
                <w:rFonts w:hint="eastAsia"/>
                <w:szCs w:val="21"/>
              </w:rPr>
              <w:t>用于搜索</w:t>
            </w:r>
            <w:r>
              <w:rPr>
                <w:rFonts w:hint="eastAsia"/>
              </w:rPr>
              <w:t>被叫</w:t>
            </w:r>
          </w:p>
        </w:tc>
        <w:tc>
          <w:tcPr>
            <w:tcW w:w="2838" w:type="dxa"/>
          </w:tcPr>
          <w:p w:rsidR="001A0AA4" w:rsidRDefault="00A518D2" w:rsidP="00AD5B2A">
            <w:r>
              <w:rPr>
                <w:rFonts w:hint="eastAsia"/>
              </w:rPr>
              <w:t>否</w:t>
            </w:r>
          </w:p>
        </w:tc>
      </w:tr>
      <w:tr w:rsidR="001A0AA4" w:rsidRPr="0051310A" w:rsidTr="00AD5B2A">
        <w:trPr>
          <w:trHeight w:val="325"/>
        </w:trPr>
        <w:tc>
          <w:tcPr>
            <w:tcW w:w="2837" w:type="dxa"/>
          </w:tcPr>
          <w:p w:rsidR="001A0AA4" w:rsidRDefault="001A0AA4" w:rsidP="00AD5B2A">
            <w:r>
              <w:rPr>
                <w:rFonts w:hint="eastAsia"/>
              </w:rPr>
              <w:t>stime</w:t>
            </w:r>
          </w:p>
        </w:tc>
        <w:tc>
          <w:tcPr>
            <w:tcW w:w="2837" w:type="dxa"/>
          </w:tcPr>
          <w:p w:rsidR="001A0AA4" w:rsidRDefault="001A0AA4" w:rsidP="00AD5B2A">
            <w:r>
              <w:rPr>
                <w:rFonts w:hint="eastAsia"/>
              </w:rPr>
              <w:t>开始时间</w:t>
            </w:r>
          </w:p>
          <w:p w:rsidR="001A0AA4" w:rsidRDefault="001A0AA4" w:rsidP="00AD5B2A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2017-01-01 14:58:40</w:t>
            </w:r>
          </w:p>
        </w:tc>
        <w:tc>
          <w:tcPr>
            <w:tcW w:w="2838" w:type="dxa"/>
          </w:tcPr>
          <w:p w:rsidR="001A0AA4" w:rsidRDefault="001A0AA4" w:rsidP="00AD5B2A">
            <w:r>
              <w:rPr>
                <w:rFonts w:hint="eastAsia"/>
              </w:rPr>
              <w:t>是</w:t>
            </w:r>
          </w:p>
        </w:tc>
      </w:tr>
      <w:tr w:rsidR="001A0AA4" w:rsidRPr="0051310A" w:rsidTr="00AD5B2A">
        <w:trPr>
          <w:trHeight w:val="325"/>
        </w:trPr>
        <w:tc>
          <w:tcPr>
            <w:tcW w:w="2837" w:type="dxa"/>
          </w:tcPr>
          <w:p w:rsidR="001A0AA4" w:rsidRDefault="001A0AA4" w:rsidP="00AD5B2A">
            <w:r>
              <w:rPr>
                <w:rFonts w:hint="eastAsia"/>
              </w:rPr>
              <w:t>etime</w:t>
            </w:r>
          </w:p>
        </w:tc>
        <w:tc>
          <w:tcPr>
            <w:tcW w:w="2837" w:type="dxa"/>
          </w:tcPr>
          <w:p w:rsidR="001A0AA4" w:rsidRDefault="001A0AA4" w:rsidP="00AD5B2A">
            <w:r>
              <w:rPr>
                <w:rFonts w:hint="eastAsia"/>
              </w:rPr>
              <w:t>结束时间</w:t>
            </w:r>
          </w:p>
          <w:p w:rsidR="001A0AA4" w:rsidRDefault="001A0AA4" w:rsidP="00AD5B2A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2017-01-03 14:58:40</w:t>
            </w:r>
          </w:p>
        </w:tc>
        <w:tc>
          <w:tcPr>
            <w:tcW w:w="2838" w:type="dxa"/>
          </w:tcPr>
          <w:p w:rsidR="001A0AA4" w:rsidRDefault="001A0AA4" w:rsidP="00AD5B2A">
            <w:r>
              <w:rPr>
                <w:rFonts w:hint="eastAsia"/>
              </w:rPr>
              <w:t>是</w:t>
            </w:r>
          </w:p>
        </w:tc>
      </w:tr>
    </w:tbl>
    <w:p w:rsidR="00491CAE" w:rsidRDefault="00491CAE" w:rsidP="00491CAE">
      <w:pPr>
        <w:spacing w:line="360" w:lineRule="exact"/>
        <w:ind w:firstLine="420"/>
        <w:rPr>
          <w:sz w:val="24"/>
        </w:rPr>
      </w:pPr>
    </w:p>
    <w:p w:rsidR="00491CAE" w:rsidRDefault="00491CAE" w:rsidP="00491CAE">
      <w:pPr>
        <w:spacing w:line="360" w:lineRule="exact"/>
        <w:ind w:firstLine="420"/>
        <w:rPr>
          <w:sz w:val="24"/>
        </w:rPr>
      </w:pPr>
      <w:r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491CAE" w:rsidRPr="00A10A2B" w:rsidTr="00AD5B2A">
        <w:tc>
          <w:tcPr>
            <w:tcW w:w="2840" w:type="dxa"/>
            <w:shd w:val="clear" w:color="auto" w:fill="31849B"/>
          </w:tcPr>
          <w:p w:rsidR="00491CAE" w:rsidRPr="000051A3" w:rsidRDefault="00491CAE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491CAE" w:rsidRPr="000051A3" w:rsidRDefault="00491CAE" w:rsidP="00AD5B2A">
            <w:r w:rsidRPr="000051A3">
              <w:rPr>
                <w:rFonts w:hint="eastAsia"/>
              </w:rPr>
              <w:t>含义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calldate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通话时间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src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主叫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dst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被叫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billsec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通话时长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dispostion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接听类型</w:t>
            </w:r>
            <w:r w:rsidRPr="00CF51F5">
              <w:rPr>
                <w:rFonts w:hint="eastAsia"/>
                <w:szCs w:val="21"/>
              </w:rPr>
              <w:t xml:space="preserve"> </w:t>
            </w:r>
            <w:r w:rsidRPr="00CF51F5">
              <w:rPr>
                <w:szCs w:val="21"/>
              </w:rPr>
              <w:t>ANSWERED</w:t>
            </w:r>
            <w:r w:rsidRPr="00CF51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接听</w:t>
            </w:r>
            <w:r>
              <w:rPr>
                <w:rFonts w:hint="eastAsia"/>
                <w:szCs w:val="21"/>
              </w:rPr>
              <w:t xml:space="preserve"> </w:t>
            </w:r>
            <w:r w:rsidRPr="00CF51F5">
              <w:rPr>
                <w:rFonts w:hint="eastAsia"/>
                <w:szCs w:val="21"/>
              </w:rPr>
              <w:t xml:space="preserve"> </w:t>
            </w:r>
            <w:r w:rsidRPr="00CF51F5">
              <w:rPr>
                <w:szCs w:val="21"/>
              </w:rPr>
              <w:t>NO ANSWER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未接听</w:t>
            </w:r>
          </w:p>
        </w:tc>
      </w:tr>
      <w:tr w:rsidR="00491CAE" w:rsidRPr="00A10A2B" w:rsidTr="00AD5B2A">
        <w:tc>
          <w:tcPr>
            <w:tcW w:w="2840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userfield</w:t>
            </w:r>
          </w:p>
        </w:tc>
        <w:tc>
          <w:tcPr>
            <w:tcW w:w="5682" w:type="dxa"/>
          </w:tcPr>
          <w:p w:rsidR="00491CAE" w:rsidRPr="00CF51F5" w:rsidRDefault="00491CAE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录音文件</w:t>
            </w:r>
            <w:r>
              <w:rPr>
                <w:rFonts w:hint="eastAsia"/>
                <w:szCs w:val="21"/>
              </w:rPr>
              <w:t>（可用</w:t>
            </w:r>
            <w:r>
              <w:rPr>
                <w:rFonts w:hint="eastAsia"/>
                <w:szCs w:val="21"/>
              </w:rPr>
              <w:t>appDownloadCF.html</w:t>
            </w:r>
            <w:r>
              <w:rPr>
                <w:rFonts w:hint="eastAsia"/>
                <w:szCs w:val="21"/>
              </w:rPr>
              <w:t>接口获取文件真实路径）</w:t>
            </w:r>
          </w:p>
        </w:tc>
      </w:tr>
    </w:tbl>
    <w:p w:rsidR="00491CAE" w:rsidRDefault="00491CAE" w:rsidP="00E8605A"/>
    <w:p w:rsidR="00001C2C" w:rsidRDefault="00001C2C" w:rsidP="00E8605A"/>
    <w:p w:rsidR="001B1FB7" w:rsidRPr="00032E76" w:rsidRDefault="00197468" w:rsidP="00AC0098">
      <w:pPr>
        <w:pStyle w:val="3"/>
        <w:numPr>
          <w:ilvl w:val="0"/>
          <w:numId w:val="1"/>
        </w:numPr>
        <w:rPr>
          <w:sz w:val="24"/>
          <w:shd w:val="clear" w:color="auto" w:fill="FF0000"/>
        </w:rPr>
      </w:pPr>
      <w:bookmarkStart w:id="39" w:name="_Toc479267107"/>
      <w:r w:rsidRPr="00032E76">
        <w:rPr>
          <w:rFonts w:hint="eastAsia"/>
          <w:sz w:val="24"/>
          <w:shd w:val="clear" w:color="auto" w:fill="FF0000"/>
        </w:rPr>
        <w:lastRenderedPageBreak/>
        <w:t>首页待处理工单数量</w:t>
      </w:r>
      <w:r w:rsidR="001B1FB7" w:rsidRPr="00032E76">
        <w:rPr>
          <w:rFonts w:hint="eastAsia"/>
          <w:sz w:val="24"/>
          <w:shd w:val="clear" w:color="auto" w:fill="FF0000"/>
        </w:rPr>
        <w:t xml:space="preserve"> </w:t>
      </w:r>
      <w:r w:rsidR="00290241" w:rsidRPr="00032E76">
        <w:rPr>
          <w:sz w:val="24"/>
          <w:shd w:val="clear" w:color="auto" w:fill="FF0000"/>
        </w:rPr>
        <w:t>appPullWO</w:t>
      </w:r>
      <w:r w:rsidR="001B1FB7" w:rsidRPr="00032E76">
        <w:rPr>
          <w:rFonts w:ascii="Helvetica" w:hAnsi="Helvetica" w:cs="Helvetica" w:hint="eastAsia"/>
          <w:sz w:val="24"/>
          <w:shd w:val="clear" w:color="auto" w:fill="FF0000"/>
        </w:rPr>
        <w:t>.</w:t>
      </w:r>
      <w:commentRangeStart w:id="40"/>
      <w:r w:rsidR="001B1FB7" w:rsidRPr="00032E76">
        <w:rPr>
          <w:rFonts w:ascii="Helvetica" w:hAnsi="Helvetica" w:cs="Helvetica" w:hint="eastAsia"/>
          <w:sz w:val="24"/>
          <w:shd w:val="clear" w:color="auto" w:fill="FF0000"/>
        </w:rPr>
        <w:t>html</w:t>
      </w:r>
      <w:commentRangeEnd w:id="40"/>
      <w:r w:rsidR="001B1FB7" w:rsidRPr="00032E76">
        <w:rPr>
          <w:rStyle w:val="ad"/>
          <w:b w:val="0"/>
          <w:shd w:val="clear" w:color="auto" w:fill="FF0000"/>
        </w:rPr>
        <w:commentReference w:id="40"/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3322AB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3322AB" w:rsidRPr="0051310A" w:rsidRDefault="003322AB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3322AB" w:rsidRPr="0051310A" w:rsidRDefault="003322AB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3322AB" w:rsidRPr="0051310A" w:rsidRDefault="003322AB" w:rsidP="00AD5B2A">
            <w:r>
              <w:rPr>
                <w:rFonts w:hint="eastAsia"/>
              </w:rPr>
              <w:t>必须</w:t>
            </w:r>
          </w:p>
        </w:tc>
      </w:tr>
      <w:tr w:rsidR="003322AB" w:rsidRPr="0051310A" w:rsidTr="00AD5B2A">
        <w:trPr>
          <w:trHeight w:val="309"/>
        </w:trPr>
        <w:tc>
          <w:tcPr>
            <w:tcW w:w="2837" w:type="dxa"/>
          </w:tcPr>
          <w:p w:rsidR="003322AB" w:rsidRDefault="003322AB" w:rsidP="00AD5B2A">
            <w:r w:rsidRPr="00401844">
              <w:t>account</w:t>
            </w:r>
          </w:p>
        </w:tc>
        <w:tc>
          <w:tcPr>
            <w:tcW w:w="2837" w:type="dxa"/>
          </w:tcPr>
          <w:p w:rsidR="003322AB" w:rsidRDefault="003322AB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3322AB" w:rsidRDefault="003322AB" w:rsidP="00AD5B2A">
            <w:r>
              <w:rPr>
                <w:rFonts w:hint="eastAsia"/>
              </w:rPr>
              <w:t>是</w:t>
            </w:r>
          </w:p>
        </w:tc>
      </w:tr>
      <w:tr w:rsidR="003322AB" w:rsidRPr="0051310A" w:rsidTr="00AD5B2A">
        <w:trPr>
          <w:trHeight w:val="325"/>
        </w:trPr>
        <w:tc>
          <w:tcPr>
            <w:tcW w:w="2837" w:type="dxa"/>
          </w:tcPr>
          <w:p w:rsidR="003322AB" w:rsidRDefault="003322AB" w:rsidP="00AD5B2A">
            <w:r w:rsidRPr="00DB4874">
              <w:t>passwd</w:t>
            </w:r>
          </w:p>
        </w:tc>
        <w:tc>
          <w:tcPr>
            <w:tcW w:w="2837" w:type="dxa"/>
          </w:tcPr>
          <w:p w:rsidR="003322AB" w:rsidRDefault="003322AB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3322AB" w:rsidRDefault="003322AB" w:rsidP="00AD5B2A">
            <w:r>
              <w:rPr>
                <w:rFonts w:hint="eastAsia"/>
              </w:rPr>
              <w:t>是</w:t>
            </w:r>
          </w:p>
        </w:tc>
      </w:tr>
      <w:tr w:rsidR="003322AB" w:rsidRPr="0051310A" w:rsidTr="00AD5B2A">
        <w:trPr>
          <w:trHeight w:val="325"/>
        </w:trPr>
        <w:tc>
          <w:tcPr>
            <w:tcW w:w="2837" w:type="dxa"/>
          </w:tcPr>
          <w:p w:rsidR="003322AB" w:rsidRDefault="003322AB" w:rsidP="00AD5B2A">
            <w:r w:rsidRPr="00915C47">
              <w:t>domain</w:t>
            </w:r>
          </w:p>
        </w:tc>
        <w:tc>
          <w:tcPr>
            <w:tcW w:w="2837" w:type="dxa"/>
          </w:tcPr>
          <w:p w:rsidR="003322AB" w:rsidRDefault="003322AB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3322AB" w:rsidRDefault="003322AB" w:rsidP="00AD5B2A">
            <w:r>
              <w:rPr>
                <w:rFonts w:hint="eastAsia"/>
              </w:rPr>
              <w:t>是</w:t>
            </w:r>
          </w:p>
        </w:tc>
      </w:tr>
      <w:tr w:rsidR="003322AB" w:rsidRPr="0051310A" w:rsidTr="00AD5B2A">
        <w:trPr>
          <w:trHeight w:val="325"/>
        </w:trPr>
        <w:tc>
          <w:tcPr>
            <w:tcW w:w="2837" w:type="dxa"/>
          </w:tcPr>
          <w:p w:rsidR="003322AB" w:rsidRPr="00915C47" w:rsidRDefault="003322AB" w:rsidP="00AD5B2A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837" w:type="dxa"/>
          </w:tcPr>
          <w:p w:rsidR="003322AB" w:rsidRDefault="003322AB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3322AB" w:rsidRDefault="003322AB" w:rsidP="00AD5B2A">
            <w:r>
              <w:rPr>
                <w:rFonts w:hint="eastAsia"/>
              </w:rPr>
              <w:t>是</w:t>
            </w:r>
          </w:p>
        </w:tc>
      </w:tr>
    </w:tbl>
    <w:p w:rsidR="00001C2C" w:rsidRDefault="00001C2C" w:rsidP="00E8605A"/>
    <w:p w:rsidR="003300CC" w:rsidRDefault="003300CC" w:rsidP="00E8605A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3300CC" w:rsidRPr="00A10A2B" w:rsidTr="00AD5B2A">
        <w:tc>
          <w:tcPr>
            <w:tcW w:w="2840" w:type="dxa"/>
            <w:shd w:val="clear" w:color="auto" w:fill="31849B"/>
          </w:tcPr>
          <w:p w:rsidR="003300CC" w:rsidRPr="000051A3" w:rsidRDefault="003300CC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3300CC" w:rsidRPr="000051A3" w:rsidRDefault="003300CC" w:rsidP="00AD5B2A">
            <w:r w:rsidRPr="000051A3">
              <w:rPr>
                <w:rFonts w:hint="eastAsia"/>
              </w:rPr>
              <w:t>含义</w:t>
            </w:r>
          </w:p>
        </w:tc>
      </w:tr>
      <w:tr w:rsidR="003300CC" w:rsidRPr="00A10A2B" w:rsidTr="00AD5B2A">
        <w:tc>
          <w:tcPr>
            <w:tcW w:w="2840" w:type="dxa"/>
          </w:tcPr>
          <w:p w:rsidR="003300CC" w:rsidRPr="00CF51F5" w:rsidRDefault="003300CC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3300CC" w:rsidRPr="00CF51F5" w:rsidRDefault="003300CC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237940" w:rsidRPr="00A10A2B" w:rsidTr="00AD5B2A">
        <w:tc>
          <w:tcPr>
            <w:tcW w:w="2840" w:type="dxa"/>
          </w:tcPr>
          <w:p w:rsidR="00237940" w:rsidRPr="00CF51F5" w:rsidRDefault="00237940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237940" w:rsidRPr="00CF51F5" w:rsidRDefault="00237940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237940" w:rsidRPr="00A10A2B" w:rsidTr="00AD5B2A">
        <w:tc>
          <w:tcPr>
            <w:tcW w:w="2840" w:type="dxa"/>
          </w:tcPr>
          <w:p w:rsidR="00237940" w:rsidRPr="00CF51F5" w:rsidRDefault="00237940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237940" w:rsidRPr="00CF51F5" w:rsidRDefault="00237940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237940" w:rsidRPr="00A10A2B" w:rsidTr="00AD5B2A">
        <w:tc>
          <w:tcPr>
            <w:tcW w:w="2840" w:type="dxa"/>
          </w:tcPr>
          <w:p w:rsidR="00237940" w:rsidRPr="00CF51F5" w:rsidRDefault="0031101E" w:rsidP="00AD5B2A">
            <w:pPr>
              <w:spacing w:line="360" w:lineRule="exact"/>
              <w:rPr>
                <w:szCs w:val="21"/>
              </w:rPr>
            </w:pPr>
            <w:r w:rsidRPr="0031101E">
              <w:rPr>
                <w:szCs w:val="21"/>
              </w:rPr>
              <w:t>count</w:t>
            </w:r>
          </w:p>
        </w:tc>
        <w:tc>
          <w:tcPr>
            <w:tcW w:w="5682" w:type="dxa"/>
          </w:tcPr>
          <w:p w:rsidR="00237940" w:rsidRPr="00CF51F5" w:rsidRDefault="00635164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</w:tbl>
    <w:p w:rsidR="003300CC" w:rsidRDefault="003300CC" w:rsidP="00E8605A"/>
    <w:p w:rsidR="003C29F7" w:rsidRDefault="003C29F7" w:rsidP="00E8605A"/>
    <w:p w:rsidR="003C29F7" w:rsidRPr="00B92C38" w:rsidRDefault="004A5C28" w:rsidP="00AC0098">
      <w:pPr>
        <w:pStyle w:val="3"/>
        <w:numPr>
          <w:ilvl w:val="0"/>
          <w:numId w:val="1"/>
        </w:numPr>
        <w:rPr>
          <w:sz w:val="24"/>
        </w:rPr>
      </w:pPr>
      <w:bookmarkStart w:id="41" w:name="_Toc479267108"/>
      <w:r w:rsidRPr="00B92C38">
        <w:rPr>
          <w:rFonts w:hint="eastAsia"/>
          <w:sz w:val="24"/>
        </w:rPr>
        <w:t>新增</w:t>
      </w:r>
      <w:r w:rsidR="005C58B4" w:rsidRPr="00B92C38">
        <w:rPr>
          <w:rFonts w:hint="eastAsia"/>
          <w:sz w:val="24"/>
        </w:rPr>
        <w:t>跟进</w:t>
      </w:r>
      <w:r w:rsidR="003C29F7" w:rsidRPr="00B92C38">
        <w:rPr>
          <w:rFonts w:hint="eastAsia"/>
          <w:sz w:val="24"/>
        </w:rPr>
        <w:t xml:space="preserve"> </w:t>
      </w:r>
      <w:r w:rsidR="003C29F7" w:rsidRPr="00B92C38">
        <w:rPr>
          <w:sz w:val="24"/>
        </w:rPr>
        <w:t>app</w:t>
      </w:r>
      <w:r w:rsidR="007D684A" w:rsidRPr="00B92C38">
        <w:rPr>
          <w:rFonts w:hint="eastAsia"/>
          <w:sz w:val="24"/>
        </w:rPr>
        <w:t>Add</w:t>
      </w:r>
      <w:r w:rsidR="001A2756" w:rsidRPr="00B92C38">
        <w:rPr>
          <w:rFonts w:hint="eastAsia"/>
          <w:sz w:val="24"/>
        </w:rPr>
        <w:t>Cust</w:t>
      </w:r>
      <w:r w:rsidR="007F5700" w:rsidRPr="00B92C38">
        <w:rPr>
          <w:rFonts w:hint="eastAsia"/>
          <w:sz w:val="24"/>
        </w:rPr>
        <w:t>Fo</w:t>
      </w:r>
      <w:r w:rsidR="000A64FF" w:rsidRPr="00B92C38">
        <w:rPr>
          <w:rFonts w:hint="eastAsia"/>
          <w:sz w:val="24"/>
        </w:rPr>
        <w:t>ll</w:t>
      </w:r>
      <w:r w:rsidR="00052375" w:rsidRPr="00B92C38">
        <w:rPr>
          <w:rFonts w:hint="eastAsia"/>
          <w:sz w:val="24"/>
        </w:rPr>
        <w:t>o</w:t>
      </w:r>
      <w:r w:rsidR="002416D0" w:rsidRPr="00B92C38">
        <w:rPr>
          <w:rFonts w:hint="eastAsia"/>
          <w:sz w:val="24"/>
        </w:rPr>
        <w:t>w</w:t>
      </w:r>
      <w:r w:rsidR="003C29F7" w:rsidRPr="00B92C38">
        <w:rPr>
          <w:rFonts w:ascii="Helvetica" w:hAnsi="Helvetica" w:cs="Helvetica" w:hint="eastAsia"/>
          <w:color w:val="222222"/>
          <w:sz w:val="24"/>
        </w:rPr>
        <w:t>.html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E5AFA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1E5AFA" w:rsidRPr="0051310A" w:rsidRDefault="001E5AFA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E5AFA" w:rsidRPr="0051310A" w:rsidRDefault="001E5AFA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E5AFA" w:rsidRPr="0051310A" w:rsidRDefault="001E5AFA" w:rsidP="00AD5B2A">
            <w:r>
              <w:rPr>
                <w:rFonts w:hint="eastAsia"/>
              </w:rPr>
              <w:t>必须</w:t>
            </w:r>
          </w:p>
        </w:tc>
      </w:tr>
      <w:tr w:rsidR="0030676E" w:rsidRPr="0051310A" w:rsidTr="00AD5B2A">
        <w:trPr>
          <w:trHeight w:val="309"/>
        </w:trPr>
        <w:tc>
          <w:tcPr>
            <w:tcW w:w="2837" w:type="dxa"/>
          </w:tcPr>
          <w:p w:rsidR="0030676E" w:rsidRDefault="0030676E" w:rsidP="00AD5B2A">
            <w:r w:rsidRPr="00401844">
              <w:t>account</w:t>
            </w:r>
          </w:p>
        </w:tc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30676E" w:rsidRDefault="0030676E" w:rsidP="00AD5B2A">
            <w:r>
              <w:rPr>
                <w:rFonts w:hint="eastAsia"/>
              </w:rPr>
              <w:t>是</w:t>
            </w:r>
          </w:p>
        </w:tc>
      </w:tr>
      <w:tr w:rsidR="0030676E" w:rsidRPr="0051310A" w:rsidTr="00AD5B2A">
        <w:trPr>
          <w:trHeight w:val="325"/>
        </w:trPr>
        <w:tc>
          <w:tcPr>
            <w:tcW w:w="2837" w:type="dxa"/>
          </w:tcPr>
          <w:p w:rsidR="0030676E" w:rsidRDefault="0030676E" w:rsidP="00AD5B2A">
            <w:r w:rsidRPr="00DB4874">
              <w:t>passwd</w:t>
            </w:r>
          </w:p>
        </w:tc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30676E" w:rsidRDefault="0030676E" w:rsidP="00AD5B2A">
            <w:r>
              <w:rPr>
                <w:rFonts w:hint="eastAsia"/>
              </w:rPr>
              <w:t>是</w:t>
            </w:r>
          </w:p>
        </w:tc>
      </w:tr>
      <w:tr w:rsidR="0030676E" w:rsidRPr="0051310A" w:rsidTr="00AD5B2A">
        <w:trPr>
          <w:trHeight w:val="325"/>
        </w:trPr>
        <w:tc>
          <w:tcPr>
            <w:tcW w:w="2837" w:type="dxa"/>
          </w:tcPr>
          <w:p w:rsidR="0030676E" w:rsidRDefault="0030676E" w:rsidP="00AD5B2A">
            <w:r w:rsidRPr="00915C47">
              <w:t>domain</w:t>
            </w:r>
          </w:p>
        </w:tc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30676E" w:rsidRDefault="0030676E" w:rsidP="00AD5B2A">
            <w:r>
              <w:rPr>
                <w:rFonts w:hint="eastAsia"/>
              </w:rPr>
              <w:t>是</w:t>
            </w:r>
          </w:p>
        </w:tc>
      </w:tr>
      <w:tr w:rsidR="0030676E" w:rsidRPr="0051310A" w:rsidTr="00AD5B2A">
        <w:trPr>
          <w:trHeight w:val="325"/>
        </w:trPr>
        <w:tc>
          <w:tcPr>
            <w:tcW w:w="2837" w:type="dxa"/>
          </w:tcPr>
          <w:p w:rsidR="0030676E" w:rsidRPr="00915C47" w:rsidRDefault="0030676E" w:rsidP="00AD5B2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30676E" w:rsidRDefault="0030676E" w:rsidP="00AD5B2A">
            <w:r>
              <w:rPr>
                <w:rFonts w:hint="eastAsia"/>
              </w:rPr>
              <w:t>是</w:t>
            </w:r>
          </w:p>
        </w:tc>
      </w:tr>
      <w:tr w:rsidR="0030676E" w:rsidRPr="0051310A" w:rsidTr="00AD5B2A">
        <w:trPr>
          <w:trHeight w:val="325"/>
        </w:trPr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custId</w:t>
            </w:r>
          </w:p>
        </w:tc>
        <w:tc>
          <w:tcPr>
            <w:tcW w:w="2837" w:type="dxa"/>
          </w:tcPr>
          <w:p w:rsidR="0030676E" w:rsidRDefault="0030676E" w:rsidP="00AD5B2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30676E" w:rsidRDefault="0030676E" w:rsidP="00AD5B2A">
            <w:r>
              <w:rPr>
                <w:rFonts w:hint="eastAsia"/>
              </w:rPr>
              <w:t>是</w:t>
            </w:r>
          </w:p>
        </w:tc>
      </w:tr>
      <w:tr w:rsidR="001E5AFA" w:rsidRPr="0051310A" w:rsidTr="00AD5B2A">
        <w:trPr>
          <w:trHeight w:val="325"/>
        </w:trPr>
        <w:tc>
          <w:tcPr>
            <w:tcW w:w="2837" w:type="dxa"/>
          </w:tcPr>
          <w:p w:rsidR="001E5AFA" w:rsidRDefault="00EB7276" w:rsidP="00AD5B2A">
            <w:r w:rsidRPr="0041415E">
              <w:t>f_type</w:t>
            </w:r>
          </w:p>
        </w:tc>
        <w:tc>
          <w:tcPr>
            <w:tcW w:w="2837" w:type="dxa"/>
          </w:tcPr>
          <w:p w:rsidR="001E5AFA" w:rsidRPr="00416365" w:rsidRDefault="00634EFE" w:rsidP="00AD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跟进类型</w:t>
            </w:r>
            <w:r w:rsidR="002E19CC">
              <w:rPr>
                <w:rFonts w:hint="eastAsia"/>
                <w:szCs w:val="21"/>
              </w:rPr>
              <w:t>（</w:t>
            </w:r>
            <w:r w:rsidR="0066399C">
              <w:rPr>
                <w:rFonts w:hint="eastAsia"/>
                <w:szCs w:val="21"/>
              </w:rPr>
              <w:t>id</w:t>
            </w:r>
            <w:r w:rsidR="002A2628">
              <w:rPr>
                <w:rFonts w:hint="eastAsia"/>
                <w:szCs w:val="21"/>
              </w:rPr>
              <w:t xml:space="preserve"> 1~5</w:t>
            </w:r>
            <w:r w:rsidR="002E19CC">
              <w:rPr>
                <w:rFonts w:hint="eastAsia"/>
                <w:szCs w:val="21"/>
              </w:rPr>
              <w:t>）</w:t>
            </w:r>
          </w:p>
          <w:p w:rsidR="001E5AFA" w:rsidRPr="003D438A" w:rsidRDefault="001F3A47" w:rsidP="00AD5B2A">
            <w:pPr>
              <w:rPr>
                <w:color w:val="FF0000"/>
                <w:szCs w:val="21"/>
              </w:rPr>
            </w:pPr>
            <w:r w:rsidRPr="003D438A">
              <w:rPr>
                <w:rFonts w:hint="eastAsia"/>
                <w:color w:val="FF0000"/>
                <w:szCs w:val="21"/>
              </w:rPr>
              <w:t>1</w:t>
            </w:r>
            <w:r w:rsidRPr="003D438A">
              <w:rPr>
                <w:rFonts w:hint="eastAsia"/>
                <w:color w:val="FF0000"/>
                <w:szCs w:val="21"/>
              </w:rPr>
              <w:t>、电话</w:t>
            </w:r>
          </w:p>
          <w:p w:rsidR="001F3A47" w:rsidRPr="003D438A" w:rsidRDefault="001F3A47" w:rsidP="00AD5B2A">
            <w:pPr>
              <w:rPr>
                <w:color w:val="FF0000"/>
                <w:szCs w:val="21"/>
              </w:rPr>
            </w:pPr>
            <w:r w:rsidRPr="003D438A">
              <w:rPr>
                <w:rFonts w:hint="eastAsia"/>
                <w:color w:val="FF0000"/>
                <w:szCs w:val="21"/>
              </w:rPr>
              <w:t>2</w:t>
            </w:r>
            <w:r w:rsidRPr="003D438A">
              <w:rPr>
                <w:rFonts w:hint="eastAsia"/>
                <w:color w:val="FF0000"/>
                <w:szCs w:val="21"/>
              </w:rPr>
              <w:t>、微信</w:t>
            </w:r>
          </w:p>
          <w:p w:rsidR="001F3A47" w:rsidRDefault="001F3A47" w:rsidP="00AD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、拜访</w:t>
            </w:r>
          </w:p>
          <w:p w:rsidR="009B609D" w:rsidRDefault="00A05008" w:rsidP="00AD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QQ</w:t>
            </w:r>
            <w:r>
              <w:rPr>
                <w:rFonts w:hint="eastAsia"/>
                <w:szCs w:val="21"/>
              </w:rPr>
              <w:t>、邮箱等</w:t>
            </w:r>
          </w:p>
          <w:p w:rsidR="00A05008" w:rsidRDefault="00A05008" w:rsidP="00AD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、其它</w:t>
            </w:r>
          </w:p>
          <w:p w:rsidR="006D2455" w:rsidRDefault="005E57AB" w:rsidP="00AD5B2A">
            <w:r w:rsidRPr="003D438A">
              <w:rPr>
                <w:rFonts w:hint="eastAsia"/>
                <w:szCs w:val="21"/>
                <w:highlight w:val="yellow"/>
              </w:rPr>
              <w:t>其中</w:t>
            </w:r>
            <w:r w:rsidRPr="003D438A">
              <w:rPr>
                <w:rFonts w:hint="eastAsia"/>
                <w:szCs w:val="21"/>
                <w:highlight w:val="yellow"/>
              </w:rPr>
              <w:t>1</w:t>
            </w:r>
            <w:r w:rsidRPr="003D438A">
              <w:rPr>
                <w:rFonts w:hint="eastAsia"/>
                <w:szCs w:val="21"/>
                <w:highlight w:val="yellow"/>
              </w:rPr>
              <w:t>、</w:t>
            </w:r>
            <w:r w:rsidRPr="003D438A">
              <w:rPr>
                <w:rFonts w:hint="eastAsia"/>
                <w:szCs w:val="21"/>
                <w:highlight w:val="yellow"/>
              </w:rPr>
              <w:t>2</w:t>
            </w:r>
            <w:r w:rsidRPr="003D438A">
              <w:rPr>
                <w:rFonts w:hint="eastAsia"/>
                <w:szCs w:val="21"/>
                <w:highlight w:val="yellow"/>
              </w:rPr>
              <w:t>两类型目前不可用，请不要提交</w:t>
            </w:r>
          </w:p>
        </w:tc>
        <w:tc>
          <w:tcPr>
            <w:tcW w:w="2838" w:type="dxa"/>
          </w:tcPr>
          <w:p w:rsidR="001E5AFA" w:rsidRDefault="003A6BB1" w:rsidP="00AD5B2A">
            <w:r>
              <w:rPr>
                <w:rFonts w:hint="eastAsia"/>
              </w:rPr>
              <w:t>是</w:t>
            </w:r>
          </w:p>
        </w:tc>
      </w:tr>
      <w:tr w:rsidR="001E5AFA" w:rsidRPr="0051310A" w:rsidTr="00AD5B2A">
        <w:trPr>
          <w:trHeight w:val="325"/>
        </w:trPr>
        <w:tc>
          <w:tcPr>
            <w:tcW w:w="2837" w:type="dxa"/>
          </w:tcPr>
          <w:p w:rsidR="001E5AFA" w:rsidRDefault="000E6CA1" w:rsidP="00AD5B2A">
            <w:r w:rsidRPr="00693FCC">
              <w:t>f_title</w:t>
            </w:r>
          </w:p>
        </w:tc>
        <w:tc>
          <w:tcPr>
            <w:tcW w:w="2837" w:type="dxa"/>
          </w:tcPr>
          <w:p w:rsidR="001E5AFA" w:rsidRDefault="00523501" w:rsidP="00AD5B2A">
            <w:r w:rsidRPr="00693FCC">
              <w:t>跟进主题</w:t>
            </w:r>
          </w:p>
        </w:tc>
        <w:tc>
          <w:tcPr>
            <w:tcW w:w="2838" w:type="dxa"/>
          </w:tcPr>
          <w:p w:rsidR="001E5AFA" w:rsidRDefault="001E5AFA" w:rsidP="00AD5B2A">
            <w:r>
              <w:rPr>
                <w:rFonts w:hint="eastAsia"/>
              </w:rPr>
              <w:t>是</w:t>
            </w:r>
          </w:p>
        </w:tc>
      </w:tr>
      <w:tr w:rsidR="001E5AFA" w:rsidRPr="0051310A" w:rsidTr="00AD5B2A">
        <w:trPr>
          <w:trHeight w:val="325"/>
        </w:trPr>
        <w:tc>
          <w:tcPr>
            <w:tcW w:w="2837" w:type="dxa"/>
          </w:tcPr>
          <w:p w:rsidR="001E5AFA" w:rsidRDefault="00562E66" w:rsidP="00AD5B2A">
            <w:r w:rsidRPr="00693FCC">
              <w:t>f_content</w:t>
            </w:r>
          </w:p>
        </w:tc>
        <w:tc>
          <w:tcPr>
            <w:tcW w:w="2837" w:type="dxa"/>
          </w:tcPr>
          <w:p w:rsidR="001E5AFA" w:rsidRDefault="00562E66" w:rsidP="00AD5B2A">
            <w:r w:rsidRPr="00693FCC">
              <w:t>跟进内容</w:t>
            </w:r>
          </w:p>
        </w:tc>
        <w:tc>
          <w:tcPr>
            <w:tcW w:w="2838" w:type="dxa"/>
          </w:tcPr>
          <w:p w:rsidR="001E5AFA" w:rsidRDefault="00F63D8F" w:rsidP="00AD5B2A">
            <w:r>
              <w:rPr>
                <w:rFonts w:hint="eastAsia"/>
              </w:rPr>
              <w:t>否</w:t>
            </w:r>
          </w:p>
        </w:tc>
      </w:tr>
      <w:tr w:rsidR="00F63D8F" w:rsidRPr="0051310A" w:rsidTr="00AD5B2A">
        <w:trPr>
          <w:trHeight w:val="325"/>
        </w:trPr>
        <w:tc>
          <w:tcPr>
            <w:tcW w:w="2837" w:type="dxa"/>
          </w:tcPr>
          <w:p w:rsidR="00F63D8F" w:rsidRPr="00693FCC" w:rsidRDefault="00F63D8F" w:rsidP="00AD5B2A">
            <w:r w:rsidRPr="00693FCC">
              <w:t>f_remark</w:t>
            </w:r>
          </w:p>
        </w:tc>
        <w:tc>
          <w:tcPr>
            <w:tcW w:w="2837" w:type="dxa"/>
          </w:tcPr>
          <w:p w:rsidR="00F63D8F" w:rsidRPr="00693FCC" w:rsidRDefault="00F63D8F" w:rsidP="00AD5B2A">
            <w:r w:rsidRPr="00693FCC">
              <w:t>跟进备注</w:t>
            </w:r>
          </w:p>
        </w:tc>
        <w:tc>
          <w:tcPr>
            <w:tcW w:w="2838" w:type="dxa"/>
          </w:tcPr>
          <w:p w:rsidR="00F63D8F" w:rsidRDefault="00F63D8F" w:rsidP="00AD5B2A">
            <w:r>
              <w:rPr>
                <w:rFonts w:hint="eastAsia"/>
              </w:rPr>
              <w:t>否</w:t>
            </w:r>
          </w:p>
        </w:tc>
      </w:tr>
    </w:tbl>
    <w:p w:rsidR="00F216D8" w:rsidRDefault="00F216D8" w:rsidP="00F216D8">
      <w:pPr>
        <w:rPr>
          <w:b/>
          <w:sz w:val="24"/>
          <w:shd w:val="clear" w:color="auto" w:fill="00B050"/>
        </w:rPr>
      </w:pPr>
    </w:p>
    <w:p w:rsidR="007B2678" w:rsidRDefault="00871BB8" w:rsidP="00F216D8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871BB8" w:rsidRPr="00A10A2B" w:rsidTr="00AD5B2A">
        <w:tc>
          <w:tcPr>
            <w:tcW w:w="2840" w:type="dxa"/>
            <w:shd w:val="clear" w:color="auto" w:fill="31849B"/>
          </w:tcPr>
          <w:p w:rsidR="00871BB8" w:rsidRPr="000051A3" w:rsidRDefault="00871BB8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871BB8" w:rsidRPr="000051A3" w:rsidRDefault="00871BB8" w:rsidP="00AD5B2A">
            <w:r w:rsidRPr="000051A3">
              <w:rPr>
                <w:rFonts w:hint="eastAsia"/>
              </w:rPr>
              <w:t>含义</w:t>
            </w:r>
          </w:p>
        </w:tc>
      </w:tr>
      <w:tr w:rsidR="00871BB8" w:rsidRPr="00A10A2B" w:rsidTr="00AD5B2A">
        <w:tc>
          <w:tcPr>
            <w:tcW w:w="2840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871BB8" w:rsidRPr="00A10A2B" w:rsidTr="00AD5B2A">
        <w:tc>
          <w:tcPr>
            <w:tcW w:w="2840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msg</w:t>
            </w:r>
          </w:p>
        </w:tc>
        <w:tc>
          <w:tcPr>
            <w:tcW w:w="5682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871BB8" w:rsidRPr="00A10A2B" w:rsidTr="00AD5B2A">
        <w:tc>
          <w:tcPr>
            <w:tcW w:w="2840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871BB8" w:rsidRPr="00CF51F5" w:rsidRDefault="00871BB8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</w:tbl>
    <w:p w:rsidR="00871BB8" w:rsidRPr="00871BB8" w:rsidRDefault="00871BB8" w:rsidP="00F216D8">
      <w:pPr>
        <w:rPr>
          <w:b/>
          <w:sz w:val="24"/>
          <w:shd w:val="clear" w:color="auto" w:fill="00B050"/>
        </w:rPr>
      </w:pPr>
    </w:p>
    <w:p w:rsidR="00992F47" w:rsidRDefault="00992F47" w:rsidP="00AC0098">
      <w:pPr>
        <w:pStyle w:val="3"/>
        <w:numPr>
          <w:ilvl w:val="0"/>
          <w:numId w:val="1"/>
        </w:numPr>
        <w:rPr>
          <w:rFonts w:ascii="Helvetica" w:hAnsi="Helvetica" w:cs="Helvetica"/>
          <w:color w:val="222222"/>
          <w:sz w:val="24"/>
        </w:rPr>
      </w:pPr>
      <w:bookmarkStart w:id="42" w:name="_Toc479267109"/>
      <w:r w:rsidRPr="00B92C38">
        <w:rPr>
          <w:rFonts w:hint="eastAsia"/>
          <w:sz w:val="24"/>
        </w:rPr>
        <w:t>新增</w:t>
      </w:r>
      <w:r w:rsidR="00D7715B" w:rsidRPr="00B92C38">
        <w:rPr>
          <w:rFonts w:hint="eastAsia"/>
          <w:sz w:val="24"/>
        </w:rPr>
        <w:t>工单</w:t>
      </w:r>
      <w:r w:rsidRPr="00B92C38">
        <w:rPr>
          <w:rFonts w:hint="eastAsia"/>
          <w:sz w:val="24"/>
        </w:rPr>
        <w:t xml:space="preserve"> </w:t>
      </w:r>
      <w:r w:rsidR="006B4163" w:rsidRPr="00B92C38">
        <w:rPr>
          <w:sz w:val="24"/>
        </w:rPr>
        <w:t>appAddCustTicket</w:t>
      </w:r>
      <w:r w:rsidRPr="00B92C38">
        <w:rPr>
          <w:rFonts w:ascii="Helvetica" w:hAnsi="Helvetica" w:cs="Helvetica" w:hint="eastAsia"/>
          <w:color w:val="222222"/>
          <w:sz w:val="24"/>
        </w:rPr>
        <w:t>.html</w:t>
      </w:r>
      <w:bookmarkEnd w:id="42"/>
    </w:p>
    <w:p w:rsidR="00992F47" w:rsidRDefault="00992F47" w:rsidP="00E8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5812"/>
        <w:gridCol w:w="1326"/>
      </w:tblGrid>
      <w:tr w:rsidR="00C358BB" w:rsidRPr="0051310A" w:rsidTr="007E1780">
        <w:trPr>
          <w:trHeight w:val="325"/>
        </w:trPr>
        <w:tc>
          <w:tcPr>
            <w:tcW w:w="1384" w:type="dxa"/>
            <w:shd w:val="clear" w:color="auto" w:fill="31849B"/>
          </w:tcPr>
          <w:p w:rsidR="00C358BB" w:rsidRPr="0051310A" w:rsidRDefault="00C358BB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5812" w:type="dxa"/>
            <w:shd w:val="clear" w:color="auto" w:fill="31849B"/>
          </w:tcPr>
          <w:p w:rsidR="00C358BB" w:rsidRPr="0051310A" w:rsidRDefault="00C358BB" w:rsidP="00AD5B2A">
            <w:r>
              <w:rPr>
                <w:rFonts w:hint="eastAsia"/>
              </w:rPr>
              <w:t>含义</w:t>
            </w:r>
          </w:p>
        </w:tc>
        <w:tc>
          <w:tcPr>
            <w:tcW w:w="1326" w:type="dxa"/>
            <w:shd w:val="clear" w:color="auto" w:fill="31849B"/>
          </w:tcPr>
          <w:p w:rsidR="00C358BB" w:rsidRPr="0051310A" w:rsidRDefault="00C358BB" w:rsidP="00AD5B2A">
            <w:r>
              <w:rPr>
                <w:rFonts w:hint="eastAsia"/>
              </w:rPr>
              <w:t>必须</w:t>
            </w:r>
          </w:p>
        </w:tc>
      </w:tr>
      <w:tr w:rsidR="00170397" w:rsidRPr="0051310A" w:rsidTr="007E1780">
        <w:trPr>
          <w:trHeight w:val="309"/>
        </w:trPr>
        <w:tc>
          <w:tcPr>
            <w:tcW w:w="1384" w:type="dxa"/>
          </w:tcPr>
          <w:p w:rsidR="00170397" w:rsidRDefault="00170397" w:rsidP="00AD5B2A">
            <w:r w:rsidRPr="00401844">
              <w:t>account</w:t>
            </w:r>
          </w:p>
        </w:tc>
        <w:tc>
          <w:tcPr>
            <w:tcW w:w="5812" w:type="dxa"/>
          </w:tcPr>
          <w:p w:rsidR="00170397" w:rsidRDefault="00170397" w:rsidP="00AD5B2A">
            <w:r>
              <w:rPr>
                <w:rFonts w:hint="eastAsia"/>
              </w:rPr>
              <w:t>用户名</w:t>
            </w:r>
          </w:p>
        </w:tc>
        <w:tc>
          <w:tcPr>
            <w:tcW w:w="1326" w:type="dxa"/>
          </w:tcPr>
          <w:p w:rsidR="00170397" w:rsidRDefault="00170397" w:rsidP="00AD5B2A">
            <w:r>
              <w:rPr>
                <w:rFonts w:hint="eastAsia"/>
              </w:rPr>
              <w:t>是</w:t>
            </w:r>
          </w:p>
        </w:tc>
      </w:tr>
      <w:tr w:rsidR="00170397" w:rsidRPr="0051310A" w:rsidTr="007E1780">
        <w:trPr>
          <w:trHeight w:val="325"/>
        </w:trPr>
        <w:tc>
          <w:tcPr>
            <w:tcW w:w="1384" w:type="dxa"/>
          </w:tcPr>
          <w:p w:rsidR="00170397" w:rsidRDefault="00170397" w:rsidP="00AD5B2A">
            <w:r w:rsidRPr="00DB4874">
              <w:t>passwd</w:t>
            </w:r>
          </w:p>
        </w:tc>
        <w:tc>
          <w:tcPr>
            <w:tcW w:w="5812" w:type="dxa"/>
          </w:tcPr>
          <w:p w:rsidR="00170397" w:rsidRDefault="00170397" w:rsidP="00AD5B2A">
            <w:r>
              <w:rPr>
                <w:rFonts w:hint="eastAsia"/>
              </w:rPr>
              <w:t>密码</w:t>
            </w:r>
          </w:p>
        </w:tc>
        <w:tc>
          <w:tcPr>
            <w:tcW w:w="1326" w:type="dxa"/>
          </w:tcPr>
          <w:p w:rsidR="00170397" w:rsidRDefault="00170397" w:rsidP="00AD5B2A">
            <w:r>
              <w:rPr>
                <w:rFonts w:hint="eastAsia"/>
              </w:rPr>
              <w:t>是</w:t>
            </w:r>
          </w:p>
        </w:tc>
      </w:tr>
      <w:tr w:rsidR="00170397" w:rsidRPr="0051310A" w:rsidTr="007E1780">
        <w:trPr>
          <w:trHeight w:val="325"/>
        </w:trPr>
        <w:tc>
          <w:tcPr>
            <w:tcW w:w="1384" w:type="dxa"/>
          </w:tcPr>
          <w:p w:rsidR="00170397" w:rsidRDefault="00170397" w:rsidP="00AD5B2A">
            <w:r w:rsidRPr="00915C47">
              <w:t>domain</w:t>
            </w:r>
          </w:p>
        </w:tc>
        <w:tc>
          <w:tcPr>
            <w:tcW w:w="5812" w:type="dxa"/>
          </w:tcPr>
          <w:p w:rsidR="00170397" w:rsidRDefault="00170397" w:rsidP="00AD5B2A">
            <w:r>
              <w:rPr>
                <w:rFonts w:hint="eastAsia"/>
              </w:rPr>
              <w:t>域名</w:t>
            </w:r>
          </w:p>
        </w:tc>
        <w:tc>
          <w:tcPr>
            <w:tcW w:w="1326" w:type="dxa"/>
          </w:tcPr>
          <w:p w:rsidR="00170397" w:rsidRDefault="00170397" w:rsidP="00AD5B2A">
            <w:r>
              <w:rPr>
                <w:rFonts w:hint="eastAsia"/>
              </w:rPr>
              <w:t>是</w:t>
            </w:r>
          </w:p>
        </w:tc>
      </w:tr>
      <w:tr w:rsidR="00170397" w:rsidRPr="0051310A" w:rsidTr="007E1780">
        <w:trPr>
          <w:trHeight w:val="325"/>
        </w:trPr>
        <w:tc>
          <w:tcPr>
            <w:tcW w:w="1384" w:type="dxa"/>
          </w:tcPr>
          <w:p w:rsidR="00170397" w:rsidRPr="00915C47" w:rsidRDefault="00170397" w:rsidP="00AD5B2A">
            <w:r>
              <w:rPr>
                <w:rFonts w:hint="eastAsia"/>
              </w:rPr>
              <w:t>token</w:t>
            </w:r>
          </w:p>
        </w:tc>
        <w:tc>
          <w:tcPr>
            <w:tcW w:w="5812" w:type="dxa"/>
          </w:tcPr>
          <w:p w:rsidR="00170397" w:rsidRDefault="00170397" w:rsidP="00AD5B2A">
            <w:r>
              <w:rPr>
                <w:rFonts w:hint="eastAsia"/>
              </w:rPr>
              <w:t>签名</w:t>
            </w:r>
          </w:p>
        </w:tc>
        <w:tc>
          <w:tcPr>
            <w:tcW w:w="1326" w:type="dxa"/>
          </w:tcPr>
          <w:p w:rsidR="00170397" w:rsidRDefault="00170397" w:rsidP="00AD5B2A">
            <w:r>
              <w:rPr>
                <w:rFonts w:hint="eastAsia"/>
              </w:rPr>
              <w:t>是</w:t>
            </w:r>
          </w:p>
        </w:tc>
      </w:tr>
      <w:tr w:rsidR="00170397" w:rsidRPr="0051310A" w:rsidTr="007E1780">
        <w:trPr>
          <w:trHeight w:val="325"/>
        </w:trPr>
        <w:tc>
          <w:tcPr>
            <w:tcW w:w="1384" w:type="dxa"/>
          </w:tcPr>
          <w:p w:rsidR="00170397" w:rsidRDefault="00170397" w:rsidP="00AD5B2A">
            <w:r>
              <w:rPr>
                <w:rFonts w:hint="eastAsia"/>
              </w:rPr>
              <w:t>custId</w:t>
            </w:r>
          </w:p>
        </w:tc>
        <w:tc>
          <w:tcPr>
            <w:tcW w:w="5812" w:type="dxa"/>
          </w:tcPr>
          <w:p w:rsidR="00170397" w:rsidRDefault="00170397" w:rsidP="00AD5B2A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</w:tcPr>
          <w:p w:rsidR="00170397" w:rsidRDefault="00170397" w:rsidP="00AD5B2A">
            <w:r>
              <w:rPr>
                <w:rFonts w:hint="eastAsia"/>
              </w:rPr>
              <w:t>是</w:t>
            </w:r>
          </w:p>
        </w:tc>
      </w:tr>
      <w:tr w:rsidR="00170397" w:rsidRPr="0051310A" w:rsidTr="007E1780">
        <w:trPr>
          <w:trHeight w:val="325"/>
        </w:trPr>
        <w:tc>
          <w:tcPr>
            <w:tcW w:w="1384" w:type="dxa"/>
          </w:tcPr>
          <w:p w:rsidR="00170397" w:rsidRDefault="00B3596F" w:rsidP="00AD5B2A">
            <w:r>
              <w:rPr>
                <w:rFonts w:hint="eastAsia"/>
              </w:rPr>
              <w:t>typeid</w:t>
            </w:r>
          </w:p>
        </w:tc>
        <w:tc>
          <w:tcPr>
            <w:tcW w:w="5812" w:type="dxa"/>
          </w:tcPr>
          <w:p w:rsidR="00170397" w:rsidRDefault="00B3596F" w:rsidP="00AD5B2A">
            <w:r>
              <w:rPr>
                <w:rFonts w:hint="eastAsia"/>
              </w:rPr>
              <w:t>模板</w:t>
            </w:r>
            <w:r w:rsidR="0027475F">
              <w:rPr>
                <w:rFonts w:hint="eastAsia"/>
              </w:rPr>
              <w:t>类型</w:t>
            </w:r>
          </w:p>
          <w:p w:rsidR="00352E7B" w:rsidRDefault="00352E7B" w:rsidP="00AD5B2A"/>
        </w:tc>
        <w:tc>
          <w:tcPr>
            <w:tcW w:w="1326" w:type="dxa"/>
          </w:tcPr>
          <w:p w:rsidR="00170397" w:rsidRDefault="001769DB" w:rsidP="00AD5B2A">
            <w:r>
              <w:rPr>
                <w:rFonts w:hint="eastAsia"/>
              </w:rPr>
              <w:t>是</w:t>
            </w:r>
          </w:p>
        </w:tc>
      </w:tr>
      <w:tr w:rsidR="00493008" w:rsidRPr="0051310A" w:rsidTr="007E1780">
        <w:trPr>
          <w:trHeight w:val="325"/>
        </w:trPr>
        <w:tc>
          <w:tcPr>
            <w:tcW w:w="1384" w:type="dxa"/>
          </w:tcPr>
          <w:p w:rsidR="00493008" w:rsidRDefault="00493008" w:rsidP="00AD5B2A">
            <w:r w:rsidRPr="00DC3265">
              <w:t>work_title</w:t>
            </w:r>
          </w:p>
        </w:tc>
        <w:tc>
          <w:tcPr>
            <w:tcW w:w="5812" w:type="dxa"/>
          </w:tcPr>
          <w:p w:rsidR="00493008" w:rsidRDefault="00493008" w:rsidP="00AD5B2A">
            <w:r>
              <w:rPr>
                <w:rFonts w:hint="eastAsia"/>
              </w:rPr>
              <w:t>名称</w:t>
            </w:r>
          </w:p>
        </w:tc>
        <w:tc>
          <w:tcPr>
            <w:tcW w:w="1326" w:type="dxa"/>
          </w:tcPr>
          <w:p w:rsidR="00493008" w:rsidRDefault="00493008" w:rsidP="00AD5B2A">
            <w:r>
              <w:rPr>
                <w:rFonts w:hint="eastAsia"/>
              </w:rPr>
              <w:t>是</w:t>
            </w:r>
          </w:p>
        </w:tc>
      </w:tr>
      <w:tr w:rsidR="00493008" w:rsidRPr="0051310A" w:rsidTr="007E1780">
        <w:trPr>
          <w:trHeight w:val="325"/>
        </w:trPr>
        <w:tc>
          <w:tcPr>
            <w:tcW w:w="1384" w:type="dxa"/>
          </w:tcPr>
          <w:p w:rsidR="00493008" w:rsidRDefault="00493008" w:rsidP="00AD5B2A">
            <w:r w:rsidRPr="003A2DEE">
              <w:t>tomove</w:t>
            </w:r>
          </w:p>
        </w:tc>
        <w:tc>
          <w:tcPr>
            <w:tcW w:w="5812" w:type="dxa"/>
          </w:tcPr>
          <w:p w:rsidR="00493008" w:rsidRDefault="00493008" w:rsidP="00F21471">
            <w:r>
              <w:rPr>
                <w:rFonts w:hint="eastAsia"/>
              </w:rPr>
              <w:t>被处理人</w:t>
            </w:r>
            <w:r>
              <w:rPr>
                <w:rFonts w:hint="eastAsia"/>
              </w:rPr>
              <w:t xml:space="preserve"> </w:t>
            </w:r>
            <w:r w:rsidR="0001351B">
              <w:rPr>
                <w:rFonts w:hint="eastAsia"/>
              </w:rPr>
              <w:t>(</w:t>
            </w:r>
            <w:r w:rsidR="00615219">
              <w:rPr>
                <w:rFonts w:hint="eastAsia"/>
              </w:rPr>
              <w:t>用户</w:t>
            </w:r>
            <w:r w:rsidR="0001351B">
              <w:rPr>
                <w:rFonts w:hint="eastAsia"/>
              </w:rPr>
              <w:t>id)</w:t>
            </w:r>
          </w:p>
        </w:tc>
        <w:tc>
          <w:tcPr>
            <w:tcW w:w="1326" w:type="dxa"/>
          </w:tcPr>
          <w:p w:rsidR="00493008" w:rsidRDefault="00493008" w:rsidP="00AD5B2A">
            <w:r>
              <w:rPr>
                <w:rFonts w:hint="eastAsia"/>
              </w:rPr>
              <w:t>是</w:t>
            </w:r>
          </w:p>
        </w:tc>
      </w:tr>
      <w:tr w:rsidR="00BE403D" w:rsidRPr="0051310A" w:rsidTr="007E1780">
        <w:trPr>
          <w:trHeight w:val="325"/>
        </w:trPr>
        <w:tc>
          <w:tcPr>
            <w:tcW w:w="1384" w:type="dxa"/>
          </w:tcPr>
          <w:p w:rsidR="00BE403D" w:rsidRPr="00DC3265" w:rsidRDefault="00BE403D" w:rsidP="00AD5B2A">
            <w:r>
              <w:rPr>
                <w:rFonts w:hint="eastAsia"/>
              </w:rPr>
              <w:t>remark</w:t>
            </w:r>
          </w:p>
        </w:tc>
        <w:tc>
          <w:tcPr>
            <w:tcW w:w="5812" w:type="dxa"/>
          </w:tcPr>
          <w:p w:rsidR="00BE403D" w:rsidRDefault="00BE403D" w:rsidP="00AD5B2A">
            <w:r>
              <w:rPr>
                <w:rFonts w:hint="eastAsia"/>
              </w:rPr>
              <w:t>备注</w:t>
            </w:r>
          </w:p>
        </w:tc>
        <w:tc>
          <w:tcPr>
            <w:tcW w:w="1326" w:type="dxa"/>
          </w:tcPr>
          <w:p w:rsidR="00BE403D" w:rsidRPr="00DC3265" w:rsidRDefault="00957856" w:rsidP="00AD5B2A">
            <w:r>
              <w:rPr>
                <w:rFonts w:hint="eastAsia"/>
              </w:rPr>
              <w:t>否</w:t>
            </w:r>
          </w:p>
        </w:tc>
      </w:tr>
      <w:tr w:rsidR="00493008" w:rsidRPr="0051310A" w:rsidTr="007E1780">
        <w:trPr>
          <w:trHeight w:val="325"/>
        </w:trPr>
        <w:tc>
          <w:tcPr>
            <w:tcW w:w="1384" w:type="dxa"/>
          </w:tcPr>
          <w:p w:rsidR="00493008" w:rsidRPr="00DC3265" w:rsidRDefault="003101A8" w:rsidP="00AD5B2A">
            <w:r w:rsidRPr="003101A8">
              <w:t>content</w:t>
            </w:r>
          </w:p>
        </w:tc>
        <w:tc>
          <w:tcPr>
            <w:tcW w:w="5812" w:type="dxa"/>
          </w:tcPr>
          <w:p w:rsidR="00493008" w:rsidRDefault="001D73FB" w:rsidP="001D73FB">
            <w:r>
              <w:rPr>
                <w:rFonts w:hint="eastAsia"/>
              </w:rPr>
              <w:t>由模板生成的字段与用户填写的</w:t>
            </w:r>
            <w:r w:rsidR="00980971">
              <w:rPr>
                <w:rFonts w:hint="eastAsia"/>
              </w:rPr>
              <w:t>数据</w:t>
            </w:r>
          </w:p>
          <w:p w:rsidR="00500541" w:rsidRDefault="00830883" w:rsidP="001D73FB">
            <w:r>
              <w:rPr>
                <w:rFonts w:hint="eastAsia"/>
              </w:rPr>
              <w:t>合成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  <w:r w:rsidR="00C927A8">
              <w:rPr>
                <w:rFonts w:hint="eastAsia"/>
              </w:rPr>
              <w:t>键值</w:t>
            </w:r>
            <w:r w:rsidR="00410434">
              <w:rPr>
                <w:rFonts w:hint="eastAsia"/>
              </w:rPr>
              <w:t>格式</w:t>
            </w:r>
            <w:r>
              <w:rPr>
                <w:rFonts w:hint="eastAsia"/>
              </w:rPr>
              <w:t>提交到服务器</w:t>
            </w:r>
          </w:p>
          <w:p w:rsidR="005302E5" w:rsidRDefault="005302E5" w:rsidP="001D73FB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</w:p>
          <w:p w:rsidR="005302E5" w:rsidRDefault="005302E5" w:rsidP="001D73FB">
            <w:r>
              <w:rPr>
                <w:color w:val="CC0000"/>
              </w:rPr>
              <w:t>{"\u7cfb\u7edf\u7248\u672c":"\u4f01\u822aV3.0","vpn\u5730\u5740":"10.10.10.1","\u95ee\u9898\u63cf\u8ff0":"\u901a\u8bdd\u5361","ip":""}</w:t>
            </w:r>
          </w:p>
        </w:tc>
        <w:tc>
          <w:tcPr>
            <w:tcW w:w="1326" w:type="dxa"/>
          </w:tcPr>
          <w:p w:rsidR="00493008" w:rsidRDefault="00A12873" w:rsidP="00AD5B2A">
            <w:r>
              <w:rPr>
                <w:rFonts w:hint="eastAsia"/>
              </w:rPr>
              <w:t>否</w:t>
            </w:r>
          </w:p>
        </w:tc>
      </w:tr>
    </w:tbl>
    <w:p w:rsidR="00C358BB" w:rsidRDefault="00C358BB" w:rsidP="00C358BB">
      <w:pPr>
        <w:rPr>
          <w:b/>
          <w:sz w:val="24"/>
          <w:shd w:val="clear" w:color="auto" w:fill="00B050"/>
        </w:rPr>
      </w:pPr>
    </w:p>
    <w:p w:rsidR="00C358BB" w:rsidRDefault="00C358BB" w:rsidP="00C358BB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C358BB" w:rsidRPr="00A10A2B" w:rsidTr="00AD5B2A">
        <w:tc>
          <w:tcPr>
            <w:tcW w:w="2840" w:type="dxa"/>
            <w:shd w:val="clear" w:color="auto" w:fill="31849B"/>
          </w:tcPr>
          <w:p w:rsidR="00C358BB" w:rsidRPr="000051A3" w:rsidRDefault="00C358BB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C358BB" w:rsidRPr="000051A3" w:rsidRDefault="00C358BB" w:rsidP="00AD5B2A">
            <w:r w:rsidRPr="000051A3">
              <w:rPr>
                <w:rFonts w:hint="eastAsia"/>
              </w:rPr>
              <w:t>含义</w:t>
            </w:r>
          </w:p>
        </w:tc>
      </w:tr>
      <w:tr w:rsidR="00C358BB" w:rsidRPr="00A10A2B" w:rsidTr="00AD5B2A">
        <w:tc>
          <w:tcPr>
            <w:tcW w:w="2840" w:type="dxa"/>
          </w:tcPr>
          <w:p w:rsidR="00C358BB" w:rsidRPr="00CF51F5" w:rsidRDefault="00C358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C358BB" w:rsidRPr="00CF51F5" w:rsidRDefault="00C358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C358BB" w:rsidRPr="00A10A2B" w:rsidTr="00AD5B2A">
        <w:tc>
          <w:tcPr>
            <w:tcW w:w="2840" w:type="dxa"/>
          </w:tcPr>
          <w:p w:rsidR="00C358BB" w:rsidRPr="00CF51F5" w:rsidRDefault="00C358B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C358BB" w:rsidRPr="00CF51F5" w:rsidRDefault="00C358B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992F47" w:rsidRDefault="00992F47" w:rsidP="00E8605A"/>
    <w:p w:rsidR="009D7645" w:rsidRDefault="009D7645" w:rsidP="00E8605A"/>
    <w:p w:rsidR="009D7645" w:rsidRPr="00B92C38" w:rsidRDefault="00160169" w:rsidP="00AC0098">
      <w:pPr>
        <w:pStyle w:val="3"/>
        <w:numPr>
          <w:ilvl w:val="0"/>
          <w:numId w:val="1"/>
        </w:numPr>
        <w:rPr>
          <w:sz w:val="24"/>
        </w:rPr>
      </w:pPr>
      <w:bookmarkStart w:id="43" w:name="_Toc479267110"/>
      <w:r w:rsidRPr="00B92C38">
        <w:rPr>
          <w:rFonts w:hint="eastAsia"/>
          <w:sz w:val="24"/>
        </w:rPr>
        <w:t>获取工单模板列表</w:t>
      </w:r>
      <w:r w:rsidR="009D7645" w:rsidRPr="00B92C38">
        <w:rPr>
          <w:rFonts w:hint="eastAsia"/>
          <w:sz w:val="24"/>
        </w:rPr>
        <w:t xml:space="preserve"> </w:t>
      </w:r>
      <w:r w:rsidR="00E2475C" w:rsidRPr="00B92C38">
        <w:rPr>
          <w:sz w:val="24"/>
        </w:rPr>
        <w:t>appWOTempList</w:t>
      </w:r>
      <w:r w:rsidR="009D7645" w:rsidRPr="00B92C38">
        <w:rPr>
          <w:rFonts w:ascii="Helvetica" w:hAnsi="Helvetica" w:cs="Helvetica" w:hint="eastAsia"/>
          <w:color w:val="222222"/>
          <w:sz w:val="24"/>
        </w:rPr>
        <w:t>.html</w:t>
      </w:r>
      <w:bookmarkEnd w:id="43"/>
    </w:p>
    <w:p w:rsidR="009D7645" w:rsidRDefault="009D7645" w:rsidP="00E860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211E09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211E09" w:rsidRPr="0051310A" w:rsidRDefault="00211E09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211E09" w:rsidRPr="0051310A" w:rsidRDefault="00211E09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211E09" w:rsidRPr="0051310A" w:rsidRDefault="00211E09" w:rsidP="00AD5B2A">
            <w:r>
              <w:rPr>
                <w:rFonts w:hint="eastAsia"/>
              </w:rPr>
              <w:t>必须</w:t>
            </w:r>
          </w:p>
        </w:tc>
      </w:tr>
      <w:tr w:rsidR="00211E09" w:rsidRPr="0051310A" w:rsidTr="00AD5B2A">
        <w:trPr>
          <w:trHeight w:val="309"/>
        </w:trPr>
        <w:tc>
          <w:tcPr>
            <w:tcW w:w="2837" w:type="dxa"/>
          </w:tcPr>
          <w:p w:rsidR="00211E09" w:rsidRDefault="00211E09" w:rsidP="00AD5B2A">
            <w:r w:rsidRPr="00401844">
              <w:t>account</w:t>
            </w:r>
          </w:p>
        </w:tc>
        <w:tc>
          <w:tcPr>
            <w:tcW w:w="2837" w:type="dxa"/>
          </w:tcPr>
          <w:p w:rsidR="00211E09" w:rsidRDefault="00211E09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211E09" w:rsidRDefault="00211E09" w:rsidP="00AD5B2A">
            <w:r>
              <w:rPr>
                <w:rFonts w:hint="eastAsia"/>
              </w:rPr>
              <w:t>是</w:t>
            </w:r>
          </w:p>
        </w:tc>
      </w:tr>
      <w:tr w:rsidR="00211E09" w:rsidRPr="0051310A" w:rsidTr="00AD5B2A">
        <w:trPr>
          <w:trHeight w:val="325"/>
        </w:trPr>
        <w:tc>
          <w:tcPr>
            <w:tcW w:w="2837" w:type="dxa"/>
          </w:tcPr>
          <w:p w:rsidR="00211E09" w:rsidRDefault="00211E09" w:rsidP="00AD5B2A">
            <w:r w:rsidRPr="00DB4874">
              <w:t>passwd</w:t>
            </w:r>
          </w:p>
        </w:tc>
        <w:tc>
          <w:tcPr>
            <w:tcW w:w="2837" w:type="dxa"/>
          </w:tcPr>
          <w:p w:rsidR="00211E09" w:rsidRDefault="00211E09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211E09" w:rsidRDefault="00211E09" w:rsidP="00AD5B2A">
            <w:r>
              <w:rPr>
                <w:rFonts w:hint="eastAsia"/>
              </w:rPr>
              <w:t>是</w:t>
            </w:r>
          </w:p>
        </w:tc>
      </w:tr>
      <w:tr w:rsidR="00211E09" w:rsidRPr="0051310A" w:rsidTr="00AD5B2A">
        <w:trPr>
          <w:trHeight w:val="325"/>
        </w:trPr>
        <w:tc>
          <w:tcPr>
            <w:tcW w:w="2837" w:type="dxa"/>
          </w:tcPr>
          <w:p w:rsidR="00211E09" w:rsidRDefault="00211E09" w:rsidP="00AD5B2A">
            <w:r w:rsidRPr="00915C47">
              <w:t>domain</w:t>
            </w:r>
          </w:p>
        </w:tc>
        <w:tc>
          <w:tcPr>
            <w:tcW w:w="2837" w:type="dxa"/>
          </w:tcPr>
          <w:p w:rsidR="00211E09" w:rsidRDefault="00211E09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211E09" w:rsidRDefault="00211E09" w:rsidP="00AD5B2A">
            <w:r>
              <w:rPr>
                <w:rFonts w:hint="eastAsia"/>
              </w:rPr>
              <w:t>是</w:t>
            </w:r>
          </w:p>
        </w:tc>
      </w:tr>
      <w:tr w:rsidR="00211E09" w:rsidRPr="0051310A" w:rsidTr="00AD5B2A">
        <w:trPr>
          <w:trHeight w:val="325"/>
        </w:trPr>
        <w:tc>
          <w:tcPr>
            <w:tcW w:w="2837" w:type="dxa"/>
          </w:tcPr>
          <w:p w:rsidR="00211E09" w:rsidRPr="00915C47" w:rsidRDefault="00211E09" w:rsidP="00AD5B2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211E09" w:rsidRDefault="00211E09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211E09" w:rsidRDefault="00211E09" w:rsidP="00AD5B2A">
            <w:r>
              <w:rPr>
                <w:rFonts w:hint="eastAsia"/>
              </w:rPr>
              <w:t>是</w:t>
            </w:r>
          </w:p>
        </w:tc>
      </w:tr>
    </w:tbl>
    <w:p w:rsidR="00573728" w:rsidRDefault="00573728" w:rsidP="00E8605A"/>
    <w:p w:rsidR="00211E09" w:rsidRDefault="005857B2" w:rsidP="00E8605A">
      <w:r>
        <w:rPr>
          <w:rFonts w:hint="eastAsia"/>
        </w:rPr>
        <w:lastRenderedPageBreak/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AF42BB" w:rsidRPr="00A10A2B" w:rsidTr="00AD5B2A">
        <w:tc>
          <w:tcPr>
            <w:tcW w:w="2840" w:type="dxa"/>
            <w:shd w:val="clear" w:color="auto" w:fill="31849B"/>
          </w:tcPr>
          <w:p w:rsidR="00AF42BB" w:rsidRPr="000051A3" w:rsidRDefault="00AF42BB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AF42BB" w:rsidRPr="000051A3" w:rsidRDefault="00AF42BB" w:rsidP="00AD5B2A">
            <w:r w:rsidRPr="000051A3">
              <w:rPr>
                <w:rFonts w:hint="eastAsia"/>
              </w:rPr>
              <w:t>含义</w:t>
            </w:r>
          </w:p>
        </w:tc>
      </w:tr>
      <w:tr w:rsidR="00AF42BB" w:rsidRPr="00A10A2B" w:rsidTr="00AD5B2A">
        <w:tc>
          <w:tcPr>
            <w:tcW w:w="2840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AF42BB" w:rsidRPr="00A10A2B" w:rsidTr="00AD5B2A">
        <w:tc>
          <w:tcPr>
            <w:tcW w:w="2840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AF42BB" w:rsidRPr="00A10A2B" w:rsidTr="00AD5B2A">
        <w:tc>
          <w:tcPr>
            <w:tcW w:w="2840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AF42BB" w:rsidRPr="00CF51F5" w:rsidRDefault="00AF42BB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074CEC" w:rsidRPr="00A10A2B" w:rsidTr="00AD5B2A">
        <w:tc>
          <w:tcPr>
            <w:tcW w:w="2840" w:type="dxa"/>
          </w:tcPr>
          <w:p w:rsidR="00074CEC" w:rsidRPr="00CF51F5" w:rsidRDefault="00A44EF2" w:rsidP="00A44EF2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074CEC" w:rsidRPr="00CF51F5" w:rsidRDefault="00A44EF2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模板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74CEC" w:rsidRPr="00A10A2B" w:rsidTr="00AD5B2A">
        <w:tc>
          <w:tcPr>
            <w:tcW w:w="2840" w:type="dxa"/>
          </w:tcPr>
          <w:p w:rsidR="00074CEC" w:rsidRPr="00CF51F5" w:rsidRDefault="00A44EF2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074CEC" w:rsidRPr="00CF51F5" w:rsidRDefault="00A44EF2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模板名称</w:t>
            </w:r>
          </w:p>
        </w:tc>
      </w:tr>
    </w:tbl>
    <w:p w:rsidR="00AF42BB" w:rsidRDefault="00AF42BB" w:rsidP="00E8605A"/>
    <w:p w:rsidR="00516A44" w:rsidRDefault="00516A44" w:rsidP="00E8605A"/>
    <w:p w:rsidR="00516A44" w:rsidRPr="00B92C38" w:rsidRDefault="00516A44" w:rsidP="00AC0098">
      <w:pPr>
        <w:pStyle w:val="3"/>
        <w:numPr>
          <w:ilvl w:val="0"/>
          <w:numId w:val="1"/>
        </w:numPr>
        <w:rPr>
          <w:sz w:val="24"/>
        </w:rPr>
      </w:pPr>
      <w:bookmarkStart w:id="44" w:name="_Toc479267111"/>
      <w:r w:rsidRPr="00B92C38">
        <w:rPr>
          <w:rFonts w:hint="eastAsia"/>
          <w:sz w:val="24"/>
        </w:rPr>
        <w:t>获取工单模板详情</w:t>
      </w:r>
      <w:r w:rsidRPr="00B92C38">
        <w:rPr>
          <w:rFonts w:hint="eastAsia"/>
          <w:sz w:val="24"/>
        </w:rPr>
        <w:t xml:space="preserve"> </w:t>
      </w:r>
      <w:r w:rsidR="00350779" w:rsidRPr="00B92C38">
        <w:rPr>
          <w:sz w:val="24"/>
        </w:rPr>
        <w:t>appWOTempDetail</w:t>
      </w:r>
      <w:r w:rsidRPr="00B92C38">
        <w:rPr>
          <w:rFonts w:ascii="Helvetica" w:hAnsi="Helvetica" w:cs="Helvetica" w:hint="eastAsia"/>
          <w:color w:val="222222"/>
          <w:sz w:val="24"/>
        </w:rPr>
        <w:t>.html</w:t>
      </w:r>
      <w:bookmarkEnd w:id="44"/>
    </w:p>
    <w:p w:rsidR="00516A44" w:rsidRDefault="00516A44" w:rsidP="00516A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516A44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516A44" w:rsidRPr="0051310A" w:rsidRDefault="00516A44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516A44" w:rsidRPr="0051310A" w:rsidRDefault="00516A44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516A44" w:rsidRPr="0051310A" w:rsidRDefault="00516A44" w:rsidP="00AD5B2A">
            <w:r>
              <w:rPr>
                <w:rFonts w:hint="eastAsia"/>
              </w:rPr>
              <w:t>必须</w:t>
            </w:r>
          </w:p>
        </w:tc>
      </w:tr>
      <w:tr w:rsidR="00516A44" w:rsidRPr="0051310A" w:rsidTr="00AD5B2A">
        <w:trPr>
          <w:trHeight w:val="309"/>
        </w:trPr>
        <w:tc>
          <w:tcPr>
            <w:tcW w:w="2837" w:type="dxa"/>
          </w:tcPr>
          <w:p w:rsidR="00516A44" w:rsidRDefault="00516A44" w:rsidP="00AD5B2A">
            <w:r w:rsidRPr="00401844">
              <w:t>account</w:t>
            </w:r>
          </w:p>
        </w:tc>
        <w:tc>
          <w:tcPr>
            <w:tcW w:w="2837" w:type="dxa"/>
          </w:tcPr>
          <w:p w:rsidR="00516A44" w:rsidRDefault="00516A44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516A44" w:rsidRDefault="00516A44" w:rsidP="00AD5B2A">
            <w:r>
              <w:rPr>
                <w:rFonts w:hint="eastAsia"/>
              </w:rPr>
              <w:t>是</w:t>
            </w:r>
          </w:p>
        </w:tc>
      </w:tr>
      <w:tr w:rsidR="00516A44" w:rsidRPr="0051310A" w:rsidTr="00AD5B2A">
        <w:trPr>
          <w:trHeight w:val="325"/>
        </w:trPr>
        <w:tc>
          <w:tcPr>
            <w:tcW w:w="2837" w:type="dxa"/>
          </w:tcPr>
          <w:p w:rsidR="00516A44" w:rsidRDefault="00516A44" w:rsidP="00AD5B2A">
            <w:r w:rsidRPr="00DB4874">
              <w:t>passwd</w:t>
            </w:r>
          </w:p>
        </w:tc>
        <w:tc>
          <w:tcPr>
            <w:tcW w:w="2837" w:type="dxa"/>
          </w:tcPr>
          <w:p w:rsidR="00516A44" w:rsidRDefault="00516A44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516A44" w:rsidRDefault="00516A44" w:rsidP="00AD5B2A">
            <w:r>
              <w:rPr>
                <w:rFonts w:hint="eastAsia"/>
              </w:rPr>
              <w:t>是</w:t>
            </w:r>
          </w:p>
        </w:tc>
      </w:tr>
      <w:tr w:rsidR="00516A44" w:rsidRPr="0051310A" w:rsidTr="00AD5B2A">
        <w:trPr>
          <w:trHeight w:val="325"/>
        </w:trPr>
        <w:tc>
          <w:tcPr>
            <w:tcW w:w="2837" w:type="dxa"/>
          </w:tcPr>
          <w:p w:rsidR="00516A44" w:rsidRDefault="00516A44" w:rsidP="00AD5B2A">
            <w:r w:rsidRPr="00915C47">
              <w:t>domain</w:t>
            </w:r>
          </w:p>
        </w:tc>
        <w:tc>
          <w:tcPr>
            <w:tcW w:w="2837" w:type="dxa"/>
          </w:tcPr>
          <w:p w:rsidR="00516A44" w:rsidRDefault="00516A44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516A44" w:rsidRDefault="00516A44" w:rsidP="00AD5B2A">
            <w:r>
              <w:rPr>
                <w:rFonts w:hint="eastAsia"/>
              </w:rPr>
              <w:t>是</w:t>
            </w:r>
          </w:p>
        </w:tc>
      </w:tr>
      <w:tr w:rsidR="00516A44" w:rsidRPr="0051310A" w:rsidTr="00AD5B2A">
        <w:trPr>
          <w:trHeight w:val="325"/>
        </w:trPr>
        <w:tc>
          <w:tcPr>
            <w:tcW w:w="2837" w:type="dxa"/>
          </w:tcPr>
          <w:p w:rsidR="00516A44" w:rsidRPr="00915C47" w:rsidRDefault="00516A44" w:rsidP="00AD5B2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516A44" w:rsidRDefault="00516A44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516A44" w:rsidRDefault="00516A44" w:rsidP="00AD5B2A">
            <w:r>
              <w:rPr>
                <w:rFonts w:hint="eastAsia"/>
              </w:rPr>
              <w:t>是</w:t>
            </w:r>
          </w:p>
        </w:tc>
      </w:tr>
      <w:tr w:rsidR="006A0130" w:rsidRPr="0051310A" w:rsidTr="00AD5B2A">
        <w:trPr>
          <w:trHeight w:val="325"/>
        </w:trPr>
        <w:tc>
          <w:tcPr>
            <w:tcW w:w="2837" w:type="dxa"/>
          </w:tcPr>
          <w:p w:rsidR="006A0130" w:rsidRDefault="00D25626" w:rsidP="00AD5B2A">
            <w:r>
              <w:rPr>
                <w:rFonts w:hint="eastAsia"/>
              </w:rPr>
              <w:t>tid</w:t>
            </w:r>
          </w:p>
        </w:tc>
        <w:tc>
          <w:tcPr>
            <w:tcW w:w="2837" w:type="dxa"/>
          </w:tcPr>
          <w:p w:rsidR="006A0130" w:rsidRDefault="00BC33F8" w:rsidP="00AD5B2A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6A0130" w:rsidRDefault="00742F53" w:rsidP="00AD5B2A">
            <w:r>
              <w:rPr>
                <w:rFonts w:hint="eastAsia"/>
              </w:rPr>
              <w:t>是</w:t>
            </w:r>
          </w:p>
        </w:tc>
      </w:tr>
    </w:tbl>
    <w:p w:rsidR="00516A44" w:rsidRDefault="00516A44" w:rsidP="00516A44"/>
    <w:p w:rsidR="00516A44" w:rsidRDefault="00516A44" w:rsidP="00516A44">
      <w:r>
        <w:rPr>
          <w:rFonts w:hint="eastAsia"/>
        </w:rPr>
        <w:t>返回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6"/>
        <w:gridCol w:w="5446"/>
      </w:tblGrid>
      <w:tr w:rsidR="00516A44" w:rsidRPr="00A10A2B" w:rsidTr="00AD5B2A">
        <w:tc>
          <w:tcPr>
            <w:tcW w:w="2840" w:type="dxa"/>
            <w:shd w:val="clear" w:color="auto" w:fill="31849B"/>
          </w:tcPr>
          <w:p w:rsidR="00516A44" w:rsidRPr="000051A3" w:rsidRDefault="00516A44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516A44" w:rsidRPr="000051A3" w:rsidRDefault="00516A44" w:rsidP="00AD5B2A">
            <w:r w:rsidRPr="000051A3">
              <w:rPr>
                <w:rFonts w:hint="eastAsia"/>
              </w:rPr>
              <w:t>含义</w:t>
            </w:r>
          </w:p>
        </w:tc>
      </w:tr>
      <w:tr w:rsidR="00516A44" w:rsidRPr="00A10A2B" w:rsidTr="00AD5B2A">
        <w:tc>
          <w:tcPr>
            <w:tcW w:w="2840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516A44" w:rsidRPr="00A10A2B" w:rsidTr="00AD5B2A">
        <w:tc>
          <w:tcPr>
            <w:tcW w:w="2840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516A44" w:rsidRPr="00A10A2B" w:rsidTr="00AD5B2A">
        <w:tc>
          <w:tcPr>
            <w:tcW w:w="2840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516A44" w:rsidRPr="00CF51F5" w:rsidRDefault="00516A44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516A44" w:rsidRPr="00A10A2B" w:rsidTr="00AD5B2A">
        <w:tc>
          <w:tcPr>
            <w:tcW w:w="2840" w:type="dxa"/>
          </w:tcPr>
          <w:p w:rsidR="00516A44" w:rsidRPr="00CF51F5" w:rsidRDefault="00A57905" w:rsidP="00AD5B2A"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fname</w:t>
            </w:r>
          </w:p>
        </w:tc>
        <w:tc>
          <w:tcPr>
            <w:tcW w:w="5682" w:type="dxa"/>
          </w:tcPr>
          <w:p w:rsidR="00516A44" w:rsidRPr="00CF51F5" w:rsidRDefault="00A57905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字段名称</w:t>
            </w:r>
          </w:p>
        </w:tc>
      </w:tr>
      <w:tr w:rsidR="00516A44" w:rsidRPr="00A10A2B" w:rsidTr="00AD5B2A">
        <w:tc>
          <w:tcPr>
            <w:tcW w:w="2840" w:type="dxa"/>
          </w:tcPr>
          <w:p w:rsidR="00516A44" w:rsidRPr="00CF51F5" w:rsidRDefault="00A57905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ftype</w:t>
            </w:r>
          </w:p>
        </w:tc>
        <w:tc>
          <w:tcPr>
            <w:tcW w:w="5682" w:type="dxa"/>
          </w:tcPr>
          <w:p w:rsidR="00516A44" w:rsidRDefault="00A57905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  <w:p w:rsidR="00531FAC" w:rsidRDefault="002C164C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571108">
              <w:rPr>
                <w:rFonts w:hint="eastAsia"/>
                <w:szCs w:val="21"/>
              </w:rPr>
              <w:t xml:space="preserve">har </w:t>
            </w:r>
            <w:r w:rsidR="00571108">
              <w:rPr>
                <w:rFonts w:hint="eastAsia"/>
                <w:szCs w:val="21"/>
              </w:rPr>
              <w:t>输入框</w:t>
            </w:r>
          </w:p>
          <w:p w:rsidR="00571108" w:rsidRDefault="002C164C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BB5A19">
              <w:rPr>
                <w:rFonts w:hint="eastAsia"/>
                <w:szCs w:val="21"/>
              </w:rPr>
              <w:t xml:space="preserve">adio </w:t>
            </w:r>
            <w:r w:rsidR="00BB5A19">
              <w:rPr>
                <w:rFonts w:hint="eastAsia"/>
                <w:szCs w:val="21"/>
              </w:rPr>
              <w:t>多选</w:t>
            </w:r>
          </w:p>
          <w:p w:rsidR="00D44B83" w:rsidRDefault="002C164C" w:rsidP="00AD5B2A">
            <w:pPr>
              <w:spacing w:line="360" w:lineRule="exac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="00D44B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ombox</w:t>
            </w:r>
            <w:r w:rsidR="00D44B8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D44B83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下拉</w:t>
            </w:r>
          </w:p>
          <w:p w:rsidR="002A30A7" w:rsidRPr="00CF51F5" w:rsidRDefault="00154350" w:rsidP="00584108">
            <w:pPr>
              <w:spacing w:line="360" w:lineRule="exact"/>
              <w:rPr>
                <w:szCs w:val="21"/>
              </w:rPr>
            </w:pPr>
            <w:r w:rsidRPr="007F1C7D">
              <w:rPr>
                <w:rFonts w:ascii="Consolas" w:hAnsi="Consolas" w:cs="Consolas" w:hint="eastAsia"/>
                <w:color w:val="222222"/>
                <w:sz w:val="18"/>
                <w:szCs w:val="18"/>
                <w:highlight w:val="yellow"/>
                <w:shd w:val="clear" w:color="auto" w:fill="FFFFFF"/>
              </w:rPr>
              <w:t>多选、下拉含有</w:t>
            </w:r>
            <w:r w:rsidR="002A30A7" w:rsidRPr="007F1C7D">
              <w:rPr>
                <w:rFonts w:ascii="Consolas" w:hAnsi="Consolas" w:cs="Consolas" w:hint="eastAsia"/>
                <w:color w:val="222222"/>
                <w:sz w:val="18"/>
                <w:szCs w:val="18"/>
                <w:highlight w:val="yellow"/>
                <w:shd w:val="clear" w:color="auto" w:fill="FFFFFF"/>
              </w:rPr>
              <w:t>子字段</w:t>
            </w:r>
          </w:p>
        </w:tc>
      </w:tr>
      <w:tr w:rsidR="00397F9F" w:rsidRPr="00A10A2B" w:rsidTr="00AD5B2A">
        <w:tc>
          <w:tcPr>
            <w:tcW w:w="8522" w:type="dxa"/>
            <w:gridSpan w:val="2"/>
          </w:tcPr>
          <w:p w:rsidR="00C76120" w:rsidRDefault="00644438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如</w:t>
            </w:r>
            <w:r w:rsidR="00C83E87">
              <w:rPr>
                <w:rFonts w:hint="eastAsia"/>
                <w:szCs w:val="21"/>
              </w:rPr>
              <w:t>：</w:t>
            </w:r>
          </w:p>
          <w:p w:rsidR="00397F9F" w:rsidRDefault="00397F9F" w:rsidP="00AD5B2A">
            <w:pPr>
              <w:spacing w:line="360" w:lineRule="exact"/>
              <w:rPr>
                <w:szCs w:val="21"/>
              </w:rPr>
            </w:pPr>
            <w:r w:rsidRPr="00664D82">
              <w:rPr>
                <w:szCs w:val="21"/>
              </w:rPr>
              <w:t>{"result":1000,"data":[{"fname":"\u5ba2\u6237\u9a7e\u9f84","ftype":"char"},{"fname":"\u5ba2\u6237\u8f66\u67b6","ftype":"char"},{"fname":"\u5ba2\u6237\u5730\u5740","ftype":"char"},{"fname":"\u7ba1\u7406\u6240","ftype":"combox","items":[{"name":"\u4e0b\u6c99"},{"name":"\u4e0a\u6c99"},{"name":"\u8f66\u516c\u5e99"}]},{"fname":"\u54c1\u724c","ftype":"radio","items":[{"name":"min"},{"name":"bz"},{"name":"bmw"},{"name":"\u957f\u57ce"}]}]}</w:t>
            </w:r>
          </w:p>
          <w:p w:rsidR="00C300D8" w:rsidRDefault="00C300D8" w:rsidP="00AD5B2A">
            <w:pPr>
              <w:spacing w:line="360" w:lineRule="exact"/>
              <w:rPr>
                <w:szCs w:val="21"/>
              </w:rPr>
            </w:pPr>
          </w:p>
        </w:tc>
      </w:tr>
    </w:tbl>
    <w:p w:rsidR="00516A44" w:rsidRDefault="00516A44" w:rsidP="00E8605A"/>
    <w:p w:rsidR="007A06AE" w:rsidRDefault="007A06AE" w:rsidP="00E8605A"/>
    <w:p w:rsidR="00B44CF3" w:rsidRPr="001F135D" w:rsidRDefault="00B44CF3" w:rsidP="00AC0098">
      <w:pPr>
        <w:pStyle w:val="3"/>
        <w:numPr>
          <w:ilvl w:val="0"/>
          <w:numId w:val="1"/>
        </w:numPr>
        <w:rPr>
          <w:sz w:val="24"/>
        </w:rPr>
      </w:pPr>
      <w:bookmarkStart w:id="45" w:name="_Toc479267112"/>
      <w:r w:rsidRPr="001F135D">
        <w:rPr>
          <w:rFonts w:hint="eastAsia"/>
          <w:sz w:val="24"/>
        </w:rPr>
        <w:lastRenderedPageBreak/>
        <w:t>获取</w:t>
      </w:r>
      <w:r w:rsidR="00140695" w:rsidRPr="001F135D">
        <w:rPr>
          <w:rFonts w:hint="eastAsia"/>
          <w:sz w:val="24"/>
        </w:rPr>
        <w:t>客户标签</w:t>
      </w:r>
      <w:r w:rsidR="00140DEC" w:rsidRPr="001F135D">
        <w:rPr>
          <w:rFonts w:hint="eastAsia"/>
          <w:sz w:val="24"/>
        </w:rPr>
        <w:t>列表</w:t>
      </w:r>
      <w:r w:rsidR="00DF0CEE" w:rsidRPr="001F135D">
        <w:rPr>
          <w:rFonts w:hint="eastAsia"/>
          <w:sz w:val="24"/>
        </w:rPr>
        <w:t>ap</w:t>
      </w:r>
      <w:r w:rsidRPr="001F135D">
        <w:rPr>
          <w:sz w:val="24"/>
        </w:rPr>
        <w:t>p</w:t>
      </w:r>
      <w:r w:rsidR="0095552A" w:rsidRPr="001F135D">
        <w:rPr>
          <w:rFonts w:hint="eastAsia"/>
          <w:sz w:val="24"/>
        </w:rPr>
        <w:t>Cust</w:t>
      </w:r>
      <w:r w:rsidR="00242E3B" w:rsidRPr="001F135D">
        <w:rPr>
          <w:rFonts w:hint="eastAsia"/>
          <w:sz w:val="24"/>
        </w:rPr>
        <w:t>Label</w:t>
      </w:r>
      <w:r w:rsidRPr="001F135D">
        <w:rPr>
          <w:rFonts w:ascii="Helvetica" w:hAnsi="Helvetica" w:cs="Helvetica" w:hint="eastAsia"/>
          <w:color w:val="222222"/>
          <w:sz w:val="24"/>
        </w:rPr>
        <w:t>.html</w:t>
      </w:r>
      <w:bookmarkEnd w:id="45"/>
    </w:p>
    <w:p w:rsidR="00993BC2" w:rsidRDefault="00993BC2" w:rsidP="000454A7">
      <w:pPr>
        <w:pStyle w:val="af0"/>
        <w:ind w:left="84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93BC2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993BC2" w:rsidRPr="0051310A" w:rsidRDefault="00993BC2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93BC2" w:rsidRPr="0051310A" w:rsidRDefault="00993BC2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93BC2" w:rsidRPr="0051310A" w:rsidRDefault="00993BC2" w:rsidP="00AD5B2A">
            <w:r>
              <w:rPr>
                <w:rFonts w:hint="eastAsia"/>
              </w:rPr>
              <w:t>必须</w:t>
            </w:r>
          </w:p>
        </w:tc>
      </w:tr>
      <w:tr w:rsidR="00993BC2" w:rsidRPr="0051310A" w:rsidTr="00AD5B2A">
        <w:trPr>
          <w:trHeight w:val="309"/>
        </w:trPr>
        <w:tc>
          <w:tcPr>
            <w:tcW w:w="2837" w:type="dxa"/>
          </w:tcPr>
          <w:p w:rsidR="00993BC2" w:rsidRDefault="00993BC2" w:rsidP="00AD5B2A">
            <w:r w:rsidRPr="00401844">
              <w:t>account</w:t>
            </w:r>
          </w:p>
        </w:tc>
        <w:tc>
          <w:tcPr>
            <w:tcW w:w="2837" w:type="dxa"/>
          </w:tcPr>
          <w:p w:rsidR="00993BC2" w:rsidRDefault="00993BC2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93BC2" w:rsidRDefault="00993BC2" w:rsidP="00AD5B2A">
            <w:r>
              <w:rPr>
                <w:rFonts w:hint="eastAsia"/>
              </w:rPr>
              <w:t>是</w:t>
            </w:r>
          </w:p>
        </w:tc>
      </w:tr>
      <w:tr w:rsidR="00993BC2" w:rsidRPr="0051310A" w:rsidTr="00AD5B2A">
        <w:trPr>
          <w:trHeight w:val="325"/>
        </w:trPr>
        <w:tc>
          <w:tcPr>
            <w:tcW w:w="2837" w:type="dxa"/>
          </w:tcPr>
          <w:p w:rsidR="00993BC2" w:rsidRDefault="00993BC2" w:rsidP="00AD5B2A">
            <w:r w:rsidRPr="00DB4874">
              <w:t>passwd</w:t>
            </w:r>
          </w:p>
        </w:tc>
        <w:tc>
          <w:tcPr>
            <w:tcW w:w="2837" w:type="dxa"/>
          </w:tcPr>
          <w:p w:rsidR="00993BC2" w:rsidRDefault="00993BC2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93BC2" w:rsidRDefault="00993BC2" w:rsidP="00AD5B2A">
            <w:r>
              <w:rPr>
                <w:rFonts w:hint="eastAsia"/>
              </w:rPr>
              <w:t>是</w:t>
            </w:r>
          </w:p>
        </w:tc>
      </w:tr>
      <w:tr w:rsidR="00993BC2" w:rsidRPr="0051310A" w:rsidTr="00AD5B2A">
        <w:trPr>
          <w:trHeight w:val="325"/>
        </w:trPr>
        <w:tc>
          <w:tcPr>
            <w:tcW w:w="2837" w:type="dxa"/>
          </w:tcPr>
          <w:p w:rsidR="00993BC2" w:rsidRDefault="00993BC2" w:rsidP="00AD5B2A">
            <w:r w:rsidRPr="00915C47">
              <w:t>domain</w:t>
            </w:r>
          </w:p>
        </w:tc>
        <w:tc>
          <w:tcPr>
            <w:tcW w:w="2837" w:type="dxa"/>
          </w:tcPr>
          <w:p w:rsidR="00993BC2" w:rsidRDefault="00993BC2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93BC2" w:rsidRDefault="00993BC2" w:rsidP="00AD5B2A">
            <w:r>
              <w:rPr>
                <w:rFonts w:hint="eastAsia"/>
              </w:rPr>
              <w:t>是</w:t>
            </w:r>
          </w:p>
        </w:tc>
      </w:tr>
      <w:tr w:rsidR="00993BC2" w:rsidRPr="0051310A" w:rsidTr="00AD5B2A">
        <w:trPr>
          <w:trHeight w:val="325"/>
        </w:trPr>
        <w:tc>
          <w:tcPr>
            <w:tcW w:w="2837" w:type="dxa"/>
          </w:tcPr>
          <w:p w:rsidR="00993BC2" w:rsidRPr="00915C47" w:rsidRDefault="00993BC2" w:rsidP="00AD5B2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93BC2" w:rsidRDefault="00993BC2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93BC2" w:rsidRDefault="00993BC2" w:rsidP="00AD5B2A">
            <w:r>
              <w:rPr>
                <w:rFonts w:hint="eastAsia"/>
              </w:rPr>
              <w:t>是</w:t>
            </w:r>
          </w:p>
        </w:tc>
      </w:tr>
    </w:tbl>
    <w:p w:rsidR="00C64F92" w:rsidRDefault="00C64F92" w:rsidP="009822E2"/>
    <w:p w:rsidR="00993BC2" w:rsidRDefault="00EA0390" w:rsidP="009822E2">
      <w:r>
        <w:rPr>
          <w:rFonts w:hint="eastAsia"/>
        </w:rPr>
        <w:t>返回</w:t>
      </w:r>
    </w:p>
    <w:p w:rsidR="009822E2" w:rsidRDefault="009822E2" w:rsidP="009822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993BC2" w:rsidRPr="00A10A2B" w:rsidTr="00AD5B2A">
        <w:tc>
          <w:tcPr>
            <w:tcW w:w="2840" w:type="dxa"/>
            <w:shd w:val="clear" w:color="auto" w:fill="31849B"/>
          </w:tcPr>
          <w:p w:rsidR="00993BC2" w:rsidRPr="000051A3" w:rsidRDefault="00993BC2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993BC2" w:rsidRPr="000051A3" w:rsidRDefault="00993BC2" w:rsidP="00AD5B2A">
            <w:r w:rsidRPr="000051A3">
              <w:rPr>
                <w:rFonts w:hint="eastAsia"/>
              </w:rPr>
              <w:t>含义</w:t>
            </w:r>
          </w:p>
        </w:tc>
      </w:tr>
      <w:tr w:rsidR="00993BC2" w:rsidRPr="00A10A2B" w:rsidTr="00AD5B2A">
        <w:tc>
          <w:tcPr>
            <w:tcW w:w="2840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993BC2" w:rsidRPr="00A10A2B" w:rsidTr="00AD5B2A">
        <w:tc>
          <w:tcPr>
            <w:tcW w:w="2840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993BC2" w:rsidRPr="00A10A2B" w:rsidTr="00AD5B2A">
        <w:tc>
          <w:tcPr>
            <w:tcW w:w="2840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993BC2" w:rsidRPr="00CF51F5" w:rsidRDefault="00993BC2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993BC2" w:rsidRPr="00A10A2B" w:rsidTr="00AD5B2A">
        <w:tc>
          <w:tcPr>
            <w:tcW w:w="2840" w:type="dxa"/>
          </w:tcPr>
          <w:p w:rsidR="00993BC2" w:rsidRPr="00CF51F5" w:rsidRDefault="00994594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B26847">
              <w:rPr>
                <w:rFonts w:hint="eastAsia"/>
                <w:szCs w:val="21"/>
              </w:rPr>
              <w:t>d</w:t>
            </w:r>
          </w:p>
        </w:tc>
        <w:tc>
          <w:tcPr>
            <w:tcW w:w="5682" w:type="dxa"/>
          </w:tcPr>
          <w:p w:rsidR="00993BC2" w:rsidRPr="00CF51F5" w:rsidRDefault="00B26847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993BC2" w:rsidRPr="00A10A2B" w:rsidTr="00AD5B2A">
        <w:tc>
          <w:tcPr>
            <w:tcW w:w="2840" w:type="dxa"/>
          </w:tcPr>
          <w:p w:rsidR="00993BC2" w:rsidRPr="00CF51F5" w:rsidRDefault="00994594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 w:rsidR="0016731B">
              <w:rPr>
                <w:rFonts w:hint="eastAsia"/>
                <w:szCs w:val="21"/>
              </w:rPr>
              <w:t>ame</w:t>
            </w:r>
          </w:p>
        </w:tc>
        <w:tc>
          <w:tcPr>
            <w:tcW w:w="5682" w:type="dxa"/>
          </w:tcPr>
          <w:p w:rsidR="00A803FF" w:rsidRPr="00CF51F5" w:rsidRDefault="0016731B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356893" w:rsidRPr="00A10A2B" w:rsidTr="00AD5B2A">
        <w:tc>
          <w:tcPr>
            <w:tcW w:w="2840" w:type="dxa"/>
          </w:tcPr>
          <w:p w:rsidR="00F6545C" w:rsidRDefault="00262D17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="00356893">
              <w:rPr>
                <w:rFonts w:hint="eastAsia"/>
                <w:szCs w:val="21"/>
              </w:rPr>
              <w:t>lor</w:t>
            </w:r>
          </w:p>
        </w:tc>
        <w:tc>
          <w:tcPr>
            <w:tcW w:w="5682" w:type="dxa"/>
          </w:tcPr>
          <w:p w:rsidR="00356893" w:rsidRDefault="00356893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颜色</w:t>
            </w:r>
          </w:p>
        </w:tc>
      </w:tr>
      <w:tr w:rsidR="00F33668" w:rsidRPr="00A10A2B" w:rsidTr="00AD5B2A">
        <w:tc>
          <w:tcPr>
            <w:tcW w:w="2840" w:type="dxa"/>
          </w:tcPr>
          <w:p w:rsidR="00F33668" w:rsidRDefault="00F33668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display</w:t>
            </w:r>
          </w:p>
        </w:tc>
        <w:tc>
          <w:tcPr>
            <w:tcW w:w="5682" w:type="dxa"/>
          </w:tcPr>
          <w:p w:rsidR="00F33668" w:rsidRDefault="00F33668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排序</w:t>
            </w:r>
          </w:p>
        </w:tc>
      </w:tr>
    </w:tbl>
    <w:p w:rsidR="007A06AE" w:rsidRPr="00993BC2" w:rsidRDefault="007A06AE" w:rsidP="00E8605A"/>
    <w:p w:rsidR="00255281" w:rsidRPr="00255281" w:rsidRDefault="007D227E" w:rsidP="00AC0098">
      <w:pPr>
        <w:pStyle w:val="3"/>
        <w:numPr>
          <w:ilvl w:val="0"/>
          <w:numId w:val="1"/>
        </w:numPr>
        <w:rPr>
          <w:rFonts w:ascii="Helvetica" w:hAnsi="Helvetica" w:cs="Helvetica"/>
          <w:sz w:val="24"/>
        </w:rPr>
      </w:pPr>
      <w:bookmarkStart w:id="46" w:name="_Toc479267113"/>
      <w:r w:rsidRPr="00B56535">
        <w:rPr>
          <w:rFonts w:hint="eastAsia"/>
          <w:sz w:val="24"/>
        </w:rPr>
        <w:t>首页数量气泡</w:t>
      </w:r>
      <w:r w:rsidR="00EA3EFD" w:rsidRPr="00B56535">
        <w:rPr>
          <w:rFonts w:hint="eastAsia"/>
          <w:sz w:val="24"/>
        </w:rPr>
        <w:t xml:space="preserve"> </w:t>
      </w:r>
      <w:r w:rsidR="005903B3" w:rsidRPr="00B56535">
        <w:rPr>
          <w:sz w:val="24"/>
        </w:rPr>
        <w:t>appPullTag</w:t>
      </w:r>
      <w:r w:rsidR="00EA3EFD" w:rsidRPr="00B56535">
        <w:rPr>
          <w:rFonts w:ascii="Helvetica" w:hAnsi="Helvetica" w:cs="Helvetica" w:hint="eastAsia"/>
          <w:sz w:val="24"/>
        </w:rPr>
        <w:t>.html</w:t>
      </w:r>
      <w:bookmarkEnd w:id="46"/>
    </w:p>
    <w:p w:rsidR="00EA3EFD" w:rsidRDefault="00EA3EFD" w:rsidP="00EA3E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A3EFD" w:rsidRPr="0051310A" w:rsidTr="00AD5B2A">
        <w:trPr>
          <w:trHeight w:val="325"/>
        </w:trPr>
        <w:tc>
          <w:tcPr>
            <w:tcW w:w="2837" w:type="dxa"/>
            <w:shd w:val="clear" w:color="auto" w:fill="31849B"/>
          </w:tcPr>
          <w:p w:rsidR="00EA3EFD" w:rsidRPr="0051310A" w:rsidRDefault="00EA3EFD" w:rsidP="00AD5B2A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A3EFD" w:rsidRPr="0051310A" w:rsidRDefault="00EA3EFD" w:rsidP="00AD5B2A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A3EFD" w:rsidRPr="0051310A" w:rsidRDefault="00EA3EFD" w:rsidP="00AD5B2A">
            <w:r>
              <w:rPr>
                <w:rFonts w:hint="eastAsia"/>
              </w:rPr>
              <w:t>必须</w:t>
            </w:r>
          </w:p>
        </w:tc>
      </w:tr>
      <w:tr w:rsidR="00EA3EFD" w:rsidRPr="0051310A" w:rsidTr="00AD5B2A">
        <w:trPr>
          <w:trHeight w:val="309"/>
        </w:trPr>
        <w:tc>
          <w:tcPr>
            <w:tcW w:w="2837" w:type="dxa"/>
          </w:tcPr>
          <w:p w:rsidR="00EA3EFD" w:rsidRDefault="00EA3EFD" w:rsidP="00AD5B2A">
            <w:r w:rsidRPr="00401844">
              <w:t>account</w:t>
            </w:r>
          </w:p>
        </w:tc>
        <w:tc>
          <w:tcPr>
            <w:tcW w:w="2837" w:type="dxa"/>
          </w:tcPr>
          <w:p w:rsidR="00EA3EFD" w:rsidRDefault="00EA3EFD" w:rsidP="00AD5B2A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A3EFD" w:rsidRDefault="00EA3EFD" w:rsidP="00AD5B2A">
            <w:r>
              <w:rPr>
                <w:rFonts w:hint="eastAsia"/>
              </w:rPr>
              <w:t>是</w:t>
            </w:r>
          </w:p>
        </w:tc>
      </w:tr>
      <w:tr w:rsidR="00EA3EFD" w:rsidRPr="0051310A" w:rsidTr="00AD5B2A">
        <w:trPr>
          <w:trHeight w:val="325"/>
        </w:trPr>
        <w:tc>
          <w:tcPr>
            <w:tcW w:w="2837" w:type="dxa"/>
          </w:tcPr>
          <w:p w:rsidR="00EA3EFD" w:rsidRDefault="00EA3EFD" w:rsidP="00AD5B2A">
            <w:r w:rsidRPr="00DB4874">
              <w:t>passwd</w:t>
            </w:r>
          </w:p>
        </w:tc>
        <w:tc>
          <w:tcPr>
            <w:tcW w:w="2837" w:type="dxa"/>
          </w:tcPr>
          <w:p w:rsidR="00EA3EFD" w:rsidRDefault="00EA3EFD" w:rsidP="00AD5B2A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A3EFD" w:rsidRDefault="00EA3EFD" w:rsidP="00AD5B2A">
            <w:r>
              <w:rPr>
                <w:rFonts w:hint="eastAsia"/>
              </w:rPr>
              <w:t>是</w:t>
            </w:r>
          </w:p>
        </w:tc>
      </w:tr>
      <w:tr w:rsidR="00EA3EFD" w:rsidRPr="0051310A" w:rsidTr="00AD5B2A">
        <w:trPr>
          <w:trHeight w:val="325"/>
        </w:trPr>
        <w:tc>
          <w:tcPr>
            <w:tcW w:w="2837" w:type="dxa"/>
          </w:tcPr>
          <w:p w:rsidR="00EA3EFD" w:rsidRDefault="00EA3EFD" w:rsidP="00AD5B2A">
            <w:r w:rsidRPr="00915C47">
              <w:t>domain</w:t>
            </w:r>
          </w:p>
        </w:tc>
        <w:tc>
          <w:tcPr>
            <w:tcW w:w="2837" w:type="dxa"/>
          </w:tcPr>
          <w:p w:rsidR="00EA3EFD" w:rsidRDefault="00EA3EFD" w:rsidP="00AD5B2A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A3EFD" w:rsidRDefault="00EA3EFD" w:rsidP="00AD5B2A">
            <w:r>
              <w:rPr>
                <w:rFonts w:hint="eastAsia"/>
              </w:rPr>
              <w:t>是</w:t>
            </w:r>
          </w:p>
        </w:tc>
      </w:tr>
      <w:tr w:rsidR="00EA3EFD" w:rsidRPr="0051310A" w:rsidTr="00AD5B2A">
        <w:trPr>
          <w:trHeight w:val="325"/>
        </w:trPr>
        <w:tc>
          <w:tcPr>
            <w:tcW w:w="2837" w:type="dxa"/>
          </w:tcPr>
          <w:p w:rsidR="00EA3EFD" w:rsidRPr="00915C47" w:rsidRDefault="00EA3EFD" w:rsidP="00AD5B2A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A3EFD" w:rsidRDefault="00EA3EFD" w:rsidP="00AD5B2A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A3EFD" w:rsidRDefault="00EA3EFD" w:rsidP="00AD5B2A">
            <w:r>
              <w:rPr>
                <w:rFonts w:hint="eastAsia"/>
              </w:rPr>
              <w:t>是</w:t>
            </w:r>
          </w:p>
        </w:tc>
      </w:tr>
    </w:tbl>
    <w:p w:rsidR="00EA3EFD" w:rsidRDefault="00EA3EFD" w:rsidP="00EA3EFD"/>
    <w:p w:rsidR="00EA3EFD" w:rsidRDefault="00EA3EFD" w:rsidP="00EA3EFD">
      <w:r>
        <w:rPr>
          <w:rFonts w:hint="eastAsia"/>
        </w:rPr>
        <w:t>返回</w:t>
      </w:r>
    </w:p>
    <w:p w:rsidR="002C0E5F" w:rsidRDefault="002C0E5F" w:rsidP="00EA3E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EA3EFD" w:rsidRPr="00A10A2B" w:rsidTr="00AD5B2A">
        <w:tc>
          <w:tcPr>
            <w:tcW w:w="2840" w:type="dxa"/>
            <w:shd w:val="clear" w:color="auto" w:fill="31849B"/>
          </w:tcPr>
          <w:p w:rsidR="00EA3EFD" w:rsidRPr="000051A3" w:rsidRDefault="00EA3EFD" w:rsidP="00AD5B2A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EA3EFD" w:rsidRPr="000051A3" w:rsidRDefault="00EA3EFD" w:rsidP="00AD5B2A">
            <w:r w:rsidRPr="000051A3">
              <w:rPr>
                <w:rFonts w:hint="eastAsia"/>
              </w:rPr>
              <w:t>含义</w:t>
            </w:r>
          </w:p>
        </w:tc>
      </w:tr>
      <w:tr w:rsidR="00EA3EFD" w:rsidRPr="00A10A2B" w:rsidTr="00AD5B2A">
        <w:tc>
          <w:tcPr>
            <w:tcW w:w="2840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EA3EFD" w:rsidRPr="00A10A2B" w:rsidTr="00AD5B2A">
        <w:tc>
          <w:tcPr>
            <w:tcW w:w="2840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EA3EFD" w:rsidRPr="00A10A2B" w:rsidTr="00AD5B2A">
        <w:tc>
          <w:tcPr>
            <w:tcW w:w="2840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EA3EFD" w:rsidRPr="00CF51F5" w:rsidRDefault="00EA3EFD" w:rsidP="00AD5B2A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EA3EFD" w:rsidRPr="00A10A2B" w:rsidTr="00AD5B2A">
        <w:tc>
          <w:tcPr>
            <w:tcW w:w="2840" w:type="dxa"/>
          </w:tcPr>
          <w:p w:rsidR="00EA3EFD" w:rsidRPr="00CF51F5" w:rsidRDefault="007C0BAE" w:rsidP="008B4D0B">
            <w:pPr>
              <w:spacing w:line="360" w:lineRule="exact"/>
              <w:rPr>
                <w:szCs w:val="21"/>
              </w:rPr>
            </w:pPr>
            <w:r w:rsidRPr="007C0BAE">
              <w:rPr>
                <w:szCs w:val="21"/>
              </w:rPr>
              <w:t>workFlowCount</w:t>
            </w:r>
          </w:p>
        </w:tc>
        <w:tc>
          <w:tcPr>
            <w:tcW w:w="5682" w:type="dxa"/>
          </w:tcPr>
          <w:p w:rsidR="00EA3EFD" w:rsidRPr="00CF51F5" w:rsidRDefault="00751F53" w:rsidP="008B4D0B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待处理</w:t>
            </w:r>
            <w:r w:rsidR="00BC0902" w:rsidRPr="00BC0902">
              <w:rPr>
                <w:rFonts w:hint="eastAsia"/>
                <w:szCs w:val="21"/>
              </w:rPr>
              <w:t>工作流数量</w:t>
            </w:r>
          </w:p>
        </w:tc>
      </w:tr>
      <w:tr w:rsidR="00EA3EFD" w:rsidRPr="00A10A2B" w:rsidTr="00AD5B2A">
        <w:tc>
          <w:tcPr>
            <w:tcW w:w="2840" w:type="dxa"/>
          </w:tcPr>
          <w:p w:rsidR="00EA3EFD" w:rsidRPr="00CF51F5" w:rsidRDefault="00E05CFB" w:rsidP="008B4D0B">
            <w:pPr>
              <w:spacing w:line="360" w:lineRule="exact"/>
              <w:rPr>
                <w:szCs w:val="21"/>
              </w:rPr>
            </w:pPr>
            <w:r w:rsidRPr="00E05CFB">
              <w:rPr>
                <w:szCs w:val="21"/>
              </w:rPr>
              <w:t>workOrderCount</w:t>
            </w:r>
          </w:p>
        </w:tc>
        <w:tc>
          <w:tcPr>
            <w:tcW w:w="5682" w:type="dxa"/>
          </w:tcPr>
          <w:p w:rsidR="00EA3EFD" w:rsidRPr="00CF51F5" w:rsidRDefault="00751F53" w:rsidP="008B4D0B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待处理</w:t>
            </w:r>
            <w:r w:rsidR="00C07B97" w:rsidRPr="00C07B97">
              <w:rPr>
                <w:rFonts w:hint="eastAsia"/>
                <w:szCs w:val="21"/>
              </w:rPr>
              <w:t>工单数量</w:t>
            </w:r>
          </w:p>
        </w:tc>
      </w:tr>
    </w:tbl>
    <w:p w:rsidR="00EA3EFD" w:rsidRDefault="00EA3EFD" w:rsidP="00F34E85"/>
    <w:p w:rsidR="00255281" w:rsidRDefault="00255281" w:rsidP="003067C2">
      <w:pPr>
        <w:pStyle w:val="af0"/>
        <w:ind w:left="840" w:firstLineChars="0" w:firstLine="0"/>
      </w:pPr>
    </w:p>
    <w:p w:rsidR="00255281" w:rsidRDefault="00255281" w:rsidP="003067C2">
      <w:pPr>
        <w:pStyle w:val="af0"/>
        <w:ind w:left="840" w:firstLineChars="0" w:firstLine="0"/>
      </w:pPr>
    </w:p>
    <w:p w:rsidR="00232DC2" w:rsidRPr="00890C36" w:rsidRDefault="00C71B2D" w:rsidP="00AC0098">
      <w:pPr>
        <w:pStyle w:val="3"/>
        <w:numPr>
          <w:ilvl w:val="0"/>
          <w:numId w:val="1"/>
        </w:numPr>
        <w:rPr>
          <w:sz w:val="24"/>
        </w:rPr>
      </w:pPr>
      <w:bookmarkStart w:id="47" w:name="_Toc479267114"/>
      <w:r w:rsidRPr="00890C36">
        <w:rPr>
          <w:rFonts w:hint="eastAsia"/>
          <w:sz w:val="24"/>
        </w:rPr>
        <w:t>工作流新增</w:t>
      </w:r>
      <w:r w:rsidR="00232DC2" w:rsidRPr="00890C36">
        <w:rPr>
          <w:rFonts w:hint="eastAsia"/>
          <w:sz w:val="24"/>
        </w:rPr>
        <w:t xml:space="preserve"> </w:t>
      </w:r>
      <w:r w:rsidR="00AE4116" w:rsidRPr="00890C36">
        <w:rPr>
          <w:sz w:val="24"/>
        </w:rPr>
        <w:t>appWFAdd</w:t>
      </w:r>
      <w:r w:rsidR="00232DC2" w:rsidRPr="00890C36">
        <w:rPr>
          <w:rFonts w:hint="eastAsia"/>
          <w:sz w:val="24"/>
        </w:rPr>
        <w:t>.html</w:t>
      </w:r>
      <w:bookmarkEnd w:id="47"/>
    </w:p>
    <w:p w:rsidR="00232DC2" w:rsidRDefault="00232DC2" w:rsidP="00232D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232DC2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232DC2" w:rsidRPr="0051310A" w:rsidRDefault="00232DC2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232DC2" w:rsidRPr="0051310A" w:rsidRDefault="00232DC2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232DC2" w:rsidRPr="0051310A" w:rsidRDefault="00232DC2" w:rsidP="0075659F">
            <w:r>
              <w:rPr>
                <w:rFonts w:hint="eastAsia"/>
              </w:rPr>
              <w:t>必须</w:t>
            </w:r>
          </w:p>
        </w:tc>
      </w:tr>
      <w:tr w:rsidR="00232DC2" w:rsidRPr="0051310A" w:rsidTr="0075659F">
        <w:trPr>
          <w:trHeight w:val="309"/>
        </w:trPr>
        <w:tc>
          <w:tcPr>
            <w:tcW w:w="2837" w:type="dxa"/>
          </w:tcPr>
          <w:p w:rsidR="00232DC2" w:rsidRDefault="00232DC2" w:rsidP="0075659F">
            <w:r w:rsidRPr="00401844">
              <w:t>account</w:t>
            </w:r>
          </w:p>
        </w:tc>
        <w:tc>
          <w:tcPr>
            <w:tcW w:w="2837" w:type="dxa"/>
          </w:tcPr>
          <w:p w:rsidR="00232DC2" w:rsidRDefault="00232DC2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232DC2" w:rsidRDefault="00232DC2" w:rsidP="0075659F">
            <w:r>
              <w:rPr>
                <w:rFonts w:hint="eastAsia"/>
              </w:rPr>
              <w:t>是</w:t>
            </w:r>
          </w:p>
        </w:tc>
      </w:tr>
      <w:tr w:rsidR="00232DC2" w:rsidRPr="0051310A" w:rsidTr="0075659F">
        <w:trPr>
          <w:trHeight w:val="325"/>
        </w:trPr>
        <w:tc>
          <w:tcPr>
            <w:tcW w:w="2837" w:type="dxa"/>
          </w:tcPr>
          <w:p w:rsidR="00232DC2" w:rsidRDefault="00232DC2" w:rsidP="0075659F">
            <w:r w:rsidRPr="00DB4874">
              <w:t>passwd</w:t>
            </w:r>
          </w:p>
        </w:tc>
        <w:tc>
          <w:tcPr>
            <w:tcW w:w="2837" w:type="dxa"/>
          </w:tcPr>
          <w:p w:rsidR="00232DC2" w:rsidRDefault="00232DC2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232DC2" w:rsidRDefault="00232DC2" w:rsidP="0075659F">
            <w:r>
              <w:rPr>
                <w:rFonts w:hint="eastAsia"/>
              </w:rPr>
              <w:t>是</w:t>
            </w:r>
          </w:p>
        </w:tc>
      </w:tr>
      <w:tr w:rsidR="00232DC2" w:rsidRPr="0051310A" w:rsidTr="0075659F">
        <w:trPr>
          <w:trHeight w:val="325"/>
        </w:trPr>
        <w:tc>
          <w:tcPr>
            <w:tcW w:w="2837" w:type="dxa"/>
          </w:tcPr>
          <w:p w:rsidR="00232DC2" w:rsidRDefault="00232DC2" w:rsidP="0075659F">
            <w:r w:rsidRPr="00915C47">
              <w:t>domain</w:t>
            </w:r>
          </w:p>
        </w:tc>
        <w:tc>
          <w:tcPr>
            <w:tcW w:w="2837" w:type="dxa"/>
          </w:tcPr>
          <w:p w:rsidR="00232DC2" w:rsidRDefault="00232DC2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232DC2" w:rsidRDefault="00232DC2" w:rsidP="0075659F">
            <w:r>
              <w:rPr>
                <w:rFonts w:hint="eastAsia"/>
              </w:rPr>
              <w:t>是</w:t>
            </w:r>
          </w:p>
        </w:tc>
      </w:tr>
      <w:tr w:rsidR="00232DC2" w:rsidRPr="0051310A" w:rsidTr="0075659F">
        <w:trPr>
          <w:trHeight w:val="325"/>
        </w:trPr>
        <w:tc>
          <w:tcPr>
            <w:tcW w:w="2837" w:type="dxa"/>
          </w:tcPr>
          <w:p w:rsidR="00232DC2" w:rsidRPr="00915C47" w:rsidRDefault="00232DC2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232DC2" w:rsidRDefault="00232DC2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232DC2" w:rsidRDefault="00232DC2" w:rsidP="0075659F">
            <w:r>
              <w:rPr>
                <w:rFonts w:hint="eastAsia"/>
              </w:rPr>
              <w:t>是</w:t>
            </w:r>
          </w:p>
        </w:tc>
      </w:tr>
      <w:tr w:rsidR="009F7E33" w:rsidRPr="0051310A" w:rsidTr="0075659F">
        <w:trPr>
          <w:trHeight w:val="325"/>
        </w:trPr>
        <w:tc>
          <w:tcPr>
            <w:tcW w:w="2837" w:type="dxa"/>
          </w:tcPr>
          <w:p w:rsidR="009F7E33" w:rsidRDefault="003735C3" w:rsidP="0075659F">
            <w:r w:rsidRPr="003735C3">
              <w:t>wf_name</w:t>
            </w:r>
          </w:p>
        </w:tc>
        <w:tc>
          <w:tcPr>
            <w:tcW w:w="2837" w:type="dxa"/>
          </w:tcPr>
          <w:p w:rsidR="009F7E33" w:rsidRDefault="00EA65D5" w:rsidP="0075659F">
            <w:r>
              <w:rPr>
                <w:rFonts w:hint="eastAsia"/>
              </w:rPr>
              <w:t>名称</w:t>
            </w:r>
          </w:p>
        </w:tc>
        <w:tc>
          <w:tcPr>
            <w:tcW w:w="2838" w:type="dxa"/>
          </w:tcPr>
          <w:p w:rsidR="009F7E33" w:rsidRDefault="008253C5" w:rsidP="0075659F">
            <w:r>
              <w:rPr>
                <w:rFonts w:hint="eastAsia"/>
              </w:rPr>
              <w:t>是</w:t>
            </w:r>
          </w:p>
        </w:tc>
      </w:tr>
      <w:tr w:rsidR="009F7E33" w:rsidRPr="0051310A" w:rsidTr="0075659F">
        <w:trPr>
          <w:trHeight w:val="325"/>
        </w:trPr>
        <w:tc>
          <w:tcPr>
            <w:tcW w:w="2837" w:type="dxa"/>
          </w:tcPr>
          <w:p w:rsidR="009F7E33" w:rsidRDefault="003735C3" w:rsidP="0075659F">
            <w:r w:rsidRPr="003735C3">
              <w:t>wf_type</w:t>
            </w:r>
          </w:p>
        </w:tc>
        <w:tc>
          <w:tcPr>
            <w:tcW w:w="2837" w:type="dxa"/>
          </w:tcPr>
          <w:p w:rsidR="009F7E33" w:rsidRDefault="00DA475C" w:rsidP="0075659F">
            <w:r>
              <w:rPr>
                <w:rFonts w:hint="eastAsia"/>
              </w:rPr>
              <w:t>类型</w:t>
            </w:r>
          </w:p>
        </w:tc>
        <w:tc>
          <w:tcPr>
            <w:tcW w:w="2838" w:type="dxa"/>
          </w:tcPr>
          <w:p w:rsidR="009F7E33" w:rsidRDefault="008253C5" w:rsidP="0075659F">
            <w:r>
              <w:rPr>
                <w:rFonts w:hint="eastAsia"/>
              </w:rPr>
              <w:t>是</w:t>
            </w:r>
          </w:p>
        </w:tc>
      </w:tr>
      <w:tr w:rsidR="009F7E33" w:rsidRPr="0051310A" w:rsidTr="0075659F">
        <w:trPr>
          <w:trHeight w:val="325"/>
        </w:trPr>
        <w:tc>
          <w:tcPr>
            <w:tcW w:w="2837" w:type="dxa"/>
          </w:tcPr>
          <w:p w:rsidR="009F7E33" w:rsidRDefault="003735C3" w:rsidP="0075659F">
            <w:r w:rsidRPr="003735C3">
              <w:t>wf_content</w:t>
            </w:r>
          </w:p>
        </w:tc>
        <w:tc>
          <w:tcPr>
            <w:tcW w:w="2837" w:type="dxa"/>
          </w:tcPr>
          <w:p w:rsidR="009F7E33" w:rsidRDefault="00423BE1" w:rsidP="0075659F">
            <w:r>
              <w:rPr>
                <w:rFonts w:hint="eastAsia"/>
              </w:rPr>
              <w:t>内容</w:t>
            </w:r>
          </w:p>
        </w:tc>
        <w:tc>
          <w:tcPr>
            <w:tcW w:w="2838" w:type="dxa"/>
          </w:tcPr>
          <w:p w:rsidR="009F7E33" w:rsidRDefault="008253C5" w:rsidP="0075659F">
            <w:r>
              <w:rPr>
                <w:rFonts w:hint="eastAsia"/>
              </w:rPr>
              <w:t>是</w:t>
            </w:r>
          </w:p>
        </w:tc>
      </w:tr>
      <w:tr w:rsidR="003735C3" w:rsidRPr="0051310A" w:rsidTr="0075659F">
        <w:trPr>
          <w:trHeight w:val="325"/>
        </w:trPr>
        <w:tc>
          <w:tcPr>
            <w:tcW w:w="2837" w:type="dxa"/>
          </w:tcPr>
          <w:p w:rsidR="003735C3" w:rsidRPr="003735C3" w:rsidRDefault="003735C3" w:rsidP="0075659F">
            <w:r w:rsidRPr="003735C3">
              <w:t>wf_step</w:t>
            </w:r>
          </w:p>
        </w:tc>
        <w:tc>
          <w:tcPr>
            <w:tcW w:w="2837" w:type="dxa"/>
          </w:tcPr>
          <w:p w:rsidR="003735C3" w:rsidRDefault="00186D04" w:rsidP="0075659F">
            <w:r>
              <w:rPr>
                <w:rFonts w:hint="eastAsia"/>
              </w:rPr>
              <w:t>步骤</w:t>
            </w:r>
          </w:p>
        </w:tc>
        <w:tc>
          <w:tcPr>
            <w:tcW w:w="2838" w:type="dxa"/>
          </w:tcPr>
          <w:p w:rsidR="003735C3" w:rsidRDefault="008253C5" w:rsidP="0075659F">
            <w:r>
              <w:rPr>
                <w:rFonts w:hint="eastAsia"/>
              </w:rPr>
              <w:t>是</w:t>
            </w:r>
          </w:p>
        </w:tc>
      </w:tr>
      <w:tr w:rsidR="003735C3" w:rsidRPr="0051310A" w:rsidTr="0075659F">
        <w:trPr>
          <w:trHeight w:val="325"/>
        </w:trPr>
        <w:tc>
          <w:tcPr>
            <w:tcW w:w="2837" w:type="dxa"/>
          </w:tcPr>
          <w:p w:rsidR="003735C3" w:rsidRPr="003735C3" w:rsidRDefault="003735C3" w:rsidP="0075659F">
            <w:r w:rsidRPr="003735C3">
              <w:t>wf_to</w:t>
            </w:r>
          </w:p>
        </w:tc>
        <w:tc>
          <w:tcPr>
            <w:tcW w:w="2837" w:type="dxa"/>
          </w:tcPr>
          <w:p w:rsidR="003735C3" w:rsidRDefault="008F63B6" w:rsidP="0075659F">
            <w:r>
              <w:rPr>
                <w:rFonts w:hint="eastAsia"/>
              </w:rPr>
              <w:t>指派</w:t>
            </w:r>
          </w:p>
        </w:tc>
        <w:tc>
          <w:tcPr>
            <w:tcW w:w="2838" w:type="dxa"/>
          </w:tcPr>
          <w:p w:rsidR="003735C3" w:rsidRDefault="008253C5" w:rsidP="0075659F">
            <w:r>
              <w:rPr>
                <w:rFonts w:hint="eastAsia"/>
              </w:rPr>
              <w:t>是</w:t>
            </w:r>
          </w:p>
        </w:tc>
      </w:tr>
      <w:tr w:rsidR="003735C3" w:rsidRPr="0051310A" w:rsidTr="0075659F">
        <w:trPr>
          <w:trHeight w:val="325"/>
        </w:trPr>
        <w:tc>
          <w:tcPr>
            <w:tcW w:w="2837" w:type="dxa"/>
          </w:tcPr>
          <w:p w:rsidR="003735C3" w:rsidRPr="003735C3" w:rsidRDefault="003735C3" w:rsidP="0075659F">
            <w:r w:rsidRPr="003735C3">
              <w:t>wf_remark</w:t>
            </w:r>
          </w:p>
        </w:tc>
        <w:tc>
          <w:tcPr>
            <w:tcW w:w="2837" w:type="dxa"/>
          </w:tcPr>
          <w:p w:rsidR="003735C3" w:rsidRDefault="009E72F8" w:rsidP="0075659F">
            <w:r>
              <w:rPr>
                <w:rFonts w:hint="eastAsia"/>
              </w:rPr>
              <w:t>备注</w:t>
            </w:r>
          </w:p>
        </w:tc>
        <w:tc>
          <w:tcPr>
            <w:tcW w:w="2838" w:type="dxa"/>
          </w:tcPr>
          <w:p w:rsidR="003735C3" w:rsidRDefault="008253C5" w:rsidP="0075659F">
            <w:r>
              <w:rPr>
                <w:rFonts w:hint="eastAsia"/>
              </w:rPr>
              <w:t>否</w:t>
            </w:r>
          </w:p>
        </w:tc>
      </w:tr>
      <w:tr w:rsidR="003735C3" w:rsidRPr="0051310A" w:rsidTr="0075659F">
        <w:trPr>
          <w:trHeight w:val="325"/>
        </w:trPr>
        <w:tc>
          <w:tcPr>
            <w:tcW w:w="2837" w:type="dxa"/>
          </w:tcPr>
          <w:p w:rsidR="003735C3" w:rsidRPr="003735C3" w:rsidRDefault="00E1273C" w:rsidP="0075659F">
            <w:r w:rsidRPr="00E1273C">
              <w:t>filepath</w:t>
            </w:r>
          </w:p>
        </w:tc>
        <w:tc>
          <w:tcPr>
            <w:tcW w:w="2837" w:type="dxa"/>
          </w:tcPr>
          <w:p w:rsidR="003735C3" w:rsidRDefault="00E1273C" w:rsidP="0075659F">
            <w:r>
              <w:rPr>
                <w:rFonts w:hint="eastAsia"/>
              </w:rPr>
              <w:t>附件</w:t>
            </w:r>
            <w:r w:rsidR="00C9450D">
              <w:rPr>
                <w:rFonts w:hint="eastAsia"/>
              </w:rPr>
              <w:t xml:space="preserve"> </w:t>
            </w:r>
            <w:r w:rsidR="0060031F">
              <w:rPr>
                <w:rFonts w:hint="eastAsia"/>
              </w:rPr>
              <w:t>文件域名称</w:t>
            </w:r>
          </w:p>
        </w:tc>
        <w:tc>
          <w:tcPr>
            <w:tcW w:w="2838" w:type="dxa"/>
          </w:tcPr>
          <w:p w:rsidR="003735C3" w:rsidRDefault="0060031F" w:rsidP="0075659F">
            <w:r>
              <w:rPr>
                <w:rFonts w:hint="eastAsia"/>
              </w:rPr>
              <w:t>否</w:t>
            </w:r>
          </w:p>
        </w:tc>
      </w:tr>
    </w:tbl>
    <w:p w:rsidR="00232DC2" w:rsidRDefault="00232DC2" w:rsidP="00232DC2"/>
    <w:p w:rsidR="00232DC2" w:rsidRDefault="00232DC2" w:rsidP="00232DC2">
      <w:r>
        <w:rPr>
          <w:rFonts w:hint="eastAsia"/>
        </w:rPr>
        <w:t>返回</w:t>
      </w:r>
    </w:p>
    <w:p w:rsidR="00232DC2" w:rsidRDefault="00232DC2" w:rsidP="00232DC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232DC2" w:rsidRPr="00A10A2B" w:rsidTr="0075659F">
        <w:tc>
          <w:tcPr>
            <w:tcW w:w="2840" w:type="dxa"/>
            <w:shd w:val="clear" w:color="auto" w:fill="31849B"/>
          </w:tcPr>
          <w:p w:rsidR="00232DC2" w:rsidRPr="000051A3" w:rsidRDefault="00232DC2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232DC2" w:rsidRPr="000051A3" w:rsidRDefault="00232DC2" w:rsidP="0075659F">
            <w:r w:rsidRPr="000051A3">
              <w:rPr>
                <w:rFonts w:hint="eastAsia"/>
              </w:rPr>
              <w:t>含义</w:t>
            </w:r>
          </w:p>
        </w:tc>
      </w:tr>
      <w:tr w:rsidR="00232DC2" w:rsidRPr="00A10A2B" w:rsidTr="0075659F">
        <w:tc>
          <w:tcPr>
            <w:tcW w:w="2840" w:type="dxa"/>
          </w:tcPr>
          <w:p w:rsidR="00232DC2" w:rsidRPr="00CF51F5" w:rsidRDefault="00232DC2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232DC2" w:rsidRPr="00CF51F5" w:rsidRDefault="00232DC2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232DC2" w:rsidRPr="00A10A2B" w:rsidTr="0075659F">
        <w:tc>
          <w:tcPr>
            <w:tcW w:w="2840" w:type="dxa"/>
          </w:tcPr>
          <w:p w:rsidR="00232DC2" w:rsidRPr="00CF51F5" w:rsidRDefault="00232DC2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232DC2" w:rsidRPr="00CF51F5" w:rsidRDefault="00232DC2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277A44" w:rsidRDefault="00277A44" w:rsidP="00ED20E6"/>
    <w:p w:rsidR="00ED20E6" w:rsidRDefault="00ED20E6" w:rsidP="00ED20E6"/>
    <w:p w:rsidR="00C20EA8" w:rsidRPr="00890C36" w:rsidRDefault="00C20EA8" w:rsidP="00AC0098">
      <w:pPr>
        <w:pStyle w:val="3"/>
        <w:numPr>
          <w:ilvl w:val="0"/>
          <w:numId w:val="1"/>
        </w:numPr>
        <w:rPr>
          <w:sz w:val="24"/>
        </w:rPr>
      </w:pPr>
      <w:bookmarkStart w:id="48" w:name="_Toc479267115"/>
      <w:r w:rsidRPr="00890C36">
        <w:rPr>
          <w:rFonts w:hint="eastAsia"/>
          <w:sz w:val="24"/>
        </w:rPr>
        <w:t>工作流</w:t>
      </w:r>
      <w:r w:rsidR="009712CB" w:rsidRPr="00890C36">
        <w:rPr>
          <w:rFonts w:hint="eastAsia"/>
          <w:sz w:val="24"/>
        </w:rPr>
        <w:t>（新增时）</w:t>
      </w:r>
      <w:r w:rsidRPr="00890C36">
        <w:rPr>
          <w:rFonts w:hint="eastAsia"/>
          <w:sz w:val="24"/>
        </w:rPr>
        <w:t>类型</w:t>
      </w:r>
      <w:r w:rsidRPr="00890C36">
        <w:rPr>
          <w:rFonts w:hint="eastAsia"/>
          <w:sz w:val="24"/>
        </w:rPr>
        <w:t xml:space="preserve"> </w:t>
      </w:r>
      <w:r w:rsidR="00513B60" w:rsidRPr="00890C36">
        <w:rPr>
          <w:sz w:val="24"/>
        </w:rPr>
        <w:t>appWFT</w:t>
      </w:r>
      <w:r w:rsidR="00B13DF9" w:rsidRPr="00890C36">
        <w:rPr>
          <w:rFonts w:hint="eastAsia"/>
          <w:sz w:val="24"/>
        </w:rPr>
        <w:t>.html</w:t>
      </w:r>
      <w:bookmarkEnd w:id="48"/>
    </w:p>
    <w:p w:rsidR="000C4EDB" w:rsidRDefault="000C4EDB" w:rsidP="001A1D3A">
      <w:pPr>
        <w:pStyle w:val="af0"/>
        <w:ind w:left="84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F0A44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EF0A44" w:rsidRPr="0051310A" w:rsidRDefault="00EF0A44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F0A44" w:rsidRPr="0051310A" w:rsidRDefault="00EF0A44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F0A44" w:rsidRPr="0051310A" w:rsidRDefault="00EF0A44" w:rsidP="0075659F">
            <w:r>
              <w:rPr>
                <w:rFonts w:hint="eastAsia"/>
              </w:rPr>
              <w:t>必须</w:t>
            </w:r>
          </w:p>
        </w:tc>
      </w:tr>
      <w:tr w:rsidR="00EF0A44" w:rsidRPr="0051310A" w:rsidTr="0075659F">
        <w:trPr>
          <w:trHeight w:val="309"/>
        </w:trPr>
        <w:tc>
          <w:tcPr>
            <w:tcW w:w="2837" w:type="dxa"/>
          </w:tcPr>
          <w:p w:rsidR="00EF0A44" w:rsidRDefault="00EF0A44" w:rsidP="0075659F">
            <w:r w:rsidRPr="00401844">
              <w:t>account</w:t>
            </w:r>
          </w:p>
        </w:tc>
        <w:tc>
          <w:tcPr>
            <w:tcW w:w="2837" w:type="dxa"/>
          </w:tcPr>
          <w:p w:rsidR="00EF0A44" w:rsidRDefault="00EF0A44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F0A44" w:rsidRDefault="00EF0A44" w:rsidP="0075659F">
            <w:r>
              <w:rPr>
                <w:rFonts w:hint="eastAsia"/>
              </w:rPr>
              <w:t>是</w:t>
            </w:r>
          </w:p>
        </w:tc>
      </w:tr>
      <w:tr w:rsidR="00EF0A44" w:rsidRPr="0051310A" w:rsidTr="0075659F">
        <w:trPr>
          <w:trHeight w:val="325"/>
        </w:trPr>
        <w:tc>
          <w:tcPr>
            <w:tcW w:w="2837" w:type="dxa"/>
          </w:tcPr>
          <w:p w:rsidR="00EF0A44" w:rsidRDefault="00EF0A44" w:rsidP="0075659F">
            <w:r w:rsidRPr="00DB4874">
              <w:t>passwd</w:t>
            </w:r>
          </w:p>
        </w:tc>
        <w:tc>
          <w:tcPr>
            <w:tcW w:w="2837" w:type="dxa"/>
          </w:tcPr>
          <w:p w:rsidR="00EF0A44" w:rsidRDefault="00EF0A44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F0A44" w:rsidRDefault="00EF0A44" w:rsidP="0075659F">
            <w:r>
              <w:rPr>
                <w:rFonts w:hint="eastAsia"/>
              </w:rPr>
              <w:t>是</w:t>
            </w:r>
          </w:p>
        </w:tc>
      </w:tr>
      <w:tr w:rsidR="00EF0A44" w:rsidRPr="0051310A" w:rsidTr="0075659F">
        <w:trPr>
          <w:trHeight w:val="325"/>
        </w:trPr>
        <w:tc>
          <w:tcPr>
            <w:tcW w:w="2837" w:type="dxa"/>
          </w:tcPr>
          <w:p w:rsidR="00EF0A44" w:rsidRDefault="00EF0A44" w:rsidP="0075659F">
            <w:r w:rsidRPr="00915C47">
              <w:t>domain</w:t>
            </w:r>
          </w:p>
        </w:tc>
        <w:tc>
          <w:tcPr>
            <w:tcW w:w="2837" w:type="dxa"/>
          </w:tcPr>
          <w:p w:rsidR="00EF0A44" w:rsidRDefault="00EF0A44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F0A44" w:rsidRDefault="00EF0A44" w:rsidP="0075659F">
            <w:r>
              <w:rPr>
                <w:rFonts w:hint="eastAsia"/>
              </w:rPr>
              <w:t>是</w:t>
            </w:r>
          </w:p>
        </w:tc>
      </w:tr>
      <w:tr w:rsidR="00EF0A44" w:rsidRPr="0051310A" w:rsidTr="0075659F">
        <w:trPr>
          <w:trHeight w:val="325"/>
        </w:trPr>
        <w:tc>
          <w:tcPr>
            <w:tcW w:w="2837" w:type="dxa"/>
          </w:tcPr>
          <w:p w:rsidR="00EF0A44" w:rsidRPr="00915C47" w:rsidRDefault="00EF0A44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F0A44" w:rsidRDefault="00EF0A44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F0A44" w:rsidRDefault="00EF0A44" w:rsidP="0075659F">
            <w:r>
              <w:rPr>
                <w:rFonts w:hint="eastAsia"/>
              </w:rPr>
              <w:t>是</w:t>
            </w:r>
          </w:p>
        </w:tc>
      </w:tr>
    </w:tbl>
    <w:p w:rsidR="00EF0A44" w:rsidRDefault="00EF0A44" w:rsidP="00EF0A44">
      <w:pPr>
        <w:pStyle w:val="af0"/>
        <w:ind w:left="840" w:firstLineChars="0" w:firstLine="0"/>
      </w:pPr>
    </w:p>
    <w:p w:rsidR="00966A0C" w:rsidRDefault="000F784A" w:rsidP="000F784A">
      <w:r>
        <w:rPr>
          <w:rFonts w:hint="eastAsia"/>
        </w:rPr>
        <w:t>返回</w:t>
      </w:r>
    </w:p>
    <w:p w:rsidR="000E5DBB" w:rsidRDefault="000E5DBB" w:rsidP="000F78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2C618C" w:rsidRPr="00A10A2B" w:rsidTr="0075659F">
        <w:tc>
          <w:tcPr>
            <w:tcW w:w="2840" w:type="dxa"/>
            <w:shd w:val="clear" w:color="auto" w:fill="31849B"/>
          </w:tcPr>
          <w:p w:rsidR="002C618C" w:rsidRPr="000051A3" w:rsidRDefault="002C618C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2C618C" w:rsidRPr="000051A3" w:rsidRDefault="002C618C" w:rsidP="0075659F">
            <w:r w:rsidRPr="000051A3">
              <w:rPr>
                <w:rFonts w:hint="eastAsia"/>
              </w:rPr>
              <w:t>含义</w:t>
            </w:r>
          </w:p>
        </w:tc>
      </w:tr>
      <w:tr w:rsidR="002C618C" w:rsidRPr="00A10A2B" w:rsidTr="0075659F">
        <w:tc>
          <w:tcPr>
            <w:tcW w:w="2840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2C618C" w:rsidRPr="00A10A2B" w:rsidTr="0075659F">
        <w:tc>
          <w:tcPr>
            <w:tcW w:w="2840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2C618C" w:rsidRPr="00A10A2B" w:rsidTr="0075659F">
        <w:tc>
          <w:tcPr>
            <w:tcW w:w="2840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2C618C" w:rsidRPr="00A10A2B" w:rsidTr="0075659F">
        <w:tc>
          <w:tcPr>
            <w:tcW w:w="2840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5682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2C618C" w:rsidRPr="00A10A2B" w:rsidTr="0075659F">
        <w:tc>
          <w:tcPr>
            <w:tcW w:w="2840" w:type="dxa"/>
          </w:tcPr>
          <w:p w:rsidR="002C618C" w:rsidRPr="00CF51F5" w:rsidRDefault="00690BF8" w:rsidP="0075659F">
            <w:pPr>
              <w:spacing w:line="360" w:lineRule="exact"/>
              <w:rPr>
                <w:szCs w:val="21"/>
              </w:rPr>
            </w:pPr>
            <w:r w:rsidRPr="00690BF8">
              <w:rPr>
                <w:szCs w:val="21"/>
              </w:rPr>
              <w:t>t_name</w:t>
            </w:r>
          </w:p>
        </w:tc>
        <w:tc>
          <w:tcPr>
            <w:tcW w:w="5682" w:type="dxa"/>
          </w:tcPr>
          <w:p w:rsidR="002C618C" w:rsidRPr="00CF51F5" w:rsidRDefault="002C618C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</w:tbl>
    <w:p w:rsidR="00AA4354" w:rsidRDefault="00AA4354" w:rsidP="000F784A"/>
    <w:p w:rsidR="009C535F" w:rsidRPr="00890C36" w:rsidRDefault="000F5C1D" w:rsidP="00AC0098">
      <w:pPr>
        <w:pStyle w:val="3"/>
        <w:numPr>
          <w:ilvl w:val="0"/>
          <w:numId w:val="1"/>
        </w:numPr>
        <w:rPr>
          <w:sz w:val="24"/>
        </w:rPr>
      </w:pPr>
      <w:bookmarkStart w:id="49" w:name="_Toc479267116"/>
      <w:r w:rsidRPr="00890C36">
        <w:rPr>
          <w:rFonts w:hint="eastAsia"/>
          <w:sz w:val="24"/>
        </w:rPr>
        <w:t>工作流</w:t>
      </w:r>
      <w:r w:rsidR="00686DFC" w:rsidRPr="00890C36">
        <w:rPr>
          <w:rFonts w:hint="eastAsia"/>
          <w:sz w:val="24"/>
        </w:rPr>
        <w:t>（新增时）</w:t>
      </w:r>
      <w:r w:rsidRPr="00890C36">
        <w:rPr>
          <w:rFonts w:hint="eastAsia"/>
          <w:sz w:val="24"/>
        </w:rPr>
        <w:t>类型步骤</w:t>
      </w:r>
      <w:r w:rsidR="00505EDB" w:rsidRPr="00890C36">
        <w:rPr>
          <w:rFonts w:hint="eastAsia"/>
          <w:sz w:val="24"/>
        </w:rPr>
        <w:t xml:space="preserve"> </w:t>
      </w:r>
      <w:r w:rsidR="00505EDB" w:rsidRPr="00890C36">
        <w:rPr>
          <w:sz w:val="24"/>
        </w:rPr>
        <w:t>appWFTDetail</w:t>
      </w:r>
      <w:r w:rsidR="00505EDB" w:rsidRPr="00890C36">
        <w:rPr>
          <w:rFonts w:hint="eastAsia"/>
          <w:sz w:val="24"/>
        </w:rPr>
        <w:t>.html</w:t>
      </w:r>
      <w:bookmarkEnd w:id="49"/>
    </w:p>
    <w:p w:rsidR="00466E9A" w:rsidRDefault="00466E9A" w:rsidP="0049583B"/>
    <w:p w:rsidR="00234F71" w:rsidRDefault="0049583B" w:rsidP="0049583B">
      <w:r w:rsidRPr="0049583B">
        <w:rPr>
          <w:rFonts w:hint="eastAsia"/>
        </w:rPr>
        <w:t>新</w:t>
      </w:r>
      <w:r w:rsidR="000C58E7">
        <w:rPr>
          <w:rFonts w:hint="eastAsia"/>
        </w:rPr>
        <w:t>增工作</w:t>
      </w:r>
      <w:r w:rsidR="003408C7">
        <w:rPr>
          <w:rFonts w:hint="eastAsia"/>
        </w:rPr>
        <w:t>流时使用</w:t>
      </w:r>
      <w:r w:rsidR="00882F44">
        <w:rPr>
          <w:rFonts w:hint="eastAsia"/>
        </w:rPr>
        <w:t>，与工作流类型关联，被动调用</w:t>
      </w:r>
      <w:r w:rsidR="00AE27EE">
        <w:rPr>
          <w:rFonts w:hint="eastAsia"/>
        </w:rPr>
        <w:t>。</w:t>
      </w:r>
    </w:p>
    <w:p w:rsidR="003408C7" w:rsidRPr="0049583B" w:rsidRDefault="003408C7" w:rsidP="0049583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11F06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911F06" w:rsidRPr="0051310A" w:rsidRDefault="00911F06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11F06" w:rsidRPr="0051310A" w:rsidRDefault="00911F06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11F06" w:rsidRPr="0051310A" w:rsidRDefault="00911F06" w:rsidP="0075659F">
            <w:r>
              <w:rPr>
                <w:rFonts w:hint="eastAsia"/>
              </w:rPr>
              <w:t>必须</w:t>
            </w:r>
          </w:p>
        </w:tc>
      </w:tr>
      <w:tr w:rsidR="00911F06" w:rsidRPr="0051310A" w:rsidTr="0075659F">
        <w:trPr>
          <w:trHeight w:val="309"/>
        </w:trPr>
        <w:tc>
          <w:tcPr>
            <w:tcW w:w="2837" w:type="dxa"/>
          </w:tcPr>
          <w:p w:rsidR="00911F06" w:rsidRDefault="00911F06" w:rsidP="0075659F">
            <w:r w:rsidRPr="00401844">
              <w:t>account</w:t>
            </w:r>
          </w:p>
        </w:tc>
        <w:tc>
          <w:tcPr>
            <w:tcW w:w="2837" w:type="dxa"/>
          </w:tcPr>
          <w:p w:rsidR="00911F06" w:rsidRDefault="00911F06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11F06" w:rsidRDefault="00911F06" w:rsidP="0075659F">
            <w:r>
              <w:rPr>
                <w:rFonts w:hint="eastAsia"/>
              </w:rPr>
              <w:t>是</w:t>
            </w:r>
          </w:p>
        </w:tc>
      </w:tr>
      <w:tr w:rsidR="00911F06" w:rsidRPr="0051310A" w:rsidTr="0075659F">
        <w:trPr>
          <w:trHeight w:val="325"/>
        </w:trPr>
        <w:tc>
          <w:tcPr>
            <w:tcW w:w="2837" w:type="dxa"/>
          </w:tcPr>
          <w:p w:rsidR="00911F06" w:rsidRDefault="00911F06" w:rsidP="0075659F">
            <w:r w:rsidRPr="00DB4874">
              <w:t>passwd</w:t>
            </w:r>
          </w:p>
        </w:tc>
        <w:tc>
          <w:tcPr>
            <w:tcW w:w="2837" w:type="dxa"/>
          </w:tcPr>
          <w:p w:rsidR="00911F06" w:rsidRDefault="00911F06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11F06" w:rsidRDefault="00911F06" w:rsidP="0075659F">
            <w:r>
              <w:rPr>
                <w:rFonts w:hint="eastAsia"/>
              </w:rPr>
              <w:t>是</w:t>
            </w:r>
          </w:p>
        </w:tc>
      </w:tr>
      <w:tr w:rsidR="00911F06" w:rsidRPr="0051310A" w:rsidTr="0075659F">
        <w:trPr>
          <w:trHeight w:val="325"/>
        </w:trPr>
        <w:tc>
          <w:tcPr>
            <w:tcW w:w="2837" w:type="dxa"/>
          </w:tcPr>
          <w:p w:rsidR="00911F06" w:rsidRDefault="00911F06" w:rsidP="0075659F">
            <w:r w:rsidRPr="00915C47">
              <w:t>domain</w:t>
            </w:r>
          </w:p>
        </w:tc>
        <w:tc>
          <w:tcPr>
            <w:tcW w:w="2837" w:type="dxa"/>
          </w:tcPr>
          <w:p w:rsidR="00911F06" w:rsidRDefault="00911F06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11F06" w:rsidRDefault="00911F06" w:rsidP="0075659F">
            <w:r>
              <w:rPr>
                <w:rFonts w:hint="eastAsia"/>
              </w:rPr>
              <w:t>是</w:t>
            </w:r>
          </w:p>
        </w:tc>
      </w:tr>
      <w:tr w:rsidR="00911F06" w:rsidRPr="0051310A" w:rsidTr="0075659F">
        <w:trPr>
          <w:trHeight w:val="325"/>
        </w:trPr>
        <w:tc>
          <w:tcPr>
            <w:tcW w:w="2837" w:type="dxa"/>
          </w:tcPr>
          <w:p w:rsidR="00911F06" w:rsidRPr="00915C47" w:rsidRDefault="00911F06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11F06" w:rsidRDefault="00911F06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11F06" w:rsidRDefault="00911F06" w:rsidP="0075659F">
            <w:r>
              <w:rPr>
                <w:rFonts w:hint="eastAsia"/>
              </w:rPr>
              <w:t>是</w:t>
            </w:r>
          </w:p>
        </w:tc>
      </w:tr>
      <w:tr w:rsidR="00F94C63" w:rsidRPr="0051310A" w:rsidTr="0075659F">
        <w:trPr>
          <w:trHeight w:val="325"/>
        </w:trPr>
        <w:tc>
          <w:tcPr>
            <w:tcW w:w="2837" w:type="dxa"/>
          </w:tcPr>
          <w:p w:rsidR="00F94C63" w:rsidRDefault="00DB4F89" w:rsidP="0075659F">
            <w:r>
              <w:rPr>
                <w:rFonts w:hint="eastAsia"/>
              </w:rPr>
              <w:t>t</w:t>
            </w:r>
            <w:r w:rsidR="00195F91">
              <w:rPr>
                <w:rFonts w:hint="eastAsia"/>
              </w:rPr>
              <w:t>ype_</w:t>
            </w:r>
            <w:r w:rsidR="00F94C63"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:rsidR="00F94C63" w:rsidRDefault="00F94C63" w:rsidP="0075659F">
            <w:r>
              <w:rPr>
                <w:rFonts w:hint="eastAsia"/>
              </w:rPr>
              <w:t>类型序号</w:t>
            </w:r>
          </w:p>
        </w:tc>
        <w:tc>
          <w:tcPr>
            <w:tcW w:w="2838" w:type="dxa"/>
          </w:tcPr>
          <w:p w:rsidR="00F94C63" w:rsidRDefault="00787A8A" w:rsidP="0075659F">
            <w:r>
              <w:rPr>
                <w:rFonts w:hint="eastAsia"/>
              </w:rPr>
              <w:t>是</w:t>
            </w:r>
          </w:p>
        </w:tc>
      </w:tr>
    </w:tbl>
    <w:p w:rsidR="004C4C43" w:rsidRDefault="004C4C43" w:rsidP="00234F7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7A4CE3" w:rsidRDefault="007A4CE3" w:rsidP="007A4CE3">
      <w:r>
        <w:rPr>
          <w:rFonts w:hint="eastAsia"/>
        </w:rPr>
        <w:t>返回</w:t>
      </w:r>
    </w:p>
    <w:p w:rsidR="007A4CE3" w:rsidRDefault="007A4CE3" w:rsidP="007A4C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A4CE3" w:rsidRPr="00A10A2B" w:rsidTr="0075659F">
        <w:tc>
          <w:tcPr>
            <w:tcW w:w="2840" w:type="dxa"/>
            <w:shd w:val="clear" w:color="auto" w:fill="31849B"/>
          </w:tcPr>
          <w:p w:rsidR="007A4CE3" w:rsidRPr="000051A3" w:rsidRDefault="007A4CE3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A4CE3" w:rsidRPr="000051A3" w:rsidRDefault="007A4CE3" w:rsidP="0075659F">
            <w:r w:rsidRPr="000051A3">
              <w:rPr>
                <w:rFonts w:hint="eastAsia"/>
              </w:rPr>
              <w:t>含义</w:t>
            </w:r>
          </w:p>
        </w:tc>
      </w:tr>
      <w:tr w:rsidR="007A4CE3" w:rsidRPr="00A10A2B" w:rsidTr="0075659F">
        <w:tc>
          <w:tcPr>
            <w:tcW w:w="2840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7A4CE3" w:rsidRPr="00A10A2B" w:rsidTr="0075659F">
        <w:tc>
          <w:tcPr>
            <w:tcW w:w="2840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7A4CE3" w:rsidRPr="00A10A2B" w:rsidTr="0075659F">
        <w:tc>
          <w:tcPr>
            <w:tcW w:w="2840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7A4CE3" w:rsidRPr="00A10A2B" w:rsidTr="0075659F">
        <w:tc>
          <w:tcPr>
            <w:tcW w:w="2840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7A4CE3" w:rsidRPr="00A10A2B" w:rsidTr="0075659F">
        <w:tc>
          <w:tcPr>
            <w:tcW w:w="2840" w:type="dxa"/>
          </w:tcPr>
          <w:p w:rsidR="007A4CE3" w:rsidRPr="00CF51F5" w:rsidRDefault="00F7099D" w:rsidP="0075659F">
            <w:pPr>
              <w:spacing w:line="360" w:lineRule="exact"/>
              <w:rPr>
                <w:szCs w:val="21"/>
              </w:rPr>
            </w:pPr>
            <w:r w:rsidRPr="00F7099D">
              <w:rPr>
                <w:szCs w:val="21"/>
              </w:rPr>
              <w:t>process_name</w:t>
            </w:r>
          </w:p>
        </w:tc>
        <w:tc>
          <w:tcPr>
            <w:tcW w:w="5682" w:type="dxa"/>
          </w:tcPr>
          <w:p w:rsidR="007A4CE3" w:rsidRPr="00CF51F5" w:rsidRDefault="007A4CE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</w:tbl>
    <w:p w:rsidR="007A4CE3" w:rsidRDefault="007A4CE3" w:rsidP="00234F7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B67E35" w:rsidRPr="00890C36" w:rsidRDefault="00F578AF" w:rsidP="00AC0098">
      <w:pPr>
        <w:pStyle w:val="3"/>
        <w:numPr>
          <w:ilvl w:val="0"/>
          <w:numId w:val="1"/>
        </w:numPr>
        <w:rPr>
          <w:sz w:val="24"/>
        </w:rPr>
      </w:pPr>
      <w:bookmarkStart w:id="50" w:name="_Toc479267117"/>
      <w:r w:rsidRPr="00890C36">
        <w:rPr>
          <w:rFonts w:hint="eastAsia"/>
          <w:sz w:val="24"/>
        </w:rPr>
        <w:t>工作流</w:t>
      </w:r>
      <w:r w:rsidR="00DC0CF7" w:rsidRPr="00890C36">
        <w:rPr>
          <w:rFonts w:hint="eastAsia"/>
          <w:sz w:val="24"/>
        </w:rPr>
        <w:t>（新增</w:t>
      </w:r>
      <w:r w:rsidR="002F6681" w:rsidRPr="00890C36">
        <w:rPr>
          <w:rFonts w:hint="eastAsia"/>
          <w:sz w:val="24"/>
        </w:rPr>
        <w:t>时</w:t>
      </w:r>
      <w:r w:rsidR="00DC0CF7" w:rsidRPr="00890C36">
        <w:rPr>
          <w:rFonts w:hint="eastAsia"/>
          <w:sz w:val="24"/>
        </w:rPr>
        <w:t>）</w:t>
      </w:r>
      <w:r w:rsidRPr="00890C36">
        <w:rPr>
          <w:rFonts w:hint="eastAsia"/>
          <w:sz w:val="24"/>
        </w:rPr>
        <w:t>指派</w:t>
      </w:r>
      <w:r w:rsidR="002344AF" w:rsidRPr="00890C36">
        <w:rPr>
          <w:rFonts w:hint="eastAsia"/>
          <w:sz w:val="24"/>
        </w:rPr>
        <w:t xml:space="preserve"> </w:t>
      </w:r>
      <w:r w:rsidR="002344AF" w:rsidRPr="00890C36">
        <w:rPr>
          <w:sz w:val="24"/>
        </w:rPr>
        <w:t>appWFSelectTo</w:t>
      </w:r>
      <w:r w:rsidR="00581C18" w:rsidRPr="00890C36">
        <w:rPr>
          <w:rFonts w:hint="eastAsia"/>
          <w:sz w:val="24"/>
        </w:rPr>
        <w:t>.html</w:t>
      </w:r>
      <w:bookmarkEnd w:id="50"/>
    </w:p>
    <w:p w:rsidR="004F5917" w:rsidRDefault="004F5917" w:rsidP="00DB04BA"/>
    <w:p w:rsidR="003D00C2" w:rsidRDefault="003D00C2" w:rsidP="00DB04BA">
      <w:r w:rsidRPr="003D00C2">
        <w:rPr>
          <w:rFonts w:hint="eastAsia"/>
        </w:rPr>
        <w:t>新增工作流时使用，与工作流类型</w:t>
      </w:r>
      <w:r w:rsidR="00515520">
        <w:rPr>
          <w:rFonts w:hint="eastAsia"/>
        </w:rPr>
        <w:t>步骤</w:t>
      </w:r>
      <w:r w:rsidRPr="003D00C2">
        <w:rPr>
          <w:rFonts w:hint="eastAsia"/>
        </w:rPr>
        <w:t>关联，被动调用。</w:t>
      </w:r>
    </w:p>
    <w:p w:rsidR="00965D72" w:rsidRDefault="00965D72" w:rsidP="00DB04B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35BAE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935BAE" w:rsidRPr="0051310A" w:rsidRDefault="00935BAE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35BAE" w:rsidRPr="0051310A" w:rsidRDefault="00935BAE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35BAE" w:rsidRPr="0051310A" w:rsidRDefault="00935BAE" w:rsidP="0075659F">
            <w:r>
              <w:rPr>
                <w:rFonts w:hint="eastAsia"/>
              </w:rPr>
              <w:t>必须</w:t>
            </w:r>
          </w:p>
        </w:tc>
      </w:tr>
      <w:tr w:rsidR="00935BAE" w:rsidRPr="0051310A" w:rsidTr="0075659F">
        <w:trPr>
          <w:trHeight w:val="309"/>
        </w:trPr>
        <w:tc>
          <w:tcPr>
            <w:tcW w:w="2837" w:type="dxa"/>
          </w:tcPr>
          <w:p w:rsidR="00935BAE" w:rsidRDefault="00935BAE" w:rsidP="0075659F">
            <w:r w:rsidRPr="00401844">
              <w:t>account</w:t>
            </w:r>
          </w:p>
        </w:tc>
        <w:tc>
          <w:tcPr>
            <w:tcW w:w="2837" w:type="dxa"/>
          </w:tcPr>
          <w:p w:rsidR="00935BAE" w:rsidRDefault="00935BAE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35BAE" w:rsidRDefault="00935BAE" w:rsidP="0075659F">
            <w:r>
              <w:rPr>
                <w:rFonts w:hint="eastAsia"/>
              </w:rPr>
              <w:t>是</w:t>
            </w:r>
          </w:p>
        </w:tc>
      </w:tr>
      <w:tr w:rsidR="00935BAE" w:rsidRPr="0051310A" w:rsidTr="0075659F">
        <w:trPr>
          <w:trHeight w:val="325"/>
        </w:trPr>
        <w:tc>
          <w:tcPr>
            <w:tcW w:w="2837" w:type="dxa"/>
          </w:tcPr>
          <w:p w:rsidR="00935BAE" w:rsidRDefault="00935BAE" w:rsidP="0075659F">
            <w:r w:rsidRPr="00DB4874">
              <w:t>passwd</w:t>
            </w:r>
          </w:p>
        </w:tc>
        <w:tc>
          <w:tcPr>
            <w:tcW w:w="2837" w:type="dxa"/>
          </w:tcPr>
          <w:p w:rsidR="00935BAE" w:rsidRDefault="00935BAE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35BAE" w:rsidRDefault="00935BAE" w:rsidP="0075659F">
            <w:r>
              <w:rPr>
                <w:rFonts w:hint="eastAsia"/>
              </w:rPr>
              <w:t>是</w:t>
            </w:r>
          </w:p>
        </w:tc>
      </w:tr>
      <w:tr w:rsidR="00935BAE" w:rsidRPr="0051310A" w:rsidTr="0075659F">
        <w:trPr>
          <w:trHeight w:val="325"/>
        </w:trPr>
        <w:tc>
          <w:tcPr>
            <w:tcW w:w="2837" w:type="dxa"/>
          </w:tcPr>
          <w:p w:rsidR="00935BAE" w:rsidRDefault="00935BAE" w:rsidP="0075659F">
            <w:r w:rsidRPr="00915C47">
              <w:t>domain</w:t>
            </w:r>
          </w:p>
        </w:tc>
        <w:tc>
          <w:tcPr>
            <w:tcW w:w="2837" w:type="dxa"/>
          </w:tcPr>
          <w:p w:rsidR="00935BAE" w:rsidRDefault="00935BAE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35BAE" w:rsidRDefault="00935BAE" w:rsidP="0075659F">
            <w:r>
              <w:rPr>
                <w:rFonts w:hint="eastAsia"/>
              </w:rPr>
              <w:t>是</w:t>
            </w:r>
          </w:p>
        </w:tc>
      </w:tr>
      <w:tr w:rsidR="00935BAE" w:rsidRPr="0051310A" w:rsidTr="0075659F">
        <w:trPr>
          <w:trHeight w:val="325"/>
        </w:trPr>
        <w:tc>
          <w:tcPr>
            <w:tcW w:w="2837" w:type="dxa"/>
          </w:tcPr>
          <w:p w:rsidR="00935BAE" w:rsidRPr="00915C47" w:rsidRDefault="00935BAE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35BAE" w:rsidRDefault="00935BAE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35BAE" w:rsidRDefault="00935BAE" w:rsidP="0075659F">
            <w:r>
              <w:rPr>
                <w:rFonts w:hint="eastAsia"/>
              </w:rPr>
              <w:t>是</w:t>
            </w:r>
          </w:p>
        </w:tc>
      </w:tr>
      <w:tr w:rsidR="0034450D" w:rsidRPr="0051310A" w:rsidTr="0075659F">
        <w:trPr>
          <w:trHeight w:val="325"/>
        </w:trPr>
        <w:tc>
          <w:tcPr>
            <w:tcW w:w="2837" w:type="dxa"/>
          </w:tcPr>
          <w:p w:rsidR="0034450D" w:rsidRDefault="000669B5" w:rsidP="000669B5">
            <w:r>
              <w:rPr>
                <w:rFonts w:hint="eastAsia"/>
              </w:rPr>
              <w:t>s</w:t>
            </w:r>
            <w:r w:rsidR="0034450D" w:rsidRPr="0034450D">
              <w:t>etp</w:t>
            </w:r>
            <w:r>
              <w:rPr>
                <w:rFonts w:hint="eastAsia"/>
              </w:rPr>
              <w:t>_i</w:t>
            </w:r>
            <w:r w:rsidR="0034450D" w:rsidRPr="0034450D">
              <w:t>d</w:t>
            </w:r>
          </w:p>
        </w:tc>
        <w:tc>
          <w:tcPr>
            <w:tcW w:w="2837" w:type="dxa"/>
          </w:tcPr>
          <w:p w:rsidR="0034450D" w:rsidRDefault="00601A88" w:rsidP="0075659F">
            <w:r>
              <w:rPr>
                <w:rFonts w:hint="eastAsia"/>
              </w:rPr>
              <w:t>步骤</w:t>
            </w:r>
            <w:r w:rsidR="00E803FF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34450D" w:rsidRDefault="00EF6E41" w:rsidP="0075659F">
            <w:r>
              <w:rPr>
                <w:rFonts w:hint="eastAsia"/>
              </w:rPr>
              <w:t>是</w:t>
            </w:r>
          </w:p>
        </w:tc>
      </w:tr>
    </w:tbl>
    <w:p w:rsidR="00F823EE" w:rsidRDefault="00F823EE" w:rsidP="00933BD6"/>
    <w:p w:rsidR="00933BD6" w:rsidRDefault="00933BD6" w:rsidP="00933BD6">
      <w:r>
        <w:rPr>
          <w:rFonts w:hint="eastAsia"/>
        </w:rPr>
        <w:t>返回</w:t>
      </w:r>
    </w:p>
    <w:p w:rsidR="00933BD6" w:rsidRDefault="00933BD6" w:rsidP="00933B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933BD6" w:rsidRPr="00A10A2B" w:rsidTr="0075659F">
        <w:tc>
          <w:tcPr>
            <w:tcW w:w="2840" w:type="dxa"/>
            <w:shd w:val="clear" w:color="auto" w:fill="31849B"/>
          </w:tcPr>
          <w:p w:rsidR="00933BD6" w:rsidRPr="000051A3" w:rsidRDefault="00933BD6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933BD6" w:rsidRPr="000051A3" w:rsidRDefault="00933BD6" w:rsidP="0075659F">
            <w:r w:rsidRPr="000051A3">
              <w:rPr>
                <w:rFonts w:hint="eastAsia"/>
              </w:rPr>
              <w:t>含义</w:t>
            </w:r>
          </w:p>
        </w:tc>
      </w:tr>
      <w:tr w:rsidR="00933BD6" w:rsidRPr="00A10A2B" w:rsidTr="0075659F">
        <w:tc>
          <w:tcPr>
            <w:tcW w:w="2840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lastRenderedPageBreak/>
              <w:t>result</w:t>
            </w:r>
          </w:p>
        </w:tc>
        <w:tc>
          <w:tcPr>
            <w:tcW w:w="5682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933BD6" w:rsidRPr="00A10A2B" w:rsidTr="0075659F">
        <w:tc>
          <w:tcPr>
            <w:tcW w:w="2840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933BD6" w:rsidRPr="00A10A2B" w:rsidTr="0075659F">
        <w:tc>
          <w:tcPr>
            <w:tcW w:w="2840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933BD6" w:rsidRPr="00A10A2B" w:rsidTr="0075659F">
        <w:tc>
          <w:tcPr>
            <w:tcW w:w="2840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933BD6" w:rsidRPr="00A10A2B" w:rsidTr="0075659F">
        <w:tc>
          <w:tcPr>
            <w:tcW w:w="2840" w:type="dxa"/>
          </w:tcPr>
          <w:p w:rsidR="00933BD6" w:rsidRPr="00CF51F5" w:rsidRDefault="00933BD6" w:rsidP="0075659F">
            <w:pPr>
              <w:spacing w:line="360" w:lineRule="exact"/>
              <w:rPr>
                <w:szCs w:val="21"/>
              </w:rPr>
            </w:pPr>
            <w:r w:rsidRPr="00F7099D">
              <w:rPr>
                <w:szCs w:val="21"/>
              </w:rPr>
              <w:t>name</w:t>
            </w:r>
          </w:p>
        </w:tc>
        <w:tc>
          <w:tcPr>
            <w:tcW w:w="5682" w:type="dxa"/>
          </w:tcPr>
          <w:p w:rsidR="00933BD6" w:rsidRPr="00CF51F5" w:rsidRDefault="008A0267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CB170A" w:rsidRPr="00CB170A">
              <w:rPr>
                <w:rFonts w:hint="eastAsia"/>
                <w:szCs w:val="21"/>
              </w:rPr>
              <w:t>昵称</w:t>
            </w:r>
          </w:p>
        </w:tc>
      </w:tr>
    </w:tbl>
    <w:p w:rsidR="00935BAE" w:rsidRDefault="00935BAE" w:rsidP="00DB04BA"/>
    <w:p w:rsidR="00460C65" w:rsidRPr="0050262F" w:rsidRDefault="00460C65" w:rsidP="000C5223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223548" w:rsidRPr="00890C36" w:rsidRDefault="003216AA" w:rsidP="00AC0098">
      <w:pPr>
        <w:pStyle w:val="3"/>
        <w:numPr>
          <w:ilvl w:val="0"/>
          <w:numId w:val="1"/>
        </w:numPr>
        <w:rPr>
          <w:sz w:val="24"/>
        </w:rPr>
      </w:pPr>
      <w:bookmarkStart w:id="51" w:name="_Toc479267118"/>
      <w:r w:rsidRPr="00890C36">
        <w:rPr>
          <w:rFonts w:hint="eastAsia"/>
          <w:sz w:val="24"/>
        </w:rPr>
        <w:t>工作流</w:t>
      </w:r>
      <w:r w:rsidR="0037319F" w:rsidRPr="00890C36">
        <w:rPr>
          <w:rFonts w:hint="eastAsia"/>
          <w:sz w:val="24"/>
        </w:rPr>
        <w:t>（处理时）</w:t>
      </w:r>
      <w:r w:rsidR="0037319F" w:rsidRPr="00890C36">
        <w:rPr>
          <w:rFonts w:hint="eastAsia"/>
          <w:sz w:val="24"/>
        </w:rPr>
        <w:t xml:space="preserve"> </w:t>
      </w:r>
      <w:r w:rsidR="00947388" w:rsidRPr="00890C36">
        <w:rPr>
          <w:rFonts w:hint="eastAsia"/>
          <w:sz w:val="24"/>
        </w:rPr>
        <w:t>处理类型</w:t>
      </w:r>
      <w:r w:rsidR="00661076" w:rsidRPr="00890C36">
        <w:rPr>
          <w:sz w:val="24"/>
        </w:rPr>
        <w:t>appWFDo</w:t>
      </w:r>
      <w:r w:rsidR="006B188B" w:rsidRPr="00890C36">
        <w:rPr>
          <w:rFonts w:hint="eastAsia"/>
          <w:sz w:val="24"/>
        </w:rPr>
        <w:t>.html</w:t>
      </w:r>
      <w:bookmarkEnd w:id="51"/>
    </w:p>
    <w:p w:rsidR="006D17D9" w:rsidRPr="00397F81" w:rsidRDefault="006D17D9" w:rsidP="00440C35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05F07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105F07" w:rsidRPr="0051310A" w:rsidRDefault="00105F07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05F07" w:rsidRPr="0051310A" w:rsidRDefault="00105F07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05F07" w:rsidRPr="0051310A" w:rsidRDefault="00105F07" w:rsidP="0075659F">
            <w:r>
              <w:rPr>
                <w:rFonts w:hint="eastAsia"/>
              </w:rPr>
              <w:t>必须</w:t>
            </w:r>
          </w:p>
        </w:tc>
      </w:tr>
      <w:tr w:rsidR="00105F07" w:rsidRPr="0051310A" w:rsidTr="0075659F">
        <w:trPr>
          <w:trHeight w:val="309"/>
        </w:trPr>
        <w:tc>
          <w:tcPr>
            <w:tcW w:w="2837" w:type="dxa"/>
          </w:tcPr>
          <w:p w:rsidR="00105F07" w:rsidRDefault="00105F07" w:rsidP="0075659F">
            <w:r w:rsidRPr="00401844">
              <w:t>account</w:t>
            </w:r>
          </w:p>
        </w:tc>
        <w:tc>
          <w:tcPr>
            <w:tcW w:w="2837" w:type="dxa"/>
          </w:tcPr>
          <w:p w:rsidR="00105F07" w:rsidRDefault="00105F07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05F07" w:rsidRDefault="00105F07" w:rsidP="0075659F">
            <w:r>
              <w:rPr>
                <w:rFonts w:hint="eastAsia"/>
              </w:rPr>
              <w:t>是</w:t>
            </w:r>
          </w:p>
        </w:tc>
      </w:tr>
      <w:tr w:rsidR="00105F07" w:rsidRPr="0051310A" w:rsidTr="0075659F">
        <w:trPr>
          <w:trHeight w:val="325"/>
        </w:trPr>
        <w:tc>
          <w:tcPr>
            <w:tcW w:w="2837" w:type="dxa"/>
          </w:tcPr>
          <w:p w:rsidR="00105F07" w:rsidRDefault="00105F07" w:rsidP="0075659F">
            <w:r w:rsidRPr="00DB4874">
              <w:t>passwd</w:t>
            </w:r>
          </w:p>
        </w:tc>
        <w:tc>
          <w:tcPr>
            <w:tcW w:w="2837" w:type="dxa"/>
          </w:tcPr>
          <w:p w:rsidR="00105F07" w:rsidRDefault="00105F07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05F07" w:rsidRDefault="00105F07" w:rsidP="0075659F">
            <w:r>
              <w:rPr>
                <w:rFonts w:hint="eastAsia"/>
              </w:rPr>
              <w:t>是</w:t>
            </w:r>
          </w:p>
        </w:tc>
      </w:tr>
      <w:tr w:rsidR="00105F07" w:rsidRPr="0051310A" w:rsidTr="0075659F">
        <w:trPr>
          <w:trHeight w:val="325"/>
        </w:trPr>
        <w:tc>
          <w:tcPr>
            <w:tcW w:w="2837" w:type="dxa"/>
          </w:tcPr>
          <w:p w:rsidR="00105F07" w:rsidRDefault="00105F07" w:rsidP="0075659F">
            <w:r w:rsidRPr="00915C47">
              <w:t>domain</w:t>
            </w:r>
          </w:p>
        </w:tc>
        <w:tc>
          <w:tcPr>
            <w:tcW w:w="2837" w:type="dxa"/>
          </w:tcPr>
          <w:p w:rsidR="00105F07" w:rsidRDefault="00105F07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05F07" w:rsidRDefault="00105F07" w:rsidP="0075659F">
            <w:r>
              <w:rPr>
                <w:rFonts w:hint="eastAsia"/>
              </w:rPr>
              <w:t>是</w:t>
            </w:r>
          </w:p>
        </w:tc>
      </w:tr>
      <w:tr w:rsidR="00105F07" w:rsidRPr="0051310A" w:rsidTr="0075659F">
        <w:trPr>
          <w:trHeight w:val="325"/>
        </w:trPr>
        <w:tc>
          <w:tcPr>
            <w:tcW w:w="2837" w:type="dxa"/>
          </w:tcPr>
          <w:p w:rsidR="00105F07" w:rsidRPr="00915C47" w:rsidRDefault="00105F07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05F07" w:rsidRDefault="00105F07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05F07" w:rsidRDefault="00105F07" w:rsidP="0075659F">
            <w:r>
              <w:rPr>
                <w:rFonts w:hint="eastAsia"/>
              </w:rPr>
              <w:t>是</w:t>
            </w:r>
          </w:p>
        </w:tc>
      </w:tr>
      <w:tr w:rsidR="00105F07" w:rsidRPr="0051310A" w:rsidTr="0075659F">
        <w:trPr>
          <w:trHeight w:val="325"/>
        </w:trPr>
        <w:tc>
          <w:tcPr>
            <w:tcW w:w="2837" w:type="dxa"/>
          </w:tcPr>
          <w:p w:rsidR="00105F07" w:rsidRDefault="00105F07" w:rsidP="0075659F">
            <w:r w:rsidRPr="0033217B">
              <w:t>wf_id</w:t>
            </w:r>
          </w:p>
        </w:tc>
        <w:tc>
          <w:tcPr>
            <w:tcW w:w="2837" w:type="dxa"/>
          </w:tcPr>
          <w:p w:rsidR="00105F07" w:rsidRDefault="00105F07" w:rsidP="0075659F">
            <w:r w:rsidRPr="00DF78B3">
              <w:rPr>
                <w:rFonts w:hint="eastAsia"/>
              </w:rPr>
              <w:t>工作流序号</w:t>
            </w:r>
          </w:p>
        </w:tc>
        <w:tc>
          <w:tcPr>
            <w:tcW w:w="2838" w:type="dxa"/>
          </w:tcPr>
          <w:p w:rsidR="00105F07" w:rsidRDefault="00105F07" w:rsidP="0075659F">
            <w:r>
              <w:rPr>
                <w:rFonts w:hint="eastAsia"/>
              </w:rPr>
              <w:t>是</w:t>
            </w:r>
          </w:p>
        </w:tc>
      </w:tr>
      <w:tr w:rsidR="00105F07" w:rsidRPr="0051310A" w:rsidTr="0075659F">
        <w:trPr>
          <w:trHeight w:val="325"/>
        </w:trPr>
        <w:tc>
          <w:tcPr>
            <w:tcW w:w="2837" w:type="dxa"/>
          </w:tcPr>
          <w:p w:rsidR="00105F07" w:rsidRPr="0033217B" w:rsidRDefault="00F97401" w:rsidP="0075659F">
            <w:r w:rsidRPr="00F97401">
              <w:t>step_id</w:t>
            </w:r>
          </w:p>
        </w:tc>
        <w:tc>
          <w:tcPr>
            <w:tcW w:w="2837" w:type="dxa"/>
          </w:tcPr>
          <w:p w:rsidR="00105F07" w:rsidRPr="00DF78B3" w:rsidRDefault="00FF4B80" w:rsidP="0075659F">
            <w:r>
              <w:rPr>
                <w:rFonts w:hint="eastAsia"/>
              </w:rPr>
              <w:t>当前工作流的</w:t>
            </w:r>
            <w:r w:rsidR="00664EDB">
              <w:rPr>
                <w:rFonts w:hint="eastAsia"/>
              </w:rPr>
              <w:t>步骤</w:t>
            </w:r>
            <w:r w:rsidR="001E38BF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105F07" w:rsidRDefault="00274710" w:rsidP="0075659F">
            <w:r>
              <w:rPr>
                <w:rFonts w:hint="eastAsia"/>
              </w:rPr>
              <w:t>是</w:t>
            </w:r>
          </w:p>
        </w:tc>
      </w:tr>
    </w:tbl>
    <w:p w:rsidR="00223548" w:rsidRDefault="00223548" w:rsidP="00DB04BA"/>
    <w:p w:rsidR="00984CA6" w:rsidRDefault="00984CA6" w:rsidP="00984CA6"/>
    <w:p w:rsidR="00984CA6" w:rsidRDefault="00984CA6" w:rsidP="00984CA6">
      <w:r>
        <w:rPr>
          <w:rFonts w:hint="eastAsia"/>
        </w:rPr>
        <w:t>返回</w:t>
      </w:r>
    </w:p>
    <w:p w:rsidR="00984CA6" w:rsidRDefault="00984CA6" w:rsidP="00984C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984CA6" w:rsidRPr="00A10A2B" w:rsidTr="0075659F">
        <w:tc>
          <w:tcPr>
            <w:tcW w:w="2840" w:type="dxa"/>
            <w:shd w:val="clear" w:color="auto" w:fill="31849B"/>
          </w:tcPr>
          <w:p w:rsidR="00984CA6" w:rsidRPr="000051A3" w:rsidRDefault="00984CA6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984CA6" w:rsidRPr="000051A3" w:rsidRDefault="00984CA6" w:rsidP="0075659F">
            <w:r w:rsidRPr="000051A3">
              <w:rPr>
                <w:rFonts w:hint="eastAsia"/>
              </w:rPr>
              <w:t>含义</w:t>
            </w:r>
          </w:p>
        </w:tc>
      </w:tr>
      <w:tr w:rsidR="00984CA6" w:rsidRPr="00A10A2B" w:rsidTr="0075659F">
        <w:tc>
          <w:tcPr>
            <w:tcW w:w="2840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984CA6" w:rsidRPr="00A10A2B" w:rsidTr="0075659F">
        <w:tc>
          <w:tcPr>
            <w:tcW w:w="2840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984CA6" w:rsidRPr="00A10A2B" w:rsidTr="0075659F">
        <w:tc>
          <w:tcPr>
            <w:tcW w:w="2840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984CA6" w:rsidRPr="00A10A2B" w:rsidTr="0075659F">
        <w:tc>
          <w:tcPr>
            <w:tcW w:w="2840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984CA6" w:rsidRPr="00CF51F5" w:rsidRDefault="00984CA6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</w:tr>
      <w:tr w:rsidR="00984CA6" w:rsidRPr="00A10A2B" w:rsidTr="0075659F">
        <w:tc>
          <w:tcPr>
            <w:tcW w:w="2840" w:type="dxa"/>
          </w:tcPr>
          <w:p w:rsidR="00984CA6" w:rsidRPr="00CF51F5" w:rsidRDefault="00162ABD" w:rsidP="0075659F">
            <w:pPr>
              <w:spacing w:line="360" w:lineRule="exact"/>
              <w:rPr>
                <w:szCs w:val="21"/>
              </w:rPr>
            </w:pPr>
            <w:r w:rsidRPr="00162ABD">
              <w:rPr>
                <w:szCs w:val="21"/>
              </w:rPr>
              <w:t>process_name</w:t>
            </w:r>
          </w:p>
        </w:tc>
        <w:tc>
          <w:tcPr>
            <w:tcW w:w="5682" w:type="dxa"/>
          </w:tcPr>
          <w:p w:rsidR="00984CA6" w:rsidRPr="00CF51F5" w:rsidRDefault="00594607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 w:rsidR="004D1FAF">
              <w:rPr>
                <w:rFonts w:hint="eastAsia"/>
                <w:szCs w:val="21"/>
              </w:rPr>
              <w:t>名称</w:t>
            </w:r>
          </w:p>
        </w:tc>
      </w:tr>
    </w:tbl>
    <w:p w:rsidR="00984CA6" w:rsidRDefault="00984CA6" w:rsidP="00984CA6"/>
    <w:p w:rsidR="00223548" w:rsidRDefault="00223548" w:rsidP="00DB04BA"/>
    <w:p w:rsidR="00223548" w:rsidRPr="00890C36" w:rsidRDefault="00D270CD" w:rsidP="00AC0098">
      <w:pPr>
        <w:pStyle w:val="3"/>
        <w:numPr>
          <w:ilvl w:val="0"/>
          <w:numId w:val="1"/>
        </w:numPr>
        <w:rPr>
          <w:sz w:val="24"/>
        </w:rPr>
      </w:pPr>
      <w:bookmarkStart w:id="52" w:name="_Toc479267119"/>
      <w:r w:rsidRPr="00890C36">
        <w:rPr>
          <w:rFonts w:hint="eastAsia"/>
          <w:sz w:val="24"/>
        </w:rPr>
        <w:t>工作流</w:t>
      </w:r>
      <w:r w:rsidR="00D10454" w:rsidRPr="00890C36">
        <w:rPr>
          <w:rFonts w:hint="eastAsia"/>
          <w:sz w:val="24"/>
        </w:rPr>
        <w:t>（处理）</w:t>
      </w:r>
      <w:r w:rsidRPr="00890C36">
        <w:rPr>
          <w:rFonts w:hint="eastAsia"/>
          <w:sz w:val="24"/>
        </w:rPr>
        <w:t>指派</w:t>
      </w:r>
      <w:r w:rsidR="00492B38" w:rsidRPr="00890C36">
        <w:rPr>
          <w:rFonts w:hint="eastAsia"/>
          <w:sz w:val="24"/>
        </w:rPr>
        <w:t xml:space="preserve"> </w:t>
      </w:r>
      <w:r w:rsidR="00492B38" w:rsidRPr="00890C36">
        <w:rPr>
          <w:sz w:val="24"/>
        </w:rPr>
        <w:t>appWFDesig</w:t>
      </w:r>
      <w:r w:rsidR="005A39B8" w:rsidRPr="00890C36">
        <w:rPr>
          <w:rFonts w:hint="eastAsia"/>
          <w:sz w:val="24"/>
        </w:rPr>
        <w:t>.html</w:t>
      </w:r>
      <w:bookmarkEnd w:id="52"/>
    </w:p>
    <w:p w:rsidR="00436A28" w:rsidRDefault="00436A28" w:rsidP="00C277A8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814FE0" w:rsidRDefault="00BF4973" w:rsidP="00814FE0">
      <w:r>
        <w:rPr>
          <w:rFonts w:hint="eastAsia"/>
        </w:rPr>
        <w:t>处理</w:t>
      </w:r>
      <w:r w:rsidR="00814FE0" w:rsidRPr="003D00C2">
        <w:rPr>
          <w:rFonts w:hint="eastAsia"/>
        </w:rPr>
        <w:t>工作流时使用，与工作流</w:t>
      </w:r>
      <w:r w:rsidR="00474267">
        <w:rPr>
          <w:rFonts w:hint="eastAsia"/>
        </w:rPr>
        <w:t>处理</w:t>
      </w:r>
      <w:r w:rsidR="00814FE0" w:rsidRPr="003D00C2">
        <w:rPr>
          <w:rFonts w:hint="eastAsia"/>
        </w:rPr>
        <w:t>类型关联，被动调用。</w:t>
      </w:r>
    </w:p>
    <w:p w:rsidR="00F66585" w:rsidRPr="00814FE0" w:rsidRDefault="00F66585" w:rsidP="00C277A8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06BF4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006BF4" w:rsidRPr="0051310A" w:rsidRDefault="00006BF4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006BF4" w:rsidRPr="0051310A" w:rsidRDefault="00006BF4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006BF4" w:rsidRPr="0051310A" w:rsidRDefault="00006BF4" w:rsidP="0075659F">
            <w:r>
              <w:rPr>
                <w:rFonts w:hint="eastAsia"/>
              </w:rPr>
              <w:t>必须</w:t>
            </w:r>
          </w:p>
        </w:tc>
      </w:tr>
      <w:tr w:rsidR="00006BF4" w:rsidRPr="0051310A" w:rsidTr="0075659F">
        <w:trPr>
          <w:trHeight w:val="309"/>
        </w:trPr>
        <w:tc>
          <w:tcPr>
            <w:tcW w:w="2837" w:type="dxa"/>
          </w:tcPr>
          <w:p w:rsidR="00006BF4" w:rsidRDefault="00006BF4" w:rsidP="0075659F">
            <w:r w:rsidRPr="00401844">
              <w:t>account</w:t>
            </w:r>
          </w:p>
        </w:tc>
        <w:tc>
          <w:tcPr>
            <w:tcW w:w="2837" w:type="dxa"/>
          </w:tcPr>
          <w:p w:rsidR="00006BF4" w:rsidRDefault="00006BF4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006BF4" w:rsidRDefault="00006BF4" w:rsidP="0075659F">
            <w:r>
              <w:rPr>
                <w:rFonts w:hint="eastAsia"/>
              </w:rPr>
              <w:t>是</w:t>
            </w:r>
          </w:p>
        </w:tc>
      </w:tr>
      <w:tr w:rsidR="00006BF4" w:rsidRPr="0051310A" w:rsidTr="0075659F">
        <w:trPr>
          <w:trHeight w:val="325"/>
        </w:trPr>
        <w:tc>
          <w:tcPr>
            <w:tcW w:w="2837" w:type="dxa"/>
          </w:tcPr>
          <w:p w:rsidR="00006BF4" w:rsidRDefault="00006BF4" w:rsidP="0075659F">
            <w:r w:rsidRPr="00DB4874">
              <w:t>passwd</w:t>
            </w:r>
          </w:p>
        </w:tc>
        <w:tc>
          <w:tcPr>
            <w:tcW w:w="2837" w:type="dxa"/>
          </w:tcPr>
          <w:p w:rsidR="00006BF4" w:rsidRDefault="00006BF4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006BF4" w:rsidRDefault="00006BF4" w:rsidP="0075659F">
            <w:r>
              <w:rPr>
                <w:rFonts w:hint="eastAsia"/>
              </w:rPr>
              <w:t>是</w:t>
            </w:r>
          </w:p>
        </w:tc>
      </w:tr>
      <w:tr w:rsidR="00006BF4" w:rsidRPr="0051310A" w:rsidTr="0075659F">
        <w:trPr>
          <w:trHeight w:val="325"/>
        </w:trPr>
        <w:tc>
          <w:tcPr>
            <w:tcW w:w="2837" w:type="dxa"/>
          </w:tcPr>
          <w:p w:rsidR="00006BF4" w:rsidRDefault="00006BF4" w:rsidP="0075659F">
            <w:r w:rsidRPr="00915C47">
              <w:t>domain</w:t>
            </w:r>
          </w:p>
        </w:tc>
        <w:tc>
          <w:tcPr>
            <w:tcW w:w="2837" w:type="dxa"/>
          </w:tcPr>
          <w:p w:rsidR="00006BF4" w:rsidRDefault="00006BF4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006BF4" w:rsidRDefault="00006BF4" w:rsidP="0075659F">
            <w:r>
              <w:rPr>
                <w:rFonts w:hint="eastAsia"/>
              </w:rPr>
              <w:t>是</w:t>
            </w:r>
          </w:p>
        </w:tc>
      </w:tr>
      <w:tr w:rsidR="00006BF4" w:rsidRPr="0051310A" w:rsidTr="0075659F">
        <w:trPr>
          <w:trHeight w:val="325"/>
        </w:trPr>
        <w:tc>
          <w:tcPr>
            <w:tcW w:w="2837" w:type="dxa"/>
          </w:tcPr>
          <w:p w:rsidR="00006BF4" w:rsidRPr="00915C47" w:rsidRDefault="00006BF4" w:rsidP="0075659F">
            <w:r>
              <w:rPr>
                <w:rFonts w:hint="eastAsia"/>
              </w:rPr>
              <w:lastRenderedPageBreak/>
              <w:t>token</w:t>
            </w:r>
          </w:p>
        </w:tc>
        <w:tc>
          <w:tcPr>
            <w:tcW w:w="2837" w:type="dxa"/>
          </w:tcPr>
          <w:p w:rsidR="00006BF4" w:rsidRDefault="00006BF4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006BF4" w:rsidRDefault="00006BF4" w:rsidP="0075659F">
            <w:r>
              <w:rPr>
                <w:rFonts w:hint="eastAsia"/>
              </w:rPr>
              <w:t>是</w:t>
            </w:r>
          </w:p>
        </w:tc>
      </w:tr>
      <w:tr w:rsidR="00006BF4" w:rsidRPr="0051310A" w:rsidTr="0075659F">
        <w:trPr>
          <w:trHeight w:val="325"/>
        </w:trPr>
        <w:tc>
          <w:tcPr>
            <w:tcW w:w="2837" w:type="dxa"/>
          </w:tcPr>
          <w:p w:rsidR="00006BF4" w:rsidRDefault="0033217B" w:rsidP="0075659F">
            <w:r w:rsidRPr="0033217B">
              <w:t>wf_id</w:t>
            </w:r>
          </w:p>
        </w:tc>
        <w:tc>
          <w:tcPr>
            <w:tcW w:w="2837" w:type="dxa"/>
          </w:tcPr>
          <w:p w:rsidR="00006BF4" w:rsidRDefault="00DF78B3" w:rsidP="0075659F">
            <w:r w:rsidRPr="00DF78B3">
              <w:rPr>
                <w:rFonts w:hint="eastAsia"/>
              </w:rPr>
              <w:t>工作流序号</w:t>
            </w:r>
          </w:p>
        </w:tc>
        <w:tc>
          <w:tcPr>
            <w:tcW w:w="2838" w:type="dxa"/>
          </w:tcPr>
          <w:p w:rsidR="00006BF4" w:rsidRDefault="00006BF4" w:rsidP="0075659F">
            <w:r>
              <w:rPr>
                <w:rFonts w:hint="eastAsia"/>
              </w:rPr>
              <w:t>是</w:t>
            </w:r>
          </w:p>
        </w:tc>
      </w:tr>
      <w:tr w:rsidR="00B17340" w:rsidRPr="0051310A" w:rsidTr="0075659F">
        <w:trPr>
          <w:trHeight w:val="325"/>
        </w:trPr>
        <w:tc>
          <w:tcPr>
            <w:tcW w:w="2837" w:type="dxa"/>
          </w:tcPr>
          <w:p w:rsidR="00B17340" w:rsidRPr="0033217B" w:rsidRDefault="0051468E" w:rsidP="0075659F">
            <w:r w:rsidRPr="0051468E">
              <w:t>hand_result</w:t>
            </w:r>
          </w:p>
        </w:tc>
        <w:tc>
          <w:tcPr>
            <w:tcW w:w="2837" w:type="dxa"/>
          </w:tcPr>
          <w:p w:rsidR="00B17340" w:rsidRPr="00DF78B3" w:rsidRDefault="002956C6" w:rsidP="0075659F">
            <w:r>
              <w:rPr>
                <w:rFonts w:hint="eastAsia"/>
              </w:rPr>
              <w:t>处理</w:t>
            </w:r>
            <w:r w:rsidR="0053739E">
              <w:rPr>
                <w:rFonts w:hint="eastAsia"/>
              </w:rPr>
              <w:t>结果</w:t>
            </w:r>
          </w:p>
        </w:tc>
        <w:tc>
          <w:tcPr>
            <w:tcW w:w="2838" w:type="dxa"/>
          </w:tcPr>
          <w:p w:rsidR="00B17340" w:rsidRDefault="00273452" w:rsidP="0075659F">
            <w:r>
              <w:rPr>
                <w:rFonts w:hint="eastAsia"/>
              </w:rPr>
              <w:t>是</w:t>
            </w:r>
          </w:p>
        </w:tc>
      </w:tr>
    </w:tbl>
    <w:p w:rsidR="00FF3293" w:rsidRDefault="00FF3293" w:rsidP="00C277A8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420354" w:rsidRDefault="00420354" w:rsidP="00420354"/>
    <w:p w:rsidR="00420354" w:rsidRDefault="00420354" w:rsidP="00420354">
      <w:r>
        <w:rPr>
          <w:rFonts w:hint="eastAsia"/>
        </w:rPr>
        <w:t>返回</w:t>
      </w:r>
    </w:p>
    <w:p w:rsidR="00420354" w:rsidRDefault="00420354" w:rsidP="004203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420354" w:rsidRPr="00A10A2B" w:rsidTr="0075659F">
        <w:tc>
          <w:tcPr>
            <w:tcW w:w="2840" w:type="dxa"/>
            <w:shd w:val="clear" w:color="auto" w:fill="31849B"/>
          </w:tcPr>
          <w:p w:rsidR="00420354" w:rsidRPr="000051A3" w:rsidRDefault="00420354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420354" w:rsidRPr="000051A3" w:rsidRDefault="00420354" w:rsidP="0075659F">
            <w:r w:rsidRPr="000051A3">
              <w:rPr>
                <w:rFonts w:hint="eastAsia"/>
              </w:rPr>
              <w:t>含义</w:t>
            </w:r>
          </w:p>
        </w:tc>
      </w:tr>
      <w:tr w:rsidR="00420354" w:rsidRPr="00A10A2B" w:rsidTr="0075659F">
        <w:tc>
          <w:tcPr>
            <w:tcW w:w="2840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420354" w:rsidRPr="00A10A2B" w:rsidTr="0075659F">
        <w:tc>
          <w:tcPr>
            <w:tcW w:w="2840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420354" w:rsidRPr="00A10A2B" w:rsidTr="0075659F">
        <w:tc>
          <w:tcPr>
            <w:tcW w:w="2840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420354" w:rsidRPr="00A10A2B" w:rsidTr="0075659F">
        <w:tc>
          <w:tcPr>
            <w:tcW w:w="2840" w:type="dxa"/>
          </w:tcPr>
          <w:p w:rsidR="00420354" w:rsidRPr="00CF51F5" w:rsidRDefault="00B53B51" w:rsidP="0075659F">
            <w:pPr>
              <w:spacing w:line="360" w:lineRule="exact"/>
              <w:rPr>
                <w:szCs w:val="21"/>
              </w:rPr>
            </w:pPr>
            <w:r w:rsidRPr="00B53B51">
              <w:rPr>
                <w:szCs w:val="21"/>
              </w:rPr>
              <w:t>to_user</w:t>
            </w:r>
          </w:p>
        </w:tc>
        <w:tc>
          <w:tcPr>
            <w:tcW w:w="5682" w:type="dxa"/>
          </w:tcPr>
          <w:p w:rsidR="00420354" w:rsidRPr="00CF51F5" w:rsidRDefault="007543FB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指派</w:t>
            </w:r>
            <w:r w:rsidR="00420354">
              <w:rPr>
                <w:rFonts w:hint="eastAsia"/>
                <w:szCs w:val="21"/>
              </w:rPr>
              <w:t>序号</w:t>
            </w:r>
          </w:p>
        </w:tc>
      </w:tr>
      <w:tr w:rsidR="00420354" w:rsidRPr="00A10A2B" w:rsidTr="0075659F">
        <w:tc>
          <w:tcPr>
            <w:tcW w:w="2840" w:type="dxa"/>
          </w:tcPr>
          <w:p w:rsidR="00420354" w:rsidRPr="00CF51F5" w:rsidRDefault="00420354" w:rsidP="0075659F">
            <w:pPr>
              <w:spacing w:line="360" w:lineRule="exact"/>
              <w:rPr>
                <w:szCs w:val="21"/>
              </w:rPr>
            </w:pPr>
            <w:r w:rsidRPr="00162ABD">
              <w:rPr>
                <w:szCs w:val="21"/>
              </w:rPr>
              <w:t>process_name</w:t>
            </w:r>
          </w:p>
        </w:tc>
        <w:tc>
          <w:tcPr>
            <w:tcW w:w="5682" w:type="dxa"/>
          </w:tcPr>
          <w:p w:rsidR="00420354" w:rsidRPr="00CF51F5" w:rsidRDefault="007543FB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指派</w:t>
            </w:r>
            <w:r w:rsidR="00420354">
              <w:rPr>
                <w:rFonts w:hint="eastAsia"/>
                <w:szCs w:val="21"/>
              </w:rPr>
              <w:t>名称</w:t>
            </w:r>
          </w:p>
        </w:tc>
      </w:tr>
    </w:tbl>
    <w:p w:rsidR="00420354" w:rsidRDefault="00420354" w:rsidP="00420354"/>
    <w:p w:rsidR="00420354" w:rsidRPr="00890C36" w:rsidRDefault="00154C36" w:rsidP="00AC0098">
      <w:pPr>
        <w:pStyle w:val="3"/>
        <w:numPr>
          <w:ilvl w:val="0"/>
          <w:numId w:val="1"/>
        </w:numPr>
        <w:rPr>
          <w:sz w:val="24"/>
        </w:rPr>
      </w:pPr>
      <w:bookmarkStart w:id="53" w:name="_Toc479267120"/>
      <w:r w:rsidRPr="00890C36">
        <w:rPr>
          <w:rFonts w:hint="eastAsia"/>
          <w:sz w:val="24"/>
        </w:rPr>
        <w:t>工作流处理</w:t>
      </w:r>
      <w:r w:rsidR="004E7A4D" w:rsidRPr="00890C36">
        <w:rPr>
          <w:rFonts w:hint="eastAsia"/>
          <w:sz w:val="24"/>
        </w:rPr>
        <w:t>结果保存</w:t>
      </w:r>
      <w:r w:rsidR="004E7A4D" w:rsidRPr="00890C36">
        <w:rPr>
          <w:rFonts w:hint="eastAsia"/>
          <w:sz w:val="24"/>
        </w:rPr>
        <w:t xml:space="preserve"> </w:t>
      </w:r>
      <w:r w:rsidR="00915F51" w:rsidRPr="00890C36">
        <w:rPr>
          <w:sz w:val="24"/>
        </w:rPr>
        <w:t>appWFSaveHandle</w:t>
      </w:r>
      <w:r w:rsidR="00F545C1" w:rsidRPr="00890C36">
        <w:rPr>
          <w:rFonts w:hint="eastAsia"/>
          <w:sz w:val="24"/>
        </w:rPr>
        <w:t>.html</w:t>
      </w:r>
      <w:bookmarkEnd w:id="53"/>
    </w:p>
    <w:p w:rsidR="00B31083" w:rsidRDefault="00B31083" w:rsidP="006835F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873F61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873F61" w:rsidRPr="0051310A" w:rsidRDefault="00873F61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873F61" w:rsidRPr="0051310A" w:rsidRDefault="00873F61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873F61" w:rsidRPr="0051310A" w:rsidRDefault="00873F61" w:rsidP="0075659F">
            <w:r>
              <w:rPr>
                <w:rFonts w:hint="eastAsia"/>
              </w:rPr>
              <w:t>必须</w:t>
            </w:r>
          </w:p>
        </w:tc>
      </w:tr>
      <w:tr w:rsidR="00873F61" w:rsidRPr="0051310A" w:rsidTr="0075659F">
        <w:trPr>
          <w:trHeight w:val="309"/>
        </w:trPr>
        <w:tc>
          <w:tcPr>
            <w:tcW w:w="2837" w:type="dxa"/>
          </w:tcPr>
          <w:p w:rsidR="00873F61" w:rsidRDefault="00873F61" w:rsidP="0075659F">
            <w:r w:rsidRPr="00401844">
              <w:t>account</w:t>
            </w:r>
          </w:p>
        </w:tc>
        <w:tc>
          <w:tcPr>
            <w:tcW w:w="2837" w:type="dxa"/>
          </w:tcPr>
          <w:p w:rsidR="00873F61" w:rsidRDefault="00873F61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873F61" w:rsidRDefault="00873F61" w:rsidP="0075659F">
            <w:r>
              <w:rPr>
                <w:rFonts w:hint="eastAsia"/>
              </w:rPr>
              <w:t>是</w:t>
            </w:r>
          </w:p>
        </w:tc>
      </w:tr>
      <w:tr w:rsidR="00873F61" w:rsidRPr="0051310A" w:rsidTr="0075659F">
        <w:trPr>
          <w:trHeight w:val="325"/>
        </w:trPr>
        <w:tc>
          <w:tcPr>
            <w:tcW w:w="2837" w:type="dxa"/>
          </w:tcPr>
          <w:p w:rsidR="00873F61" w:rsidRDefault="00873F61" w:rsidP="0075659F">
            <w:r w:rsidRPr="00DB4874">
              <w:t>passwd</w:t>
            </w:r>
          </w:p>
        </w:tc>
        <w:tc>
          <w:tcPr>
            <w:tcW w:w="2837" w:type="dxa"/>
          </w:tcPr>
          <w:p w:rsidR="00873F61" w:rsidRDefault="00873F61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873F61" w:rsidRDefault="00873F61" w:rsidP="0075659F">
            <w:r>
              <w:rPr>
                <w:rFonts w:hint="eastAsia"/>
              </w:rPr>
              <w:t>是</w:t>
            </w:r>
          </w:p>
        </w:tc>
      </w:tr>
      <w:tr w:rsidR="00873F61" w:rsidRPr="0051310A" w:rsidTr="0075659F">
        <w:trPr>
          <w:trHeight w:val="325"/>
        </w:trPr>
        <w:tc>
          <w:tcPr>
            <w:tcW w:w="2837" w:type="dxa"/>
          </w:tcPr>
          <w:p w:rsidR="00873F61" w:rsidRDefault="00873F61" w:rsidP="0075659F">
            <w:r w:rsidRPr="00915C47">
              <w:t>domain</w:t>
            </w:r>
          </w:p>
        </w:tc>
        <w:tc>
          <w:tcPr>
            <w:tcW w:w="2837" w:type="dxa"/>
          </w:tcPr>
          <w:p w:rsidR="00873F61" w:rsidRDefault="00873F61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873F61" w:rsidRDefault="00873F61" w:rsidP="0075659F">
            <w:r>
              <w:rPr>
                <w:rFonts w:hint="eastAsia"/>
              </w:rPr>
              <w:t>是</w:t>
            </w:r>
          </w:p>
        </w:tc>
      </w:tr>
      <w:tr w:rsidR="00873F61" w:rsidRPr="0051310A" w:rsidTr="0075659F">
        <w:trPr>
          <w:trHeight w:val="325"/>
        </w:trPr>
        <w:tc>
          <w:tcPr>
            <w:tcW w:w="2837" w:type="dxa"/>
          </w:tcPr>
          <w:p w:rsidR="00873F61" w:rsidRPr="00915C47" w:rsidRDefault="00873F61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873F61" w:rsidRDefault="00873F61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873F61" w:rsidRDefault="00873F61" w:rsidP="0075659F">
            <w:r>
              <w:rPr>
                <w:rFonts w:hint="eastAsia"/>
              </w:rPr>
              <w:t>是</w:t>
            </w:r>
          </w:p>
        </w:tc>
      </w:tr>
      <w:tr w:rsidR="00873F61" w:rsidRPr="0051310A" w:rsidTr="0075659F">
        <w:trPr>
          <w:trHeight w:val="325"/>
        </w:trPr>
        <w:tc>
          <w:tcPr>
            <w:tcW w:w="2837" w:type="dxa"/>
          </w:tcPr>
          <w:p w:rsidR="00873F61" w:rsidRDefault="00873F61" w:rsidP="0075659F">
            <w:r w:rsidRPr="0033217B">
              <w:t>wf_id</w:t>
            </w:r>
          </w:p>
        </w:tc>
        <w:tc>
          <w:tcPr>
            <w:tcW w:w="2837" w:type="dxa"/>
          </w:tcPr>
          <w:p w:rsidR="00873F61" w:rsidRDefault="00873F61" w:rsidP="0075659F">
            <w:r w:rsidRPr="00DF78B3">
              <w:rPr>
                <w:rFonts w:hint="eastAsia"/>
              </w:rPr>
              <w:t>工作流序号</w:t>
            </w:r>
          </w:p>
        </w:tc>
        <w:tc>
          <w:tcPr>
            <w:tcW w:w="2838" w:type="dxa"/>
          </w:tcPr>
          <w:p w:rsidR="00873F61" w:rsidRDefault="00873F61" w:rsidP="0075659F">
            <w:r>
              <w:rPr>
                <w:rFonts w:hint="eastAsia"/>
              </w:rPr>
              <w:t>是</w:t>
            </w:r>
          </w:p>
        </w:tc>
      </w:tr>
      <w:tr w:rsidR="009F00D7" w:rsidRPr="0051310A" w:rsidTr="0075659F">
        <w:trPr>
          <w:trHeight w:val="325"/>
        </w:trPr>
        <w:tc>
          <w:tcPr>
            <w:tcW w:w="2837" w:type="dxa"/>
          </w:tcPr>
          <w:p w:rsidR="009F00D7" w:rsidRPr="0051468E" w:rsidRDefault="009F00D7" w:rsidP="0075659F">
            <w:r w:rsidRPr="009F00D7">
              <w:t>opinion</w:t>
            </w:r>
          </w:p>
        </w:tc>
        <w:tc>
          <w:tcPr>
            <w:tcW w:w="2837" w:type="dxa"/>
          </w:tcPr>
          <w:p w:rsidR="009F00D7" w:rsidRDefault="009F00D7" w:rsidP="0075659F">
            <w:r>
              <w:rPr>
                <w:rFonts w:hint="eastAsia"/>
              </w:rPr>
              <w:t>处理意见</w:t>
            </w:r>
          </w:p>
        </w:tc>
        <w:tc>
          <w:tcPr>
            <w:tcW w:w="2838" w:type="dxa"/>
          </w:tcPr>
          <w:p w:rsidR="009F00D7" w:rsidRDefault="00376B51" w:rsidP="0075659F">
            <w:r>
              <w:rPr>
                <w:rFonts w:hint="eastAsia"/>
              </w:rPr>
              <w:t>是</w:t>
            </w:r>
          </w:p>
        </w:tc>
      </w:tr>
      <w:tr w:rsidR="00873F61" w:rsidRPr="0051310A" w:rsidTr="0075659F">
        <w:trPr>
          <w:trHeight w:val="325"/>
        </w:trPr>
        <w:tc>
          <w:tcPr>
            <w:tcW w:w="2837" w:type="dxa"/>
          </w:tcPr>
          <w:p w:rsidR="00873F61" w:rsidRPr="0033217B" w:rsidRDefault="00873F61" w:rsidP="0075659F">
            <w:r w:rsidRPr="0051468E">
              <w:t>hand_result</w:t>
            </w:r>
          </w:p>
        </w:tc>
        <w:tc>
          <w:tcPr>
            <w:tcW w:w="2837" w:type="dxa"/>
          </w:tcPr>
          <w:p w:rsidR="00873F61" w:rsidRPr="00DF78B3" w:rsidRDefault="000243F4" w:rsidP="0075659F">
            <w:r>
              <w:rPr>
                <w:rFonts w:hint="eastAsia"/>
              </w:rPr>
              <w:t>处理</w:t>
            </w:r>
            <w:r w:rsidR="0053739E">
              <w:rPr>
                <w:rFonts w:hint="eastAsia"/>
              </w:rPr>
              <w:t>结果</w:t>
            </w:r>
          </w:p>
        </w:tc>
        <w:tc>
          <w:tcPr>
            <w:tcW w:w="2838" w:type="dxa"/>
          </w:tcPr>
          <w:p w:rsidR="00873F61" w:rsidRDefault="00376B51" w:rsidP="0075659F">
            <w:r>
              <w:rPr>
                <w:rFonts w:hint="eastAsia"/>
              </w:rPr>
              <w:t>是</w:t>
            </w:r>
          </w:p>
        </w:tc>
      </w:tr>
      <w:tr w:rsidR="003D213F" w:rsidRPr="0051310A" w:rsidTr="0075659F">
        <w:trPr>
          <w:trHeight w:val="325"/>
        </w:trPr>
        <w:tc>
          <w:tcPr>
            <w:tcW w:w="2837" w:type="dxa"/>
          </w:tcPr>
          <w:p w:rsidR="003D213F" w:rsidRPr="0051468E" w:rsidRDefault="00E65D5C" w:rsidP="0075659F">
            <w:r w:rsidRPr="00E65D5C">
              <w:t>hand_wf_to</w:t>
            </w:r>
          </w:p>
        </w:tc>
        <w:tc>
          <w:tcPr>
            <w:tcW w:w="2837" w:type="dxa"/>
          </w:tcPr>
          <w:p w:rsidR="003D213F" w:rsidRDefault="006913AA" w:rsidP="0075659F">
            <w:r>
              <w:rPr>
                <w:rFonts w:hint="eastAsia"/>
              </w:rPr>
              <w:t>工作</w:t>
            </w:r>
            <w:r w:rsidR="00DB1703">
              <w:rPr>
                <w:rFonts w:hint="eastAsia"/>
              </w:rPr>
              <w:t>指派</w:t>
            </w:r>
          </w:p>
        </w:tc>
        <w:tc>
          <w:tcPr>
            <w:tcW w:w="2838" w:type="dxa"/>
          </w:tcPr>
          <w:p w:rsidR="003D213F" w:rsidRDefault="00376B51" w:rsidP="0075659F">
            <w:r>
              <w:rPr>
                <w:rFonts w:hint="eastAsia"/>
              </w:rPr>
              <w:t>是</w:t>
            </w:r>
          </w:p>
        </w:tc>
      </w:tr>
      <w:tr w:rsidR="000E442B" w:rsidRPr="0051310A" w:rsidTr="0075659F">
        <w:trPr>
          <w:trHeight w:val="325"/>
        </w:trPr>
        <w:tc>
          <w:tcPr>
            <w:tcW w:w="2837" w:type="dxa"/>
          </w:tcPr>
          <w:p w:rsidR="000E442B" w:rsidRPr="00E65D5C" w:rsidRDefault="000E442B" w:rsidP="0075659F">
            <w:r w:rsidRPr="000E442B">
              <w:t>filepath</w:t>
            </w:r>
          </w:p>
        </w:tc>
        <w:tc>
          <w:tcPr>
            <w:tcW w:w="2837" w:type="dxa"/>
          </w:tcPr>
          <w:p w:rsidR="000E442B" w:rsidRDefault="000E442B" w:rsidP="0075659F">
            <w:r>
              <w:rPr>
                <w:rFonts w:hint="eastAsia"/>
              </w:rPr>
              <w:t>附件</w:t>
            </w:r>
            <w:r w:rsidR="00E578EE">
              <w:rPr>
                <w:rFonts w:hint="eastAsia"/>
              </w:rPr>
              <w:t>文件域</w:t>
            </w:r>
            <w:r>
              <w:rPr>
                <w:rFonts w:hint="eastAsia"/>
              </w:rPr>
              <w:t>名称</w:t>
            </w:r>
          </w:p>
        </w:tc>
        <w:tc>
          <w:tcPr>
            <w:tcW w:w="2838" w:type="dxa"/>
          </w:tcPr>
          <w:p w:rsidR="000E442B" w:rsidRDefault="000B0BB4" w:rsidP="0075659F">
            <w:r>
              <w:rPr>
                <w:rFonts w:hint="eastAsia"/>
              </w:rPr>
              <w:t>否</w:t>
            </w:r>
          </w:p>
        </w:tc>
      </w:tr>
    </w:tbl>
    <w:p w:rsidR="00873F61" w:rsidRDefault="00873F61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0765C5" w:rsidRDefault="000765C5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E622F4" w:rsidRPr="00890C36" w:rsidRDefault="000765C5" w:rsidP="00AC0098">
      <w:pPr>
        <w:pStyle w:val="3"/>
        <w:numPr>
          <w:ilvl w:val="0"/>
          <w:numId w:val="1"/>
        </w:numPr>
        <w:rPr>
          <w:sz w:val="24"/>
        </w:rPr>
      </w:pPr>
      <w:bookmarkStart w:id="54" w:name="_Toc479267121"/>
      <w:r w:rsidRPr="00890C36">
        <w:rPr>
          <w:rFonts w:hint="eastAsia"/>
          <w:sz w:val="24"/>
        </w:rPr>
        <w:t>工作流</w:t>
      </w:r>
      <w:r w:rsidRPr="00890C36">
        <w:rPr>
          <w:rFonts w:hint="eastAsia"/>
          <w:sz w:val="24"/>
        </w:rPr>
        <w:t xml:space="preserve">---- </w:t>
      </w:r>
      <w:r w:rsidRPr="00890C36">
        <w:rPr>
          <w:rFonts w:hint="eastAsia"/>
          <w:sz w:val="24"/>
        </w:rPr>
        <w:t>获取委托人员</w:t>
      </w:r>
      <w:r w:rsidR="007F2029" w:rsidRPr="00890C36">
        <w:rPr>
          <w:sz w:val="24"/>
        </w:rPr>
        <w:t>appWFGetEntrust</w:t>
      </w:r>
      <w:r w:rsidR="00FA469E" w:rsidRPr="00890C36">
        <w:rPr>
          <w:rFonts w:hint="eastAsia"/>
          <w:sz w:val="24"/>
        </w:rPr>
        <w:t>.html</w:t>
      </w:r>
      <w:bookmarkEnd w:id="54"/>
    </w:p>
    <w:p w:rsidR="00112B14" w:rsidRDefault="00112B14" w:rsidP="00683010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622F4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E622F4" w:rsidRPr="0051310A" w:rsidRDefault="00E622F4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622F4" w:rsidRPr="0051310A" w:rsidRDefault="00E622F4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622F4" w:rsidRPr="0051310A" w:rsidRDefault="00E622F4" w:rsidP="0075659F">
            <w:r>
              <w:rPr>
                <w:rFonts w:hint="eastAsia"/>
              </w:rPr>
              <w:t>必须</w:t>
            </w:r>
          </w:p>
        </w:tc>
      </w:tr>
      <w:tr w:rsidR="00E622F4" w:rsidRPr="0051310A" w:rsidTr="0075659F">
        <w:trPr>
          <w:trHeight w:val="309"/>
        </w:trPr>
        <w:tc>
          <w:tcPr>
            <w:tcW w:w="2837" w:type="dxa"/>
          </w:tcPr>
          <w:p w:rsidR="00E622F4" w:rsidRDefault="00E622F4" w:rsidP="0075659F">
            <w:r w:rsidRPr="00401844">
              <w:t>account</w:t>
            </w:r>
          </w:p>
        </w:tc>
        <w:tc>
          <w:tcPr>
            <w:tcW w:w="2837" w:type="dxa"/>
          </w:tcPr>
          <w:p w:rsidR="00E622F4" w:rsidRDefault="00E622F4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622F4" w:rsidRDefault="00E622F4" w:rsidP="0075659F">
            <w:r>
              <w:rPr>
                <w:rFonts w:hint="eastAsia"/>
              </w:rPr>
              <w:t>是</w:t>
            </w:r>
          </w:p>
        </w:tc>
      </w:tr>
      <w:tr w:rsidR="00E622F4" w:rsidRPr="0051310A" w:rsidTr="0075659F">
        <w:trPr>
          <w:trHeight w:val="325"/>
        </w:trPr>
        <w:tc>
          <w:tcPr>
            <w:tcW w:w="2837" w:type="dxa"/>
          </w:tcPr>
          <w:p w:rsidR="00E622F4" w:rsidRDefault="00E622F4" w:rsidP="0075659F">
            <w:r w:rsidRPr="00DB4874">
              <w:t>passwd</w:t>
            </w:r>
          </w:p>
        </w:tc>
        <w:tc>
          <w:tcPr>
            <w:tcW w:w="2837" w:type="dxa"/>
          </w:tcPr>
          <w:p w:rsidR="00E622F4" w:rsidRDefault="00E622F4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622F4" w:rsidRDefault="00E622F4" w:rsidP="0075659F">
            <w:r>
              <w:rPr>
                <w:rFonts w:hint="eastAsia"/>
              </w:rPr>
              <w:t>是</w:t>
            </w:r>
          </w:p>
        </w:tc>
      </w:tr>
      <w:tr w:rsidR="00E622F4" w:rsidRPr="0051310A" w:rsidTr="0075659F">
        <w:trPr>
          <w:trHeight w:val="325"/>
        </w:trPr>
        <w:tc>
          <w:tcPr>
            <w:tcW w:w="2837" w:type="dxa"/>
          </w:tcPr>
          <w:p w:rsidR="00E622F4" w:rsidRDefault="00E622F4" w:rsidP="0075659F">
            <w:r w:rsidRPr="00915C47">
              <w:t>domain</w:t>
            </w:r>
          </w:p>
        </w:tc>
        <w:tc>
          <w:tcPr>
            <w:tcW w:w="2837" w:type="dxa"/>
          </w:tcPr>
          <w:p w:rsidR="00E622F4" w:rsidRDefault="00E622F4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622F4" w:rsidRDefault="00E622F4" w:rsidP="0075659F">
            <w:r>
              <w:rPr>
                <w:rFonts w:hint="eastAsia"/>
              </w:rPr>
              <w:t>是</w:t>
            </w:r>
          </w:p>
        </w:tc>
      </w:tr>
      <w:tr w:rsidR="00E622F4" w:rsidRPr="0051310A" w:rsidTr="0075659F">
        <w:trPr>
          <w:trHeight w:val="325"/>
        </w:trPr>
        <w:tc>
          <w:tcPr>
            <w:tcW w:w="2837" w:type="dxa"/>
          </w:tcPr>
          <w:p w:rsidR="00E622F4" w:rsidRPr="00915C47" w:rsidRDefault="00E622F4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622F4" w:rsidRDefault="00E622F4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622F4" w:rsidRDefault="00E622F4" w:rsidP="0075659F">
            <w:r>
              <w:rPr>
                <w:rFonts w:hint="eastAsia"/>
              </w:rPr>
              <w:t>是</w:t>
            </w:r>
          </w:p>
        </w:tc>
      </w:tr>
      <w:tr w:rsidR="00E622F4" w:rsidRPr="0051310A" w:rsidTr="0075659F">
        <w:trPr>
          <w:trHeight w:val="325"/>
        </w:trPr>
        <w:tc>
          <w:tcPr>
            <w:tcW w:w="2837" w:type="dxa"/>
          </w:tcPr>
          <w:p w:rsidR="00E622F4" w:rsidRDefault="00482EB6" w:rsidP="0075659F">
            <w:r>
              <w:rPr>
                <w:rFonts w:hint="eastAsia"/>
              </w:rPr>
              <w:t>step</w:t>
            </w:r>
            <w:r w:rsidR="00E622F4" w:rsidRPr="0033217B">
              <w:t>_id</w:t>
            </w:r>
          </w:p>
        </w:tc>
        <w:tc>
          <w:tcPr>
            <w:tcW w:w="2837" w:type="dxa"/>
          </w:tcPr>
          <w:p w:rsidR="00E622F4" w:rsidRDefault="00E622F4" w:rsidP="0075659F">
            <w:r w:rsidRPr="00DF78B3">
              <w:rPr>
                <w:rFonts w:hint="eastAsia"/>
              </w:rPr>
              <w:t>工作流</w:t>
            </w:r>
            <w:r w:rsidR="00555652">
              <w:rPr>
                <w:rFonts w:hint="eastAsia"/>
              </w:rPr>
              <w:t>步骤</w:t>
            </w:r>
            <w:r w:rsidRPr="00DF78B3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E622F4" w:rsidRDefault="00E622F4" w:rsidP="0075659F">
            <w:r>
              <w:rPr>
                <w:rFonts w:hint="eastAsia"/>
              </w:rPr>
              <w:t>是</w:t>
            </w:r>
          </w:p>
        </w:tc>
      </w:tr>
    </w:tbl>
    <w:p w:rsidR="00D04E59" w:rsidRDefault="00D04E59" w:rsidP="00080464"/>
    <w:p w:rsidR="00080464" w:rsidRDefault="00080464" w:rsidP="00080464">
      <w:r>
        <w:rPr>
          <w:rFonts w:hint="eastAsia"/>
        </w:rPr>
        <w:lastRenderedPageBreak/>
        <w:t>返回</w:t>
      </w:r>
    </w:p>
    <w:p w:rsidR="00080464" w:rsidRDefault="00080464" w:rsidP="000804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080464" w:rsidRPr="00A10A2B" w:rsidTr="0075659F">
        <w:tc>
          <w:tcPr>
            <w:tcW w:w="2840" w:type="dxa"/>
            <w:shd w:val="clear" w:color="auto" w:fill="31849B"/>
          </w:tcPr>
          <w:p w:rsidR="00080464" w:rsidRPr="000051A3" w:rsidRDefault="00080464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080464" w:rsidRPr="000051A3" w:rsidRDefault="00080464" w:rsidP="0075659F">
            <w:r w:rsidRPr="000051A3">
              <w:rPr>
                <w:rFonts w:hint="eastAsia"/>
              </w:rPr>
              <w:t>含义</w:t>
            </w:r>
          </w:p>
        </w:tc>
      </w:tr>
      <w:tr w:rsidR="00080464" w:rsidRPr="00A10A2B" w:rsidTr="0075659F">
        <w:tc>
          <w:tcPr>
            <w:tcW w:w="2840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080464" w:rsidRPr="00A10A2B" w:rsidTr="0075659F">
        <w:tc>
          <w:tcPr>
            <w:tcW w:w="2840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080464" w:rsidRPr="00A10A2B" w:rsidTr="0075659F">
        <w:tc>
          <w:tcPr>
            <w:tcW w:w="2840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080464" w:rsidRPr="00CF51F5" w:rsidRDefault="00080464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详情数据</w:t>
            </w:r>
          </w:p>
        </w:tc>
      </w:tr>
      <w:tr w:rsidR="00080464" w:rsidRPr="00A10A2B" w:rsidTr="0075659F">
        <w:tc>
          <w:tcPr>
            <w:tcW w:w="2840" w:type="dxa"/>
          </w:tcPr>
          <w:p w:rsidR="00080464" w:rsidRPr="00CF51F5" w:rsidRDefault="0037631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080464" w:rsidRPr="00CF51F5" w:rsidRDefault="00930417" w:rsidP="00376313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人员序号</w:t>
            </w:r>
          </w:p>
        </w:tc>
      </w:tr>
      <w:tr w:rsidR="00A3355C" w:rsidRPr="00A10A2B" w:rsidTr="0075659F">
        <w:tc>
          <w:tcPr>
            <w:tcW w:w="2840" w:type="dxa"/>
          </w:tcPr>
          <w:p w:rsidR="00A3355C" w:rsidRPr="00B53B51" w:rsidRDefault="0037631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A3355C" w:rsidRDefault="00602143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  <w:r w:rsidR="00321D16">
              <w:rPr>
                <w:rFonts w:hint="eastAsia"/>
                <w:szCs w:val="21"/>
              </w:rPr>
              <w:t>昵称</w:t>
            </w:r>
          </w:p>
        </w:tc>
      </w:tr>
    </w:tbl>
    <w:p w:rsidR="00E622F4" w:rsidRDefault="00E622F4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F86B31" w:rsidRPr="00890C36" w:rsidRDefault="00F86B31" w:rsidP="00AC0098">
      <w:pPr>
        <w:pStyle w:val="3"/>
        <w:numPr>
          <w:ilvl w:val="0"/>
          <w:numId w:val="1"/>
        </w:numPr>
        <w:rPr>
          <w:sz w:val="24"/>
        </w:rPr>
      </w:pPr>
      <w:bookmarkStart w:id="55" w:name="_Toc479267122"/>
      <w:r w:rsidRPr="00890C36">
        <w:rPr>
          <w:rFonts w:hint="eastAsia"/>
          <w:sz w:val="24"/>
        </w:rPr>
        <w:t>工作流</w:t>
      </w:r>
      <w:r w:rsidRPr="00890C36">
        <w:rPr>
          <w:rFonts w:hint="eastAsia"/>
          <w:sz w:val="24"/>
        </w:rPr>
        <w:t xml:space="preserve"> </w:t>
      </w:r>
      <w:r w:rsidRPr="00890C36">
        <w:rPr>
          <w:rFonts w:hint="eastAsia"/>
          <w:sz w:val="24"/>
        </w:rPr>
        <w:t>保存委托</w:t>
      </w:r>
      <w:r w:rsidR="00EC0271" w:rsidRPr="00890C36">
        <w:rPr>
          <w:rFonts w:hint="eastAsia"/>
          <w:sz w:val="24"/>
        </w:rPr>
        <w:t xml:space="preserve"> </w:t>
      </w:r>
      <w:r w:rsidR="008521A9" w:rsidRPr="00890C36">
        <w:rPr>
          <w:sz w:val="24"/>
        </w:rPr>
        <w:t>appWFEntrust</w:t>
      </w:r>
      <w:r w:rsidR="008C7E7F" w:rsidRPr="00890C36">
        <w:rPr>
          <w:rFonts w:hint="eastAsia"/>
          <w:sz w:val="24"/>
        </w:rPr>
        <w:t>.html</w:t>
      </w:r>
      <w:bookmarkEnd w:id="55"/>
    </w:p>
    <w:p w:rsidR="00BC2624" w:rsidRDefault="00BC2624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4E17A2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4E17A2" w:rsidRPr="0051310A" w:rsidRDefault="004E17A2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4E17A2" w:rsidRPr="0051310A" w:rsidRDefault="004E17A2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4E17A2" w:rsidRPr="0051310A" w:rsidRDefault="004E17A2" w:rsidP="0075659F">
            <w:r>
              <w:rPr>
                <w:rFonts w:hint="eastAsia"/>
              </w:rPr>
              <w:t>必须</w:t>
            </w:r>
          </w:p>
        </w:tc>
      </w:tr>
      <w:tr w:rsidR="004E17A2" w:rsidRPr="0051310A" w:rsidTr="0075659F">
        <w:trPr>
          <w:trHeight w:val="309"/>
        </w:trPr>
        <w:tc>
          <w:tcPr>
            <w:tcW w:w="2837" w:type="dxa"/>
          </w:tcPr>
          <w:p w:rsidR="004E17A2" w:rsidRDefault="004E17A2" w:rsidP="0075659F">
            <w:r w:rsidRPr="00401844">
              <w:t>account</w:t>
            </w:r>
          </w:p>
        </w:tc>
        <w:tc>
          <w:tcPr>
            <w:tcW w:w="2837" w:type="dxa"/>
          </w:tcPr>
          <w:p w:rsidR="004E17A2" w:rsidRDefault="004E17A2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4E17A2" w:rsidRDefault="004E17A2" w:rsidP="0075659F">
            <w:r>
              <w:rPr>
                <w:rFonts w:hint="eastAsia"/>
              </w:rPr>
              <w:t>是</w:t>
            </w:r>
          </w:p>
        </w:tc>
      </w:tr>
      <w:tr w:rsidR="004E17A2" w:rsidRPr="0051310A" w:rsidTr="0075659F">
        <w:trPr>
          <w:trHeight w:val="325"/>
        </w:trPr>
        <w:tc>
          <w:tcPr>
            <w:tcW w:w="2837" w:type="dxa"/>
          </w:tcPr>
          <w:p w:rsidR="004E17A2" w:rsidRDefault="004E17A2" w:rsidP="0075659F">
            <w:r w:rsidRPr="00DB4874">
              <w:t>passwd</w:t>
            </w:r>
          </w:p>
        </w:tc>
        <w:tc>
          <w:tcPr>
            <w:tcW w:w="2837" w:type="dxa"/>
          </w:tcPr>
          <w:p w:rsidR="004E17A2" w:rsidRDefault="004E17A2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4E17A2" w:rsidRDefault="004E17A2" w:rsidP="0075659F">
            <w:r>
              <w:rPr>
                <w:rFonts w:hint="eastAsia"/>
              </w:rPr>
              <w:t>是</w:t>
            </w:r>
          </w:p>
        </w:tc>
      </w:tr>
      <w:tr w:rsidR="004E17A2" w:rsidRPr="0051310A" w:rsidTr="0075659F">
        <w:trPr>
          <w:trHeight w:val="325"/>
        </w:trPr>
        <w:tc>
          <w:tcPr>
            <w:tcW w:w="2837" w:type="dxa"/>
          </w:tcPr>
          <w:p w:rsidR="004E17A2" w:rsidRDefault="004E17A2" w:rsidP="0075659F">
            <w:r w:rsidRPr="00915C47">
              <w:t>domain</w:t>
            </w:r>
          </w:p>
        </w:tc>
        <w:tc>
          <w:tcPr>
            <w:tcW w:w="2837" w:type="dxa"/>
          </w:tcPr>
          <w:p w:rsidR="004E17A2" w:rsidRDefault="004E17A2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4E17A2" w:rsidRDefault="004E17A2" w:rsidP="0075659F">
            <w:r>
              <w:rPr>
                <w:rFonts w:hint="eastAsia"/>
              </w:rPr>
              <w:t>是</w:t>
            </w:r>
          </w:p>
        </w:tc>
      </w:tr>
      <w:tr w:rsidR="004E17A2" w:rsidRPr="0051310A" w:rsidTr="0075659F">
        <w:trPr>
          <w:trHeight w:val="325"/>
        </w:trPr>
        <w:tc>
          <w:tcPr>
            <w:tcW w:w="2837" w:type="dxa"/>
          </w:tcPr>
          <w:p w:rsidR="004E17A2" w:rsidRPr="00915C47" w:rsidRDefault="004E17A2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4E17A2" w:rsidRDefault="004E17A2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4E17A2" w:rsidRDefault="004E17A2" w:rsidP="0075659F">
            <w:r>
              <w:rPr>
                <w:rFonts w:hint="eastAsia"/>
              </w:rPr>
              <w:t>是</w:t>
            </w:r>
          </w:p>
        </w:tc>
      </w:tr>
      <w:tr w:rsidR="004E17A2" w:rsidRPr="0051310A" w:rsidTr="0075659F">
        <w:trPr>
          <w:trHeight w:val="325"/>
        </w:trPr>
        <w:tc>
          <w:tcPr>
            <w:tcW w:w="2837" w:type="dxa"/>
          </w:tcPr>
          <w:p w:rsidR="004E17A2" w:rsidRDefault="001A3945" w:rsidP="0075659F">
            <w:r>
              <w:rPr>
                <w:rFonts w:hint="eastAsia"/>
              </w:rPr>
              <w:t>wf</w:t>
            </w:r>
            <w:r w:rsidR="004E17A2" w:rsidRPr="0033217B">
              <w:t>_id</w:t>
            </w:r>
          </w:p>
        </w:tc>
        <w:tc>
          <w:tcPr>
            <w:tcW w:w="2837" w:type="dxa"/>
          </w:tcPr>
          <w:p w:rsidR="004E17A2" w:rsidRDefault="004E17A2" w:rsidP="0075659F">
            <w:r w:rsidRPr="00DF78B3">
              <w:rPr>
                <w:rFonts w:hint="eastAsia"/>
              </w:rPr>
              <w:t>工作流序号</w:t>
            </w:r>
          </w:p>
        </w:tc>
        <w:tc>
          <w:tcPr>
            <w:tcW w:w="2838" w:type="dxa"/>
          </w:tcPr>
          <w:p w:rsidR="004E17A2" w:rsidRDefault="004E17A2" w:rsidP="0075659F">
            <w:r>
              <w:rPr>
                <w:rFonts w:hint="eastAsia"/>
              </w:rPr>
              <w:t>是</w:t>
            </w:r>
          </w:p>
        </w:tc>
      </w:tr>
      <w:tr w:rsidR="006A495A" w:rsidRPr="0051310A" w:rsidTr="0075659F">
        <w:trPr>
          <w:trHeight w:val="325"/>
        </w:trPr>
        <w:tc>
          <w:tcPr>
            <w:tcW w:w="2837" w:type="dxa"/>
          </w:tcPr>
          <w:p w:rsidR="006A495A" w:rsidRDefault="00AB220D" w:rsidP="0075659F">
            <w:r>
              <w:rPr>
                <w:rFonts w:hint="eastAsia"/>
              </w:rPr>
              <w:t>e</w:t>
            </w:r>
            <w:r w:rsidR="006B5B5C">
              <w:rPr>
                <w:rFonts w:hint="eastAsia"/>
              </w:rPr>
              <w:t>nt_to</w:t>
            </w:r>
          </w:p>
        </w:tc>
        <w:tc>
          <w:tcPr>
            <w:tcW w:w="2837" w:type="dxa"/>
          </w:tcPr>
          <w:p w:rsidR="006A495A" w:rsidRPr="00DF78B3" w:rsidRDefault="007B06FB" w:rsidP="0075659F">
            <w:r>
              <w:rPr>
                <w:rFonts w:hint="eastAsia"/>
              </w:rPr>
              <w:t>委托对象</w:t>
            </w:r>
          </w:p>
        </w:tc>
        <w:tc>
          <w:tcPr>
            <w:tcW w:w="2838" w:type="dxa"/>
          </w:tcPr>
          <w:p w:rsidR="006A495A" w:rsidRDefault="008F7E1F" w:rsidP="0075659F">
            <w:r>
              <w:rPr>
                <w:rFonts w:hint="eastAsia"/>
              </w:rPr>
              <w:t>是</w:t>
            </w:r>
          </w:p>
        </w:tc>
      </w:tr>
      <w:tr w:rsidR="006A495A" w:rsidRPr="0051310A" w:rsidTr="0075659F">
        <w:trPr>
          <w:trHeight w:val="325"/>
        </w:trPr>
        <w:tc>
          <w:tcPr>
            <w:tcW w:w="2837" w:type="dxa"/>
          </w:tcPr>
          <w:p w:rsidR="006A495A" w:rsidRDefault="00842F1B" w:rsidP="0075659F">
            <w:r>
              <w:rPr>
                <w:rFonts w:hint="eastAsia"/>
              </w:rPr>
              <w:t>e</w:t>
            </w:r>
            <w:r w:rsidR="00130FD8">
              <w:rPr>
                <w:rFonts w:hint="eastAsia"/>
              </w:rPr>
              <w:t>nt_remark</w:t>
            </w:r>
          </w:p>
        </w:tc>
        <w:tc>
          <w:tcPr>
            <w:tcW w:w="2837" w:type="dxa"/>
          </w:tcPr>
          <w:p w:rsidR="006A495A" w:rsidRPr="00DF78B3" w:rsidRDefault="00826A7B" w:rsidP="0075659F">
            <w:r>
              <w:rPr>
                <w:rFonts w:hint="eastAsia"/>
              </w:rPr>
              <w:t>委托</w:t>
            </w:r>
            <w:r w:rsidR="00225872">
              <w:rPr>
                <w:rFonts w:hint="eastAsia"/>
              </w:rPr>
              <w:t>理由</w:t>
            </w:r>
          </w:p>
        </w:tc>
        <w:tc>
          <w:tcPr>
            <w:tcW w:w="2838" w:type="dxa"/>
          </w:tcPr>
          <w:p w:rsidR="006A495A" w:rsidRDefault="002D45F3" w:rsidP="0075659F">
            <w:r>
              <w:rPr>
                <w:rFonts w:hint="eastAsia"/>
              </w:rPr>
              <w:t>是</w:t>
            </w:r>
          </w:p>
        </w:tc>
      </w:tr>
    </w:tbl>
    <w:p w:rsidR="004E17A2" w:rsidRDefault="004E17A2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8756DA" w:rsidRDefault="008756DA" w:rsidP="008756DA"/>
    <w:p w:rsidR="008756DA" w:rsidRDefault="008756DA" w:rsidP="008756DA">
      <w:r>
        <w:rPr>
          <w:rFonts w:hint="eastAsia"/>
        </w:rPr>
        <w:t>返回</w:t>
      </w:r>
    </w:p>
    <w:p w:rsidR="008756DA" w:rsidRDefault="008756DA" w:rsidP="008756D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8756DA" w:rsidRPr="00A10A2B" w:rsidTr="0075659F">
        <w:tc>
          <w:tcPr>
            <w:tcW w:w="2840" w:type="dxa"/>
            <w:shd w:val="clear" w:color="auto" w:fill="31849B"/>
          </w:tcPr>
          <w:p w:rsidR="008756DA" w:rsidRPr="000051A3" w:rsidRDefault="008756DA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8756DA" w:rsidRPr="000051A3" w:rsidRDefault="008756DA" w:rsidP="0075659F">
            <w:r w:rsidRPr="000051A3">
              <w:rPr>
                <w:rFonts w:hint="eastAsia"/>
              </w:rPr>
              <w:t>含义</w:t>
            </w:r>
          </w:p>
        </w:tc>
      </w:tr>
      <w:tr w:rsidR="008756DA" w:rsidRPr="00A10A2B" w:rsidTr="0075659F">
        <w:tc>
          <w:tcPr>
            <w:tcW w:w="2840" w:type="dxa"/>
          </w:tcPr>
          <w:p w:rsidR="008756DA" w:rsidRPr="00CF51F5" w:rsidRDefault="008756DA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8756DA" w:rsidRPr="00CF51F5" w:rsidRDefault="008756DA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8756DA" w:rsidRPr="00A10A2B" w:rsidTr="0075659F">
        <w:tc>
          <w:tcPr>
            <w:tcW w:w="2840" w:type="dxa"/>
          </w:tcPr>
          <w:p w:rsidR="008756DA" w:rsidRPr="00CF51F5" w:rsidRDefault="008756DA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8756DA" w:rsidRPr="00CF51F5" w:rsidRDefault="008756DA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8756DA" w:rsidRDefault="008756DA" w:rsidP="008756DA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9A3CAA" w:rsidRPr="00DB44DE" w:rsidRDefault="005A783D" w:rsidP="00AC0098">
      <w:pPr>
        <w:pStyle w:val="3"/>
        <w:numPr>
          <w:ilvl w:val="0"/>
          <w:numId w:val="1"/>
        </w:numPr>
        <w:rPr>
          <w:sz w:val="24"/>
        </w:rPr>
      </w:pPr>
      <w:bookmarkStart w:id="56" w:name="_Toc479267123"/>
      <w:r w:rsidRPr="00DB44DE">
        <w:rPr>
          <w:rFonts w:hint="eastAsia"/>
          <w:sz w:val="24"/>
        </w:rPr>
        <w:t>工作流销毁</w:t>
      </w:r>
      <w:r w:rsidR="00282774" w:rsidRPr="00DB44DE">
        <w:rPr>
          <w:rFonts w:hint="eastAsia"/>
          <w:sz w:val="24"/>
        </w:rPr>
        <w:t xml:space="preserve"> </w:t>
      </w:r>
      <w:r w:rsidR="00B955DB" w:rsidRPr="00DB44DE">
        <w:rPr>
          <w:sz w:val="24"/>
        </w:rPr>
        <w:t>appWFClose</w:t>
      </w:r>
      <w:r w:rsidR="00E2714C" w:rsidRPr="00DB44DE">
        <w:rPr>
          <w:rFonts w:hint="eastAsia"/>
          <w:sz w:val="24"/>
        </w:rPr>
        <w:t>.html</w:t>
      </w:r>
      <w:bookmarkEnd w:id="56"/>
    </w:p>
    <w:p w:rsidR="009F1833" w:rsidRDefault="009F1833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6340C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A6340C" w:rsidRPr="0051310A" w:rsidRDefault="00A6340C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6340C" w:rsidRPr="0051310A" w:rsidRDefault="00A6340C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6340C" w:rsidRPr="0051310A" w:rsidRDefault="00A6340C" w:rsidP="0075659F">
            <w:r>
              <w:rPr>
                <w:rFonts w:hint="eastAsia"/>
              </w:rPr>
              <w:t>必须</w:t>
            </w:r>
          </w:p>
        </w:tc>
      </w:tr>
      <w:tr w:rsidR="00A6340C" w:rsidRPr="0051310A" w:rsidTr="0075659F">
        <w:trPr>
          <w:trHeight w:val="309"/>
        </w:trPr>
        <w:tc>
          <w:tcPr>
            <w:tcW w:w="2837" w:type="dxa"/>
          </w:tcPr>
          <w:p w:rsidR="00A6340C" w:rsidRDefault="00A6340C" w:rsidP="0075659F">
            <w:r w:rsidRPr="00401844">
              <w:t>account</w:t>
            </w:r>
          </w:p>
        </w:tc>
        <w:tc>
          <w:tcPr>
            <w:tcW w:w="2837" w:type="dxa"/>
          </w:tcPr>
          <w:p w:rsidR="00A6340C" w:rsidRDefault="00A6340C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  <w:tr w:rsidR="00A6340C" w:rsidRPr="0051310A" w:rsidTr="0075659F">
        <w:trPr>
          <w:trHeight w:val="325"/>
        </w:trPr>
        <w:tc>
          <w:tcPr>
            <w:tcW w:w="2837" w:type="dxa"/>
          </w:tcPr>
          <w:p w:rsidR="00A6340C" w:rsidRDefault="00A6340C" w:rsidP="0075659F">
            <w:r w:rsidRPr="00DB4874">
              <w:t>passwd</w:t>
            </w:r>
          </w:p>
        </w:tc>
        <w:tc>
          <w:tcPr>
            <w:tcW w:w="2837" w:type="dxa"/>
          </w:tcPr>
          <w:p w:rsidR="00A6340C" w:rsidRDefault="00A6340C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  <w:tr w:rsidR="00A6340C" w:rsidRPr="0051310A" w:rsidTr="0075659F">
        <w:trPr>
          <w:trHeight w:val="325"/>
        </w:trPr>
        <w:tc>
          <w:tcPr>
            <w:tcW w:w="2837" w:type="dxa"/>
          </w:tcPr>
          <w:p w:rsidR="00A6340C" w:rsidRDefault="00A6340C" w:rsidP="0075659F">
            <w:r w:rsidRPr="00915C47">
              <w:t>domain</w:t>
            </w:r>
          </w:p>
        </w:tc>
        <w:tc>
          <w:tcPr>
            <w:tcW w:w="2837" w:type="dxa"/>
          </w:tcPr>
          <w:p w:rsidR="00A6340C" w:rsidRDefault="00A6340C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  <w:tr w:rsidR="00A6340C" w:rsidRPr="0051310A" w:rsidTr="0075659F">
        <w:trPr>
          <w:trHeight w:val="325"/>
        </w:trPr>
        <w:tc>
          <w:tcPr>
            <w:tcW w:w="2837" w:type="dxa"/>
          </w:tcPr>
          <w:p w:rsidR="00A6340C" w:rsidRPr="00915C47" w:rsidRDefault="00A6340C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A6340C" w:rsidRDefault="00A6340C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  <w:tr w:rsidR="00A6340C" w:rsidRPr="0051310A" w:rsidTr="0075659F">
        <w:trPr>
          <w:trHeight w:val="325"/>
        </w:trPr>
        <w:tc>
          <w:tcPr>
            <w:tcW w:w="2837" w:type="dxa"/>
          </w:tcPr>
          <w:p w:rsidR="00A6340C" w:rsidRDefault="00A6340C" w:rsidP="0075659F">
            <w:r>
              <w:rPr>
                <w:rFonts w:hint="eastAsia"/>
              </w:rPr>
              <w:t>wf</w:t>
            </w:r>
            <w:r w:rsidRPr="0033217B">
              <w:t>_id</w:t>
            </w:r>
          </w:p>
        </w:tc>
        <w:tc>
          <w:tcPr>
            <w:tcW w:w="2837" w:type="dxa"/>
          </w:tcPr>
          <w:p w:rsidR="00A6340C" w:rsidRDefault="00A6340C" w:rsidP="0075659F">
            <w:r w:rsidRPr="00DF78B3">
              <w:rPr>
                <w:rFonts w:hint="eastAsia"/>
              </w:rPr>
              <w:t>工作流序号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  <w:tr w:rsidR="00A6340C" w:rsidRPr="0051310A" w:rsidTr="0075659F">
        <w:trPr>
          <w:trHeight w:val="325"/>
        </w:trPr>
        <w:tc>
          <w:tcPr>
            <w:tcW w:w="2837" w:type="dxa"/>
          </w:tcPr>
          <w:p w:rsidR="00A6340C" w:rsidRDefault="00D60098" w:rsidP="0075659F">
            <w:r w:rsidRPr="00D60098">
              <w:t>remark</w:t>
            </w:r>
          </w:p>
        </w:tc>
        <w:tc>
          <w:tcPr>
            <w:tcW w:w="2837" w:type="dxa"/>
          </w:tcPr>
          <w:p w:rsidR="00A6340C" w:rsidRPr="00DF78B3" w:rsidRDefault="00AC466C" w:rsidP="0075659F">
            <w:r>
              <w:rPr>
                <w:rFonts w:hint="eastAsia"/>
              </w:rPr>
              <w:t>销毁</w:t>
            </w:r>
            <w:r w:rsidR="00A6340C">
              <w:rPr>
                <w:rFonts w:hint="eastAsia"/>
              </w:rPr>
              <w:t>理由</w:t>
            </w:r>
          </w:p>
        </w:tc>
        <w:tc>
          <w:tcPr>
            <w:tcW w:w="2838" w:type="dxa"/>
          </w:tcPr>
          <w:p w:rsidR="00A6340C" w:rsidRDefault="00A6340C" w:rsidP="0075659F">
            <w:r>
              <w:rPr>
                <w:rFonts w:hint="eastAsia"/>
              </w:rPr>
              <w:t>是</w:t>
            </w:r>
          </w:p>
        </w:tc>
      </w:tr>
    </w:tbl>
    <w:p w:rsidR="00A6340C" w:rsidRDefault="00A6340C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F61E21" w:rsidRPr="00DB44DE" w:rsidRDefault="00566694" w:rsidP="00AC0098">
      <w:pPr>
        <w:pStyle w:val="3"/>
        <w:numPr>
          <w:ilvl w:val="0"/>
          <w:numId w:val="1"/>
        </w:numPr>
        <w:rPr>
          <w:sz w:val="24"/>
        </w:rPr>
      </w:pPr>
      <w:bookmarkStart w:id="57" w:name="_Toc479267124"/>
      <w:r w:rsidRPr="00DB44DE">
        <w:rPr>
          <w:rFonts w:hint="eastAsia"/>
          <w:sz w:val="24"/>
        </w:rPr>
        <w:t>新增加工作日志</w:t>
      </w:r>
      <w:r w:rsidRPr="00DB44DE">
        <w:rPr>
          <w:rFonts w:hint="eastAsia"/>
          <w:sz w:val="24"/>
        </w:rPr>
        <w:t xml:space="preserve"> </w:t>
      </w:r>
      <w:r w:rsidR="00F61E21" w:rsidRPr="00DB44DE">
        <w:rPr>
          <w:rFonts w:hint="eastAsia"/>
          <w:sz w:val="24"/>
        </w:rPr>
        <w:t xml:space="preserve"> </w:t>
      </w:r>
      <w:r w:rsidR="006A7F28" w:rsidRPr="00DB44DE">
        <w:rPr>
          <w:sz w:val="24"/>
        </w:rPr>
        <w:t>appAddWorkLog</w:t>
      </w:r>
      <w:bookmarkEnd w:id="57"/>
    </w:p>
    <w:p w:rsidR="00476840" w:rsidRDefault="00476840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E482F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1E482F" w:rsidRPr="0051310A" w:rsidRDefault="001E482F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E482F" w:rsidRPr="0051310A" w:rsidRDefault="001E482F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E482F" w:rsidRPr="0051310A" w:rsidRDefault="001E482F" w:rsidP="0075659F">
            <w:r>
              <w:rPr>
                <w:rFonts w:hint="eastAsia"/>
              </w:rPr>
              <w:t>必须</w:t>
            </w:r>
          </w:p>
        </w:tc>
      </w:tr>
      <w:tr w:rsidR="001E482F" w:rsidRPr="0051310A" w:rsidTr="0075659F">
        <w:trPr>
          <w:trHeight w:val="309"/>
        </w:trPr>
        <w:tc>
          <w:tcPr>
            <w:tcW w:w="2837" w:type="dxa"/>
          </w:tcPr>
          <w:p w:rsidR="001E482F" w:rsidRDefault="001E482F" w:rsidP="0075659F">
            <w:r w:rsidRPr="00401844">
              <w:t>account</w:t>
            </w:r>
          </w:p>
        </w:tc>
        <w:tc>
          <w:tcPr>
            <w:tcW w:w="2837" w:type="dxa"/>
          </w:tcPr>
          <w:p w:rsidR="001E482F" w:rsidRDefault="001E482F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E482F" w:rsidRDefault="001E482F" w:rsidP="0075659F">
            <w:r>
              <w:rPr>
                <w:rFonts w:hint="eastAsia"/>
              </w:rPr>
              <w:t>是</w:t>
            </w:r>
          </w:p>
        </w:tc>
      </w:tr>
      <w:tr w:rsidR="001E482F" w:rsidRPr="0051310A" w:rsidTr="0075659F">
        <w:trPr>
          <w:trHeight w:val="325"/>
        </w:trPr>
        <w:tc>
          <w:tcPr>
            <w:tcW w:w="2837" w:type="dxa"/>
          </w:tcPr>
          <w:p w:rsidR="001E482F" w:rsidRDefault="001E482F" w:rsidP="0075659F">
            <w:r w:rsidRPr="00DB4874">
              <w:t>passwd</w:t>
            </w:r>
          </w:p>
        </w:tc>
        <w:tc>
          <w:tcPr>
            <w:tcW w:w="2837" w:type="dxa"/>
          </w:tcPr>
          <w:p w:rsidR="001E482F" w:rsidRDefault="001E482F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E482F" w:rsidRDefault="001E482F" w:rsidP="0075659F">
            <w:r>
              <w:rPr>
                <w:rFonts w:hint="eastAsia"/>
              </w:rPr>
              <w:t>是</w:t>
            </w:r>
          </w:p>
        </w:tc>
      </w:tr>
      <w:tr w:rsidR="001E482F" w:rsidRPr="0051310A" w:rsidTr="0075659F">
        <w:trPr>
          <w:trHeight w:val="325"/>
        </w:trPr>
        <w:tc>
          <w:tcPr>
            <w:tcW w:w="2837" w:type="dxa"/>
          </w:tcPr>
          <w:p w:rsidR="001E482F" w:rsidRDefault="001E482F" w:rsidP="0075659F">
            <w:r w:rsidRPr="00915C47">
              <w:t>domain</w:t>
            </w:r>
          </w:p>
        </w:tc>
        <w:tc>
          <w:tcPr>
            <w:tcW w:w="2837" w:type="dxa"/>
          </w:tcPr>
          <w:p w:rsidR="001E482F" w:rsidRDefault="001E482F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E482F" w:rsidRDefault="001E482F" w:rsidP="0075659F">
            <w:r>
              <w:rPr>
                <w:rFonts w:hint="eastAsia"/>
              </w:rPr>
              <w:t>是</w:t>
            </w:r>
          </w:p>
        </w:tc>
      </w:tr>
      <w:tr w:rsidR="001E482F" w:rsidRPr="0051310A" w:rsidTr="0075659F">
        <w:trPr>
          <w:trHeight w:val="325"/>
        </w:trPr>
        <w:tc>
          <w:tcPr>
            <w:tcW w:w="2837" w:type="dxa"/>
          </w:tcPr>
          <w:p w:rsidR="001E482F" w:rsidRPr="00915C47" w:rsidRDefault="001E482F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E482F" w:rsidRDefault="001E482F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E482F" w:rsidRDefault="001E482F" w:rsidP="0075659F">
            <w:r>
              <w:rPr>
                <w:rFonts w:hint="eastAsia"/>
              </w:rPr>
              <w:t>是</w:t>
            </w:r>
          </w:p>
        </w:tc>
      </w:tr>
      <w:tr w:rsidR="001E482F" w:rsidRPr="0051310A" w:rsidTr="0075659F">
        <w:trPr>
          <w:trHeight w:val="325"/>
        </w:trPr>
        <w:tc>
          <w:tcPr>
            <w:tcW w:w="2837" w:type="dxa"/>
          </w:tcPr>
          <w:p w:rsidR="001E482F" w:rsidRDefault="00B17FAA" w:rsidP="0075659F">
            <w:r>
              <w:t>content</w:t>
            </w:r>
          </w:p>
        </w:tc>
        <w:tc>
          <w:tcPr>
            <w:tcW w:w="2837" w:type="dxa"/>
          </w:tcPr>
          <w:p w:rsidR="001E482F" w:rsidRDefault="005D2B9A" w:rsidP="0075659F">
            <w:r>
              <w:rPr>
                <w:rFonts w:hint="eastAsia"/>
              </w:rPr>
              <w:t>日志内容</w:t>
            </w:r>
          </w:p>
        </w:tc>
        <w:tc>
          <w:tcPr>
            <w:tcW w:w="2838" w:type="dxa"/>
          </w:tcPr>
          <w:p w:rsidR="001E482F" w:rsidRDefault="001E482F" w:rsidP="0075659F">
            <w:r>
              <w:rPr>
                <w:rFonts w:hint="eastAsia"/>
              </w:rPr>
              <w:t>是</w:t>
            </w:r>
          </w:p>
        </w:tc>
      </w:tr>
      <w:tr w:rsidR="001E482F" w:rsidRPr="0051310A" w:rsidTr="0075659F">
        <w:trPr>
          <w:trHeight w:val="325"/>
        </w:trPr>
        <w:tc>
          <w:tcPr>
            <w:tcW w:w="2837" w:type="dxa"/>
          </w:tcPr>
          <w:p w:rsidR="001E482F" w:rsidRDefault="00044B00" w:rsidP="00044B00">
            <w:r w:rsidRPr="00044B00">
              <w:t>isallday</w:t>
            </w:r>
          </w:p>
        </w:tc>
        <w:tc>
          <w:tcPr>
            <w:tcW w:w="2837" w:type="dxa"/>
          </w:tcPr>
          <w:p w:rsidR="00236884" w:rsidRDefault="00044B00" w:rsidP="0075659F">
            <w:r>
              <w:rPr>
                <w:rFonts w:hint="eastAsia"/>
              </w:rPr>
              <w:t>全天</w:t>
            </w:r>
            <w:r w:rsidR="005813B9">
              <w:rPr>
                <w:rFonts w:hint="eastAsia"/>
              </w:rPr>
              <w:t>（</w:t>
            </w:r>
            <w:r w:rsidR="005813B9">
              <w:rPr>
                <w:rFonts w:hint="eastAsia"/>
              </w:rPr>
              <w:t>checkbox</w:t>
            </w:r>
            <w:r w:rsidR="005813B9"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</w:p>
          <w:p w:rsidR="001E482F" w:rsidRPr="00DF78B3" w:rsidRDefault="00044B00" w:rsidP="0075659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  <w:tc>
          <w:tcPr>
            <w:tcW w:w="2838" w:type="dxa"/>
          </w:tcPr>
          <w:p w:rsidR="001E482F" w:rsidRDefault="002A74AC" w:rsidP="0075659F">
            <w:r>
              <w:rPr>
                <w:rFonts w:hint="eastAsia"/>
              </w:rPr>
              <w:t>否</w:t>
            </w:r>
          </w:p>
        </w:tc>
      </w:tr>
      <w:tr w:rsidR="004C07B9" w:rsidRPr="0051310A" w:rsidTr="0075659F">
        <w:trPr>
          <w:trHeight w:val="325"/>
        </w:trPr>
        <w:tc>
          <w:tcPr>
            <w:tcW w:w="2837" w:type="dxa"/>
          </w:tcPr>
          <w:p w:rsidR="004C07B9" w:rsidRPr="00044B00" w:rsidRDefault="008D3F69" w:rsidP="00044B00">
            <w:r w:rsidRPr="008D3F69">
              <w:t>isend</w:t>
            </w:r>
          </w:p>
        </w:tc>
        <w:tc>
          <w:tcPr>
            <w:tcW w:w="2837" w:type="dxa"/>
          </w:tcPr>
          <w:p w:rsidR="00755DA8" w:rsidRDefault="008D3F69" w:rsidP="00755DA8">
            <w:r>
              <w:rPr>
                <w:rFonts w:hint="eastAsia"/>
              </w:rPr>
              <w:t>结束时间</w:t>
            </w:r>
            <w:r w:rsidR="00755DA8">
              <w:rPr>
                <w:rFonts w:hint="eastAsia"/>
              </w:rPr>
              <w:t>（</w:t>
            </w:r>
            <w:r w:rsidR="00755DA8">
              <w:rPr>
                <w:rFonts w:hint="eastAsia"/>
              </w:rPr>
              <w:t>checkbox</w:t>
            </w:r>
            <w:r w:rsidR="00755DA8">
              <w:rPr>
                <w:rFonts w:hint="eastAsia"/>
              </w:rPr>
              <w:t>）</w:t>
            </w:r>
            <w:r w:rsidR="00755DA8">
              <w:rPr>
                <w:rFonts w:hint="eastAsia"/>
              </w:rPr>
              <w:t xml:space="preserve">   </w:t>
            </w:r>
          </w:p>
          <w:p w:rsidR="004C07B9" w:rsidRDefault="00755DA8" w:rsidP="00755DA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  <w:tc>
          <w:tcPr>
            <w:tcW w:w="2838" w:type="dxa"/>
          </w:tcPr>
          <w:p w:rsidR="004C07B9" w:rsidRDefault="00430A66" w:rsidP="0075659F">
            <w:r>
              <w:rPr>
                <w:rFonts w:hint="eastAsia"/>
              </w:rPr>
              <w:t>否</w:t>
            </w:r>
          </w:p>
        </w:tc>
      </w:tr>
      <w:tr w:rsidR="004C07B9" w:rsidRPr="0051310A" w:rsidTr="0075659F">
        <w:trPr>
          <w:trHeight w:val="325"/>
        </w:trPr>
        <w:tc>
          <w:tcPr>
            <w:tcW w:w="2837" w:type="dxa"/>
          </w:tcPr>
          <w:p w:rsidR="004C07B9" w:rsidRPr="00044B00" w:rsidRDefault="00012898" w:rsidP="00044B00">
            <w:r w:rsidRPr="00012898">
              <w:t>startdate</w:t>
            </w:r>
          </w:p>
        </w:tc>
        <w:tc>
          <w:tcPr>
            <w:tcW w:w="2837" w:type="dxa"/>
          </w:tcPr>
          <w:p w:rsidR="004C07B9" w:rsidRDefault="00012898" w:rsidP="0075659F">
            <w:r>
              <w:rPr>
                <w:rFonts w:hint="eastAsia"/>
              </w:rPr>
              <w:t>开始日期</w:t>
            </w:r>
            <w:r w:rsidR="006725FF">
              <w:rPr>
                <w:rFonts w:hint="eastAsia"/>
              </w:rPr>
              <w:t xml:space="preserve"> </w:t>
            </w:r>
            <w:r w:rsidR="006725FF">
              <w:rPr>
                <w:rFonts w:hint="eastAsia"/>
              </w:rPr>
              <w:t>（</w:t>
            </w:r>
            <w:r w:rsidR="006725FF" w:rsidRPr="006725FF">
              <w:t>2017-02-21</w:t>
            </w:r>
            <w:r w:rsidR="006725FF">
              <w:rPr>
                <w:rFonts w:hint="eastAsia"/>
              </w:rPr>
              <w:t>）</w:t>
            </w:r>
          </w:p>
        </w:tc>
        <w:tc>
          <w:tcPr>
            <w:tcW w:w="2838" w:type="dxa"/>
          </w:tcPr>
          <w:p w:rsidR="004C07B9" w:rsidRDefault="00354730" w:rsidP="0075659F">
            <w:r>
              <w:rPr>
                <w:rFonts w:hint="eastAsia"/>
              </w:rPr>
              <w:t>是</w:t>
            </w:r>
          </w:p>
        </w:tc>
      </w:tr>
      <w:tr w:rsidR="00852197" w:rsidRPr="0051310A" w:rsidTr="0075659F">
        <w:trPr>
          <w:trHeight w:val="325"/>
        </w:trPr>
        <w:tc>
          <w:tcPr>
            <w:tcW w:w="2837" w:type="dxa"/>
          </w:tcPr>
          <w:p w:rsidR="00852197" w:rsidRPr="00012898" w:rsidRDefault="008B2760" w:rsidP="00044B00">
            <w:r w:rsidRPr="008B2760">
              <w:t>enddate</w:t>
            </w:r>
          </w:p>
        </w:tc>
        <w:tc>
          <w:tcPr>
            <w:tcW w:w="2837" w:type="dxa"/>
          </w:tcPr>
          <w:p w:rsidR="00852197" w:rsidRDefault="008B2760" w:rsidP="0075659F">
            <w:r>
              <w:rPr>
                <w:rFonts w:hint="eastAsia"/>
              </w:rPr>
              <w:t>结束日期</w:t>
            </w:r>
          </w:p>
        </w:tc>
        <w:tc>
          <w:tcPr>
            <w:tcW w:w="2838" w:type="dxa"/>
          </w:tcPr>
          <w:p w:rsidR="00852197" w:rsidRDefault="00354730" w:rsidP="0075659F">
            <w:r>
              <w:rPr>
                <w:rFonts w:hint="eastAsia"/>
              </w:rPr>
              <w:t>否</w:t>
            </w:r>
          </w:p>
        </w:tc>
      </w:tr>
      <w:tr w:rsidR="00852197" w:rsidRPr="0051310A" w:rsidTr="0075659F">
        <w:trPr>
          <w:trHeight w:val="325"/>
        </w:trPr>
        <w:tc>
          <w:tcPr>
            <w:tcW w:w="2837" w:type="dxa"/>
          </w:tcPr>
          <w:p w:rsidR="00852197" w:rsidRPr="00012898" w:rsidRDefault="00810C71" w:rsidP="00044B00">
            <w:r w:rsidRPr="00810C71">
              <w:t>s_hour</w:t>
            </w:r>
          </w:p>
        </w:tc>
        <w:tc>
          <w:tcPr>
            <w:tcW w:w="2837" w:type="dxa"/>
          </w:tcPr>
          <w:p w:rsidR="00852197" w:rsidRDefault="001038FC" w:rsidP="0075659F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 w:rsidR="00191380">
              <w:rPr>
                <w:rFonts w:hint="eastAsia"/>
              </w:rPr>
              <w:t>时</w:t>
            </w:r>
          </w:p>
        </w:tc>
        <w:tc>
          <w:tcPr>
            <w:tcW w:w="2838" w:type="dxa"/>
          </w:tcPr>
          <w:p w:rsidR="00852197" w:rsidRDefault="00852197" w:rsidP="0075659F"/>
        </w:tc>
      </w:tr>
      <w:tr w:rsidR="00BA600B" w:rsidRPr="0051310A" w:rsidTr="0075659F">
        <w:trPr>
          <w:trHeight w:val="325"/>
        </w:trPr>
        <w:tc>
          <w:tcPr>
            <w:tcW w:w="2837" w:type="dxa"/>
          </w:tcPr>
          <w:p w:rsidR="00BA600B" w:rsidRPr="00012898" w:rsidRDefault="00810C71" w:rsidP="00044B00">
            <w:r w:rsidRPr="00810C71">
              <w:t>s_minute</w:t>
            </w:r>
          </w:p>
        </w:tc>
        <w:tc>
          <w:tcPr>
            <w:tcW w:w="2837" w:type="dxa"/>
          </w:tcPr>
          <w:p w:rsidR="00BA600B" w:rsidRDefault="001038FC" w:rsidP="0075659F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 w:rsidR="00191380">
              <w:rPr>
                <w:rFonts w:hint="eastAsia"/>
              </w:rPr>
              <w:t>分</w:t>
            </w:r>
          </w:p>
        </w:tc>
        <w:tc>
          <w:tcPr>
            <w:tcW w:w="2838" w:type="dxa"/>
          </w:tcPr>
          <w:p w:rsidR="00BA600B" w:rsidRDefault="00BA600B" w:rsidP="0075659F"/>
        </w:tc>
      </w:tr>
      <w:tr w:rsidR="00BA600B" w:rsidRPr="0051310A" w:rsidTr="0075659F">
        <w:trPr>
          <w:trHeight w:val="325"/>
        </w:trPr>
        <w:tc>
          <w:tcPr>
            <w:tcW w:w="2837" w:type="dxa"/>
          </w:tcPr>
          <w:p w:rsidR="00BA600B" w:rsidRPr="00012898" w:rsidRDefault="00810C71" w:rsidP="00044B00">
            <w:r w:rsidRPr="00810C71">
              <w:t>e_hour</w:t>
            </w:r>
          </w:p>
        </w:tc>
        <w:tc>
          <w:tcPr>
            <w:tcW w:w="2837" w:type="dxa"/>
          </w:tcPr>
          <w:p w:rsidR="00BA600B" w:rsidRDefault="001038FC" w:rsidP="0075659F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 w:rsidR="00191380">
              <w:rPr>
                <w:rFonts w:hint="eastAsia"/>
              </w:rPr>
              <w:t>时</w:t>
            </w:r>
          </w:p>
        </w:tc>
        <w:tc>
          <w:tcPr>
            <w:tcW w:w="2838" w:type="dxa"/>
          </w:tcPr>
          <w:p w:rsidR="00BA600B" w:rsidRDefault="00BA600B" w:rsidP="0075659F"/>
        </w:tc>
      </w:tr>
      <w:tr w:rsidR="00852197" w:rsidRPr="0051310A" w:rsidTr="0075659F">
        <w:trPr>
          <w:trHeight w:val="325"/>
        </w:trPr>
        <w:tc>
          <w:tcPr>
            <w:tcW w:w="2837" w:type="dxa"/>
          </w:tcPr>
          <w:p w:rsidR="00852197" w:rsidRPr="00012898" w:rsidRDefault="00810C71" w:rsidP="00044B00">
            <w:r w:rsidRPr="00810C71">
              <w:t>e_minute</w:t>
            </w:r>
          </w:p>
        </w:tc>
        <w:tc>
          <w:tcPr>
            <w:tcW w:w="2837" w:type="dxa"/>
          </w:tcPr>
          <w:p w:rsidR="00852197" w:rsidRDefault="001038FC" w:rsidP="0075659F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 w:rsidR="00191380">
              <w:rPr>
                <w:rFonts w:hint="eastAsia"/>
              </w:rPr>
              <w:t>分</w:t>
            </w:r>
          </w:p>
        </w:tc>
        <w:tc>
          <w:tcPr>
            <w:tcW w:w="2838" w:type="dxa"/>
          </w:tcPr>
          <w:p w:rsidR="00852197" w:rsidRDefault="00852197" w:rsidP="0075659F"/>
        </w:tc>
      </w:tr>
    </w:tbl>
    <w:p w:rsidR="001E482F" w:rsidRDefault="002406EC" w:rsidP="002406EC">
      <w:r w:rsidRPr="002406EC">
        <w:rPr>
          <w:rFonts w:hint="eastAsia"/>
        </w:rPr>
        <w:t>参数说明</w:t>
      </w:r>
      <w:r>
        <w:rPr>
          <w:rFonts w:hint="eastAsia"/>
        </w:rPr>
        <w:t>：</w:t>
      </w:r>
    </w:p>
    <w:p w:rsidR="002406EC" w:rsidRDefault="00273840" w:rsidP="002406EC">
      <w:r w:rsidRPr="00044B00">
        <w:t>isallday</w:t>
      </w:r>
      <w:r w:rsidR="004D61FE">
        <w:rPr>
          <w:rFonts w:hint="eastAsia"/>
        </w:rPr>
        <w:t xml:space="preserve"> </w:t>
      </w:r>
      <w:r w:rsidR="004D61FE">
        <w:rPr>
          <w:rFonts w:hint="eastAsia"/>
        </w:rPr>
        <w:t>为</w:t>
      </w:r>
      <w:r w:rsidR="004D61FE">
        <w:rPr>
          <w:rFonts w:hint="eastAsia"/>
        </w:rPr>
        <w:t>1</w:t>
      </w:r>
      <w:r w:rsidR="00A2195C">
        <w:rPr>
          <w:rFonts w:hint="eastAsia"/>
        </w:rPr>
        <w:t>时，只需要</w:t>
      </w:r>
      <w:r w:rsidR="00676FD3">
        <w:rPr>
          <w:rFonts w:hint="eastAsia"/>
        </w:rPr>
        <w:t>提交</w:t>
      </w:r>
      <w:r w:rsidR="00FC29A7" w:rsidRPr="00012898">
        <w:t>startdate</w:t>
      </w:r>
      <w:r w:rsidR="00A2195C">
        <w:rPr>
          <w:rFonts w:hint="eastAsia"/>
        </w:rPr>
        <w:t>，为</w:t>
      </w:r>
      <w:r w:rsidR="00A2195C">
        <w:rPr>
          <w:rFonts w:hint="eastAsia"/>
        </w:rPr>
        <w:t>0</w:t>
      </w:r>
      <w:r w:rsidR="00A2195C">
        <w:rPr>
          <w:rFonts w:hint="eastAsia"/>
        </w:rPr>
        <w:t>时</w:t>
      </w:r>
      <w:r w:rsidR="003A56AA">
        <w:rPr>
          <w:rFonts w:hint="eastAsia"/>
        </w:rPr>
        <w:t xml:space="preserve"> </w:t>
      </w:r>
      <w:r w:rsidR="003A56AA">
        <w:rPr>
          <w:rFonts w:hint="eastAsia"/>
        </w:rPr>
        <w:t>必须</w:t>
      </w:r>
      <w:r w:rsidR="00EC586B">
        <w:rPr>
          <w:rFonts w:hint="eastAsia"/>
        </w:rPr>
        <w:t>把</w:t>
      </w:r>
      <w:r w:rsidR="003A56AA">
        <w:rPr>
          <w:rFonts w:hint="eastAsia"/>
        </w:rPr>
        <w:t xml:space="preserve"> </w:t>
      </w:r>
      <w:r w:rsidR="00E71362" w:rsidRPr="00012898">
        <w:t>startdate</w:t>
      </w:r>
      <w:r w:rsidR="00E71362">
        <w:rPr>
          <w:rFonts w:hint="eastAsia"/>
        </w:rPr>
        <w:t>、</w:t>
      </w:r>
      <w:r w:rsidR="003A56AA" w:rsidRPr="00810C71">
        <w:t>s_hour</w:t>
      </w:r>
      <w:r w:rsidR="003A56AA">
        <w:rPr>
          <w:rFonts w:hint="eastAsia"/>
        </w:rPr>
        <w:t>、</w:t>
      </w:r>
      <w:r w:rsidR="003A56AA" w:rsidRPr="00810C71">
        <w:t>s_minute</w:t>
      </w:r>
      <w:r w:rsidR="003A56AA">
        <w:rPr>
          <w:rFonts w:hint="eastAsia"/>
        </w:rPr>
        <w:t>一起提交</w:t>
      </w:r>
    </w:p>
    <w:p w:rsidR="00A3633C" w:rsidRDefault="009E65F2" w:rsidP="002406EC">
      <w:r w:rsidRPr="008D3F69">
        <w:t>isend</w:t>
      </w:r>
      <w:r w:rsidR="00DB3E13">
        <w:rPr>
          <w:rFonts w:hint="eastAsia"/>
        </w:rPr>
        <w:t xml:space="preserve"> </w:t>
      </w:r>
      <w:r w:rsidR="00DB3E13">
        <w:rPr>
          <w:rFonts w:hint="eastAsia"/>
        </w:rPr>
        <w:t>为</w:t>
      </w:r>
      <w:r w:rsidR="00DB3E13">
        <w:rPr>
          <w:rFonts w:hint="eastAsia"/>
        </w:rPr>
        <w:t>1</w:t>
      </w:r>
      <w:r w:rsidR="00DB3E13">
        <w:rPr>
          <w:rFonts w:hint="eastAsia"/>
        </w:rPr>
        <w:t>时，需要提交结束日期时间</w:t>
      </w:r>
      <w:r w:rsidR="004E57DF">
        <w:rPr>
          <w:rFonts w:hint="eastAsia"/>
        </w:rPr>
        <w:t>，同时参考</w:t>
      </w:r>
      <w:r w:rsidR="004E57DF" w:rsidRPr="00044B00">
        <w:t>isallday</w:t>
      </w:r>
      <w:r w:rsidR="004E57DF">
        <w:rPr>
          <w:rFonts w:hint="eastAsia"/>
        </w:rPr>
        <w:t>属性，提交对应的结束日、时、分</w:t>
      </w:r>
    </w:p>
    <w:p w:rsidR="002406EC" w:rsidRPr="0038571D" w:rsidRDefault="002406EC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ED6716" w:rsidRPr="00DB44DE" w:rsidRDefault="00ED6716" w:rsidP="00AC0098">
      <w:pPr>
        <w:pStyle w:val="3"/>
        <w:numPr>
          <w:ilvl w:val="0"/>
          <w:numId w:val="1"/>
        </w:numPr>
        <w:rPr>
          <w:sz w:val="24"/>
        </w:rPr>
      </w:pPr>
      <w:bookmarkStart w:id="58" w:name="_Toc479267125"/>
      <w:r w:rsidRPr="00DB44DE">
        <w:rPr>
          <w:rFonts w:hint="eastAsia"/>
          <w:sz w:val="24"/>
        </w:rPr>
        <w:t>工作日志列表</w:t>
      </w:r>
      <w:r w:rsidRPr="00DB44DE">
        <w:rPr>
          <w:rFonts w:hint="eastAsia"/>
          <w:sz w:val="24"/>
        </w:rPr>
        <w:t xml:space="preserve"> </w:t>
      </w:r>
      <w:r w:rsidR="006D0228" w:rsidRPr="00DB44DE">
        <w:rPr>
          <w:rFonts w:hint="eastAsia"/>
          <w:sz w:val="24"/>
        </w:rPr>
        <w:t>appWorkLog.html</w:t>
      </w:r>
      <w:bookmarkEnd w:id="58"/>
    </w:p>
    <w:p w:rsidR="009E69DB" w:rsidRDefault="009E69DB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571D8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9571D8" w:rsidRPr="0051310A" w:rsidRDefault="009571D8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571D8" w:rsidRPr="0051310A" w:rsidRDefault="009571D8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571D8" w:rsidRPr="0051310A" w:rsidRDefault="009571D8" w:rsidP="0075659F">
            <w:r>
              <w:rPr>
                <w:rFonts w:hint="eastAsia"/>
              </w:rPr>
              <w:t>必须</w:t>
            </w:r>
          </w:p>
        </w:tc>
      </w:tr>
      <w:tr w:rsidR="009571D8" w:rsidRPr="0051310A" w:rsidTr="0075659F">
        <w:trPr>
          <w:trHeight w:val="309"/>
        </w:trPr>
        <w:tc>
          <w:tcPr>
            <w:tcW w:w="2837" w:type="dxa"/>
          </w:tcPr>
          <w:p w:rsidR="009571D8" w:rsidRDefault="009571D8" w:rsidP="0075659F">
            <w:r w:rsidRPr="00401844">
              <w:t>account</w:t>
            </w:r>
          </w:p>
        </w:tc>
        <w:tc>
          <w:tcPr>
            <w:tcW w:w="2837" w:type="dxa"/>
          </w:tcPr>
          <w:p w:rsidR="009571D8" w:rsidRDefault="009571D8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571D8" w:rsidRDefault="009571D8" w:rsidP="0075659F">
            <w:r>
              <w:rPr>
                <w:rFonts w:hint="eastAsia"/>
              </w:rPr>
              <w:t>是</w:t>
            </w:r>
          </w:p>
        </w:tc>
      </w:tr>
      <w:tr w:rsidR="009571D8" w:rsidRPr="0051310A" w:rsidTr="0075659F">
        <w:trPr>
          <w:trHeight w:val="325"/>
        </w:trPr>
        <w:tc>
          <w:tcPr>
            <w:tcW w:w="2837" w:type="dxa"/>
          </w:tcPr>
          <w:p w:rsidR="009571D8" w:rsidRDefault="009571D8" w:rsidP="0075659F">
            <w:r w:rsidRPr="00DB4874">
              <w:t>passwd</w:t>
            </w:r>
          </w:p>
        </w:tc>
        <w:tc>
          <w:tcPr>
            <w:tcW w:w="2837" w:type="dxa"/>
          </w:tcPr>
          <w:p w:rsidR="009571D8" w:rsidRDefault="009571D8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571D8" w:rsidRDefault="009571D8" w:rsidP="0075659F">
            <w:r>
              <w:rPr>
                <w:rFonts w:hint="eastAsia"/>
              </w:rPr>
              <w:t>是</w:t>
            </w:r>
          </w:p>
        </w:tc>
      </w:tr>
      <w:tr w:rsidR="009571D8" w:rsidRPr="0051310A" w:rsidTr="0075659F">
        <w:trPr>
          <w:trHeight w:val="325"/>
        </w:trPr>
        <w:tc>
          <w:tcPr>
            <w:tcW w:w="2837" w:type="dxa"/>
          </w:tcPr>
          <w:p w:rsidR="009571D8" w:rsidRDefault="009571D8" w:rsidP="0075659F">
            <w:r w:rsidRPr="00915C47">
              <w:t>domain</w:t>
            </w:r>
          </w:p>
        </w:tc>
        <w:tc>
          <w:tcPr>
            <w:tcW w:w="2837" w:type="dxa"/>
          </w:tcPr>
          <w:p w:rsidR="009571D8" w:rsidRDefault="009571D8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571D8" w:rsidRDefault="009571D8" w:rsidP="0075659F">
            <w:r>
              <w:rPr>
                <w:rFonts w:hint="eastAsia"/>
              </w:rPr>
              <w:t>是</w:t>
            </w:r>
          </w:p>
        </w:tc>
      </w:tr>
      <w:tr w:rsidR="009571D8" w:rsidRPr="0051310A" w:rsidTr="0075659F">
        <w:trPr>
          <w:trHeight w:val="325"/>
        </w:trPr>
        <w:tc>
          <w:tcPr>
            <w:tcW w:w="2837" w:type="dxa"/>
          </w:tcPr>
          <w:p w:rsidR="009571D8" w:rsidRPr="00915C47" w:rsidRDefault="009571D8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571D8" w:rsidRDefault="009571D8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571D8" w:rsidRDefault="009571D8" w:rsidP="0075659F">
            <w:r>
              <w:rPr>
                <w:rFonts w:hint="eastAsia"/>
              </w:rPr>
              <w:t>是</w:t>
            </w:r>
          </w:p>
        </w:tc>
      </w:tr>
      <w:tr w:rsidR="00AF66CF" w:rsidRPr="0051310A" w:rsidTr="0075659F">
        <w:trPr>
          <w:trHeight w:val="325"/>
        </w:trPr>
        <w:tc>
          <w:tcPr>
            <w:tcW w:w="2837" w:type="dxa"/>
          </w:tcPr>
          <w:p w:rsidR="00AF66CF" w:rsidRDefault="00AF66CF" w:rsidP="0075659F">
            <w:r w:rsidRPr="00AF66CF">
              <w:t>personId</w:t>
            </w:r>
          </w:p>
        </w:tc>
        <w:tc>
          <w:tcPr>
            <w:tcW w:w="2837" w:type="dxa"/>
          </w:tcPr>
          <w:p w:rsidR="00AF66CF" w:rsidRDefault="008A7491" w:rsidP="0075659F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AF66CF" w:rsidRDefault="008A7491" w:rsidP="0075659F">
            <w:r>
              <w:rPr>
                <w:rFonts w:hint="eastAsia"/>
              </w:rPr>
              <w:t>否</w:t>
            </w:r>
          </w:p>
        </w:tc>
      </w:tr>
      <w:tr w:rsidR="00AF66CF" w:rsidRPr="0051310A" w:rsidTr="0075659F">
        <w:trPr>
          <w:trHeight w:val="325"/>
        </w:trPr>
        <w:tc>
          <w:tcPr>
            <w:tcW w:w="2837" w:type="dxa"/>
          </w:tcPr>
          <w:p w:rsidR="00AF66CF" w:rsidRDefault="00AF66CF" w:rsidP="0075659F">
            <w:r w:rsidRPr="00AF66CF">
              <w:t>start</w:t>
            </w:r>
          </w:p>
        </w:tc>
        <w:tc>
          <w:tcPr>
            <w:tcW w:w="2837" w:type="dxa"/>
          </w:tcPr>
          <w:p w:rsidR="008A7491" w:rsidRDefault="008A7491" w:rsidP="0075659F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</w:t>
            </w:r>
          </w:p>
          <w:p w:rsidR="00AF66CF" w:rsidRDefault="008A7491" w:rsidP="0075659F">
            <w:r>
              <w:rPr>
                <w:rFonts w:hint="eastAsia"/>
                <w:szCs w:val="21"/>
              </w:rPr>
              <w:t>unix</w:t>
            </w:r>
            <w:r>
              <w:rPr>
                <w:rFonts w:hint="eastAsia"/>
                <w:szCs w:val="21"/>
              </w:rPr>
              <w:t>时间戳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秒数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9F9F9"/>
              </w:rPr>
              <w:t xml:space="preserve">  </w:t>
            </w:r>
            <w:r w:rsidRPr="005101F2"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1487260800</w:t>
            </w:r>
          </w:p>
        </w:tc>
        <w:tc>
          <w:tcPr>
            <w:tcW w:w="2838" w:type="dxa"/>
          </w:tcPr>
          <w:p w:rsidR="00AF66CF" w:rsidRDefault="000023DF" w:rsidP="0075659F">
            <w:r>
              <w:rPr>
                <w:rFonts w:hint="eastAsia"/>
              </w:rPr>
              <w:t>否</w:t>
            </w:r>
          </w:p>
        </w:tc>
      </w:tr>
      <w:tr w:rsidR="00AF66CF" w:rsidRPr="0051310A" w:rsidTr="0075659F">
        <w:trPr>
          <w:trHeight w:val="325"/>
        </w:trPr>
        <w:tc>
          <w:tcPr>
            <w:tcW w:w="2837" w:type="dxa"/>
          </w:tcPr>
          <w:p w:rsidR="00AF66CF" w:rsidRDefault="00AF66CF" w:rsidP="0075659F">
            <w:r w:rsidRPr="00AF66CF">
              <w:t>end</w:t>
            </w:r>
          </w:p>
        </w:tc>
        <w:tc>
          <w:tcPr>
            <w:tcW w:w="2837" w:type="dxa"/>
          </w:tcPr>
          <w:p w:rsidR="000023DF" w:rsidRDefault="000023DF" w:rsidP="000023DF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</w:t>
            </w:r>
          </w:p>
          <w:p w:rsidR="00AF66CF" w:rsidRDefault="000023DF" w:rsidP="000023DF">
            <w:r>
              <w:rPr>
                <w:rFonts w:hint="eastAsia"/>
                <w:szCs w:val="21"/>
              </w:rPr>
              <w:lastRenderedPageBreak/>
              <w:t>unix</w:t>
            </w:r>
            <w:r>
              <w:rPr>
                <w:rFonts w:hint="eastAsia"/>
                <w:szCs w:val="21"/>
              </w:rPr>
              <w:t>时间戳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秒数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9F9F9"/>
              </w:rPr>
              <w:t xml:space="preserve">  </w:t>
            </w:r>
            <w:r w:rsidRPr="005101F2"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1487260800</w:t>
            </w:r>
          </w:p>
        </w:tc>
        <w:tc>
          <w:tcPr>
            <w:tcW w:w="2838" w:type="dxa"/>
          </w:tcPr>
          <w:p w:rsidR="00AF66CF" w:rsidRDefault="000023DF" w:rsidP="0075659F">
            <w:r>
              <w:rPr>
                <w:rFonts w:hint="eastAsia"/>
              </w:rPr>
              <w:lastRenderedPageBreak/>
              <w:t>否</w:t>
            </w:r>
          </w:p>
        </w:tc>
      </w:tr>
    </w:tbl>
    <w:p w:rsidR="004E5669" w:rsidRDefault="004E5669" w:rsidP="004E5669"/>
    <w:p w:rsidR="004E5669" w:rsidRDefault="004E5669" w:rsidP="004E5669">
      <w:r>
        <w:rPr>
          <w:rFonts w:hint="eastAsia"/>
        </w:rPr>
        <w:t>返回</w:t>
      </w:r>
    </w:p>
    <w:p w:rsidR="004E5669" w:rsidRDefault="004E5669" w:rsidP="004E566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4E5669" w:rsidRPr="00A10A2B" w:rsidTr="00284F1C">
        <w:tc>
          <w:tcPr>
            <w:tcW w:w="2840" w:type="dxa"/>
            <w:shd w:val="clear" w:color="auto" w:fill="31849B"/>
          </w:tcPr>
          <w:p w:rsidR="004E5669" w:rsidRPr="000051A3" w:rsidRDefault="004E5669" w:rsidP="00284F1C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4E5669" w:rsidRPr="000051A3" w:rsidRDefault="004E5669" w:rsidP="00284F1C">
            <w:r w:rsidRPr="000051A3">
              <w:rPr>
                <w:rFonts w:hint="eastAsia"/>
              </w:rPr>
              <w:t>含义</w:t>
            </w:r>
          </w:p>
        </w:tc>
      </w:tr>
      <w:tr w:rsidR="004E5669" w:rsidRPr="00A10A2B" w:rsidTr="00284F1C">
        <w:tc>
          <w:tcPr>
            <w:tcW w:w="2840" w:type="dxa"/>
          </w:tcPr>
          <w:p w:rsidR="004E5669" w:rsidRPr="00CF51F5" w:rsidRDefault="004E5669" w:rsidP="00284F1C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4E5669" w:rsidRPr="00CF51F5" w:rsidRDefault="004E5669" w:rsidP="00284F1C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4E5669" w:rsidRPr="00A10A2B" w:rsidTr="00284F1C">
        <w:tc>
          <w:tcPr>
            <w:tcW w:w="2840" w:type="dxa"/>
          </w:tcPr>
          <w:p w:rsidR="004E5669" w:rsidRPr="00CF51F5" w:rsidRDefault="004E5669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4E5669" w:rsidRPr="00CF51F5" w:rsidRDefault="004E5669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B04BBD" w:rsidRPr="00A10A2B" w:rsidTr="00284F1C">
        <w:tc>
          <w:tcPr>
            <w:tcW w:w="2840" w:type="dxa"/>
          </w:tcPr>
          <w:p w:rsidR="00B04BBD" w:rsidRDefault="009D78E1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B04BBD" w:rsidRDefault="000856D1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B04BBD" w:rsidRPr="00A10A2B" w:rsidTr="008E0B6E">
        <w:tc>
          <w:tcPr>
            <w:tcW w:w="2840" w:type="dxa"/>
            <w:vAlign w:val="center"/>
          </w:tcPr>
          <w:p w:rsidR="00B04BBD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id</w:t>
            </w:r>
          </w:p>
        </w:tc>
        <w:tc>
          <w:tcPr>
            <w:tcW w:w="5682" w:type="dxa"/>
          </w:tcPr>
          <w:p w:rsidR="00B04BBD" w:rsidRDefault="00B04BBD" w:rsidP="00284F1C">
            <w:pPr>
              <w:spacing w:line="360" w:lineRule="exact"/>
              <w:rPr>
                <w:szCs w:val="21"/>
              </w:rPr>
            </w:pPr>
          </w:p>
        </w:tc>
      </w:tr>
      <w:tr w:rsidR="00B04BBD" w:rsidRPr="00A10A2B" w:rsidTr="008E0B6E">
        <w:tc>
          <w:tcPr>
            <w:tcW w:w="2840" w:type="dxa"/>
            <w:vAlign w:val="center"/>
          </w:tcPr>
          <w:p w:rsidR="00B04BBD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allDay</w:t>
            </w:r>
          </w:p>
        </w:tc>
        <w:tc>
          <w:tcPr>
            <w:tcW w:w="5682" w:type="dxa"/>
          </w:tcPr>
          <w:p w:rsidR="00B04BBD" w:rsidRDefault="00895478" w:rsidP="00C447C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全天</w:t>
            </w:r>
            <w:r>
              <w:rPr>
                <w:rFonts w:hint="eastAsia"/>
                <w:szCs w:val="21"/>
              </w:rPr>
              <w:t xml:space="preserve">  </w:t>
            </w:r>
            <w:r w:rsidR="00C447CC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</w:t>
            </w:r>
            <w:r>
              <w:rPr>
                <w:rFonts w:hint="eastAsia"/>
                <w:szCs w:val="21"/>
              </w:rPr>
              <w:t xml:space="preserve">  </w:t>
            </w:r>
            <w:r w:rsidR="00C447CC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否</w:t>
            </w:r>
          </w:p>
        </w:tc>
      </w:tr>
      <w:tr w:rsidR="00B04BBD" w:rsidRPr="00A10A2B" w:rsidTr="008E0B6E">
        <w:tc>
          <w:tcPr>
            <w:tcW w:w="2840" w:type="dxa"/>
            <w:vAlign w:val="center"/>
          </w:tcPr>
          <w:p w:rsidR="00B04BBD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start</w:t>
            </w:r>
          </w:p>
        </w:tc>
        <w:tc>
          <w:tcPr>
            <w:tcW w:w="5682" w:type="dxa"/>
          </w:tcPr>
          <w:p w:rsidR="00B04BBD" w:rsidRDefault="00895478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  <w:r>
              <w:rPr>
                <w:rFonts w:hint="eastAsia"/>
                <w:szCs w:val="21"/>
              </w:rPr>
              <w:t xml:space="preserve"> unix</w:t>
            </w:r>
            <w:r>
              <w:rPr>
                <w:rFonts w:hint="eastAsia"/>
                <w:szCs w:val="21"/>
              </w:rPr>
              <w:t>时间戳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秒数</w:t>
            </w:r>
            <w:r w:rsidR="005101F2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9F9F9"/>
              </w:rPr>
              <w:t xml:space="preserve">  </w:t>
            </w:r>
            <w:r w:rsidR="005101F2" w:rsidRPr="005101F2">
              <w:rPr>
                <w:rFonts w:ascii="Verdana" w:hAnsi="Verdana"/>
                <w:color w:val="000000"/>
                <w:sz w:val="18"/>
                <w:szCs w:val="18"/>
                <w:shd w:val="clear" w:color="auto" w:fill="F9F9F9"/>
              </w:rPr>
              <w:t>1487260800</w:t>
            </w:r>
          </w:p>
        </w:tc>
      </w:tr>
      <w:tr w:rsidR="00B04BBD" w:rsidRPr="00A10A2B" w:rsidTr="008E0B6E">
        <w:tc>
          <w:tcPr>
            <w:tcW w:w="2840" w:type="dxa"/>
            <w:vAlign w:val="center"/>
          </w:tcPr>
          <w:p w:rsidR="00B04BBD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end</w:t>
            </w:r>
          </w:p>
        </w:tc>
        <w:tc>
          <w:tcPr>
            <w:tcW w:w="5682" w:type="dxa"/>
          </w:tcPr>
          <w:p w:rsidR="00B04BBD" w:rsidRDefault="00895478" w:rsidP="00DA42B7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 w:rsidR="008F7E49">
              <w:rPr>
                <w:rFonts w:hint="eastAsia"/>
                <w:szCs w:val="21"/>
              </w:rPr>
              <w:t xml:space="preserve"> </w:t>
            </w:r>
            <w:r w:rsidR="00DA42B7">
              <w:rPr>
                <w:rFonts w:hint="eastAsia"/>
                <w:szCs w:val="21"/>
              </w:rPr>
              <w:t>同上，如为空表示为当天</w:t>
            </w:r>
          </w:p>
        </w:tc>
      </w:tr>
      <w:tr w:rsidR="001D4913" w:rsidRPr="00A10A2B" w:rsidTr="008E0B6E">
        <w:tc>
          <w:tcPr>
            <w:tcW w:w="2840" w:type="dxa"/>
            <w:vAlign w:val="center"/>
          </w:tcPr>
          <w:p w:rsidR="001D4913" w:rsidRPr="001D4913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content</w:t>
            </w:r>
          </w:p>
        </w:tc>
        <w:tc>
          <w:tcPr>
            <w:tcW w:w="5682" w:type="dxa"/>
          </w:tcPr>
          <w:p w:rsidR="001D4913" w:rsidRDefault="00DC47FA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日志内容</w:t>
            </w:r>
          </w:p>
        </w:tc>
      </w:tr>
      <w:tr w:rsidR="001D4913" w:rsidRPr="00A10A2B" w:rsidTr="008E0B6E">
        <w:tc>
          <w:tcPr>
            <w:tcW w:w="2840" w:type="dxa"/>
            <w:vAlign w:val="center"/>
          </w:tcPr>
          <w:p w:rsidR="001D4913" w:rsidRPr="001D4913" w:rsidRDefault="001D4913" w:rsidP="008E0B6E">
            <w:pPr>
              <w:spacing w:line="360" w:lineRule="exact"/>
              <w:jc w:val="right"/>
              <w:rPr>
                <w:szCs w:val="21"/>
              </w:rPr>
            </w:pPr>
            <w:r w:rsidRPr="001D4913">
              <w:rPr>
                <w:szCs w:val="21"/>
              </w:rPr>
              <w:t>commTalg</w:t>
            </w:r>
          </w:p>
        </w:tc>
        <w:tc>
          <w:tcPr>
            <w:tcW w:w="5682" w:type="dxa"/>
          </w:tcPr>
          <w:p w:rsidR="001D4913" w:rsidRDefault="003258E8" w:rsidP="00284F1C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点评数量</w:t>
            </w:r>
          </w:p>
        </w:tc>
      </w:tr>
    </w:tbl>
    <w:p w:rsidR="009571D8" w:rsidRDefault="009571D8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5C2156" w:rsidRPr="00DB44DE" w:rsidRDefault="005C2156" w:rsidP="00AC0098">
      <w:pPr>
        <w:pStyle w:val="3"/>
        <w:numPr>
          <w:ilvl w:val="0"/>
          <w:numId w:val="1"/>
        </w:numPr>
        <w:rPr>
          <w:sz w:val="24"/>
        </w:rPr>
      </w:pPr>
      <w:bookmarkStart w:id="59" w:name="_Toc479267126"/>
      <w:r w:rsidRPr="00DB44DE">
        <w:rPr>
          <w:rFonts w:hint="eastAsia"/>
          <w:sz w:val="24"/>
        </w:rPr>
        <w:t>工作日志</w:t>
      </w:r>
      <w:r w:rsidRPr="00DB44DE">
        <w:rPr>
          <w:rFonts w:hint="eastAsia"/>
          <w:sz w:val="24"/>
        </w:rPr>
        <w:t xml:space="preserve"> </w:t>
      </w:r>
      <w:r w:rsidR="00AA0192" w:rsidRPr="00DB44DE">
        <w:rPr>
          <w:rFonts w:hint="eastAsia"/>
          <w:sz w:val="24"/>
        </w:rPr>
        <w:t>可查看</w:t>
      </w:r>
      <w:r w:rsidR="00A43D69" w:rsidRPr="00DB44DE">
        <w:rPr>
          <w:rFonts w:hint="eastAsia"/>
          <w:sz w:val="24"/>
        </w:rPr>
        <w:t>部门</w:t>
      </w:r>
      <w:r w:rsidR="00AA0192" w:rsidRPr="00DB44DE">
        <w:rPr>
          <w:rFonts w:hint="eastAsia"/>
          <w:sz w:val="24"/>
        </w:rPr>
        <w:t>坐席列表</w:t>
      </w:r>
      <w:r w:rsidR="001438D2" w:rsidRPr="00DB44DE">
        <w:rPr>
          <w:rFonts w:hint="eastAsia"/>
          <w:sz w:val="24"/>
        </w:rPr>
        <w:t xml:space="preserve"> </w:t>
      </w:r>
      <w:r w:rsidR="006951FB" w:rsidRPr="00DB44DE">
        <w:rPr>
          <w:rFonts w:hint="eastAsia"/>
          <w:sz w:val="24"/>
        </w:rPr>
        <w:t>app</w:t>
      </w:r>
      <w:r w:rsidR="00EE5F88" w:rsidRPr="00DB44DE">
        <w:rPr>
          <w:rFonts w:hint="eastAsia"/>
          <w:sz w:val="24"/>
        </w:rPr>
        <w:t>Dep</w:t>
      </w:r>
      <w:r w:rsidR="00EC1D53" w:rsidRPr="00DB44DE">
        <w:rPr>
          <w:rFonts w:hint="eastAsia"/>
          <w:sz w:val="24"/>
        </w:rPr>
        <w:t>WorkLog</w:t>
      </w:r>
      <w:r w:rsidR="000E29CB" w:rsidRPr="00DB44DE">
        <w:rPr>
          <w:rFonts w:hint="eastAsia"/>
          <w:sz w:val="24"/>
        </w:rPr>
        <w:t>.html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B31E64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B31E64" w:rsidRPr="0051310A" w:rsidRDefault="00B31E64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B31E64" w:rsidRPr="0051310A" w:rsidRDefault="00B31E64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B31E64" w:rsidRPr="0051310A" w:rsidRDefault="00B31E64" w:rsidP="0075659F">
            <w:r>
              <w:rPr>
                <w:rFonts w:hint="eastAsia"/>
              </w:rPr>
              <w:t>必须</w:t>
            </w:r>
          </w:p>
        </w:tc>
      </w:tr>
      <w:tr w:rsidR="00B31E64" w:rsidRPr="0051310A" w:rsidTr="0075659F">
        <w:trPr>
          <w:trHeight w:val="309"/>
        </w:trPr>
        <w:tc>
          <w:tcPr>
            <w:tcW w:w="2837" w:type="dxa"/>
          </w:tcPr>
          <w:p w:rsidR="00B31E64" w:rsidRDefault="00B31E64" w:rsidP="0075659F">
            <w:r w:rsidRPr="00401844">
              <w:t>account</w:t>
            </w:r>
          </w:p>
        </w:tc>
        <w:tc>
          <w:tcPr>
            <w:tcW w:w="2837" w:type="dxa"/>
          </w:tcPr>
          <w:p w:rsidR="00B31E64" w:rsidRDefault="00B31E64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B31E64" w:rsidRDefault="00B31E64" w:rsidP="0075659F">
            <w:r>
              <w:rPr>
                <w:rFonts w:hint="eastAsia"/>
              </w:rPr>
              <w:t>是</w:t>
            </w:r>
          </w:p>
        </w:tc>
      </w:tr>
      <w:tr w:rsidR="00B31E64" w:rsidRPr="0051310A" w:rsidTr="0075659F">
        <w:trPr>
          <w:trHeight w:val="325"/>
        </w:trPr>
        <w:tc>
          <w:tcPr>
            <w:tcW w:w="2837" w:type="dxa"/>
          </w:tcPr>
          <w:p w:rsidR="00B31E64" w:rsidRDefault="00B31E64" w:rsidP="0075659F">
            <w:r w:rsidRPr="00DB4874">
              <w:t>passwd</w:t>
            </w:r>
          </w:p>
        </w:tc>
        <w:tc>
          <w:tcPr>
            <w:tcW w:w="2837" w:type="dxa"/>
          </w:tcPr>
          <w:p w:rsidR="00B31E64" w:rsidRDefault="00B31E64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B31E64" w:rsidRDefault="00B31E64" w:rsidP="0075659F">
            <w:r>
              <w:rPr>
                <w:rFonts w:hint="eastAsia"/>
              </w:rPr>
              <w:t>是</w:t>
            </w:r>
          </w:p>
        </w:tc>
      </w:tr>
      <w:tr w:rsidR="00B31E64" w:rsidRPr="0051310A" w:rsidTr="0075659F">
        <w:trPr>
          <w:trHeight w:val="325"/>
        </w:trPr>
        <w:tc>
          <w:tcPr>
            <w:tcW w:w="2837" w:type="dxa"/>
          </w:tcPr>
          <w:p w:rsidR="00B31E64" w:rsidRDefault="00B31E64" w:rsidP="0075659F">
            <w:r w:rsidRPr="00915C47">
              <w:t>domain</w:t>
            </w:r>
          </w:p>
        </w:tc>
        <w:tc>
          <w:tcPr>
            <w:tcW w:w="2837" w:type="dxa"/>
          </w:tcPr>
          <w:p w:rsidR="00B31E64" w:rsidRDefault="00B31E64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B31E64" w:rsidRDefault="00B31E64" w:rsidP="0075659F">
            <w:r>
              <w:rPr>
                <w:rFonts w:hint="eastAsia"/>
              </w:rPr>
              <w:t>是</w:t>
            </w:r>
          </w:p>
        </w:tc>
      </w:tr>
      <w:tr w:rsidR="00B31E64" w:rsidRPr="0051310A" w:rsidTr="0075659F">
        <w:trPr>
          <w:trHeight w:val="325"/>
        </w:trPr>
        <w:tc>
          <w:tcPr>
            <w:tcW w:w="2837" w:type="dxa"/>
          </w:tcPr>
          <w:p w:rsidR="00B31E64" w:rsidRPr="00915C47" w:rsidRDefault="00B31E64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B31E64" w:rsidRDefault="00B31E64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B31E64" w:rsidRDefault="00B31E64" w:rsidP="0075659F">
            <w:r>
              <w:rPr>
                <w:rFonts w:hint="eastAsia"/>
              </w:rPr>
              <w:t>是</w:t>
            </w:r>
          </w:p>
        </w:tc>
      </w:tr>
    </w:tbl>
    <w:p w:rsidR="00B31E64" w:rsidRDefault="00B31E64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2844D9" w:rsidRDefault="002844D9" w:rsidP="002844D9"/>
    <w:p w:rsidR="002844D9" w:rsidRDefault="002844D9" w:rsidP="002844D9">
      <w:r>
        <w:rPr>
          <w:rFonts w:hint="eastAsia"/>
        </w:rPr>
        <w:t>返回</w:t>
      </w:r>
    </w:p>
    <w:p w:rsidR="002844D9" w:rsidRDefault="002844D9" w:rsidP="002844D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2844D9" w:rsidRPr="00A10A2B" w:rsidTr="0075659F">
        <w:tc>
          <w:tcPr>
            <w:tcW w:w="2840" w:type="dxa"/>
            <w:shd w:val="clear" w:color="auto" w:fill="31849B"/>
          </w:tcPr>
          <w:p w:rsidR="002844D9" w:rsidRPr="000051A3" w:rsidRDefault="002844D9" w:rsidP="0075659F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2844D9" w:rsidRPr="000051A3" w:rsidRDefault="002844D9" w:rsidP="0075659F">
            <w:r w:rsidRPr="000051A3">
              <w:rPr>
                <w:rFonts w:hint="eastAsia"/>
              </w:rPr>
              <w:t>含义</w:t>
            </w:r>
          </w:p>
        </w:tc>
      </w:tr>
      <w:tr w:rsidR="002844D9" w:rsidRPr="00A10A2B" w:rsidTr="0075659F">
        <w:tc>
          <w:tcPr>
            <w:tcW w:w="2840" w:type="dxa"/>
          </w:tcPr>
          <w:p w:rsidR="002844D9" w:rsidRPr="00CF51F5" w:rsidRDefault="002844D9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2844D9" w:rsidRPr="00CF51F5" w:rsidRDefault="002844D9" w:rsidP="0075659F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2844D9" w:rsidRPr="00A10A2B" w:rsidTr="0075659F">
        <w:tc>
          <w:tcPr>
            <w:tcW w:w="2840" w:type="dxa"/>
          </w:tcPr>
          <w:p w:rsidR="002844D9" w:rsidRPr="00CF51F5" w:rsidRDefault="002844D9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2844D9" w:rsidRPr="00CF51F5" w:rsidRDefault="002844D9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2844D9" w:rsidRPr="00A10A2B" w:rsidTr="0075659F">
        <w:tc>
          <w:tcPr>
            <w:tcW w:w="2840" w:type="dxa"/>
          </w:tcPr>
          <w:p w:rsidR="002844D9" w:rsidRDefault="002844D9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2844D9" w:rsidRDefault="002844D9" w:rsidP="0075659F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2844D9" w:rsidRPr="00A10A2B" w:rsidTr="0075659F">
        <w:tc>
          <w:tcPr>
            <w:tcW w:w="2840" w:type="dxa"/>
            <w:vAlign w:val="center"/>
          </w:tcPr>
          <w:p w:rsidR="002844D9" w:rsidRDefault="00D20DE6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5682" w:type="dxa"/>
          </w:tcPr>
          <w:p w:rsidR="002844D9" w:rsidRDefault="00D24A2C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部门名称</w:t>
            </w:r>
          </w:p>
        </w:tc>
      </w:tr>
      <w:tr w:rsidR="002844D9" w:rsidRPr="00A10A2B" w:rsidTr="0075659F">
        <w:tc>
          <w:tcPr>
            <w:tcW w:w="2840" w:type="dxa"/>
            <w:vAlign w:val="center"/>
          </w:tcPr>
          <w:p w:rsidR="002844D9" w:rsidRDefault="00D34240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="00824DDC">
              <w:rPr>
                <w:rFonts w:hint="eastAsia"/>
                <w:szCs w:val="21"/>
              </w:rPr>
              <w:t>ist</w:t>
            </w:r>
          </w:p>
        </w:tc>
        <w:tc>
          <w:tcPr>
            <w:tcW w:w="5682" w:type="dxa"/>
          </w:tcPr>
          <w:p w:rsidR="002844D9" w:rsidRDefault="002D185E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部门坐席</w:t>
            </w:r>
          </w:p>
        </w:tc>
      </w:tr>
      <w:tr w:rsidR="002844D9" w:rsidRPr="00A10A2B" w:rsidTr="0075659F">
        <w:tc>
          <w:tcPr>
            <w:tcW w:w="2840" w:type="dxa"/>
            <w:vAlign w:val="center"/>
          </w:tcPr>
          <w:p w:rsidR="002844D9" w:rsidRDefault="00E50882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</w:tcPr>
          <w:p w:rsidR="002844D9" w:rsidRDefault="009B5D52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坐席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2844D9" w:rsidRPr="00A10A2B" w:rsidTr="0075659F">
        <w:tc>
          <w:tcPr>
            <w:tcW w:w="2840" w:type="dxa"/>
            <w:vAlign w:val="center"/>
          </w:tcPr>
          <w:p w:rsidR="002844D9" w:rsidRPr="001D4913" w:rsidRDefault="00050D46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nickname</w:t>
            </w:r>
          </w:p>
        </w:tc>
        <w:tc>
          <w:tcPr>
            <w:tcW w:w="5682" w:type="dxa"/>
          </w:tcPr>
          <w:p w:rsidR="002844D9" w:rsidRDefault="00050D46" w:rsidP="00D20DE6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坐席昵称</w:t>
            </w:r>
          </w:p>
        </w:tc>
      </w:tr>
    </w:tbl>
    <w:p w:rsidR="009B217E" w:rsidRDefault="007318B1" w:rsidP="00A42BFF">
      <w:r>
        <w:rPr>
          <w:rFonts w:hint="eastAsia"/>
        </w:rPr>
        <w:t>数据如下：</w:t>
      </w:r>
    </w:p>
    <w:p w:rsidR="002D4E8B" w:rsidRDefault="00A36119" w:rsidP="00A42BFF">
      <w:r w:rsidRPr="00A36119">
        <w:t>{"result":1000,"msg":"","data":{"165":{"name":"\u7814\u53d1\u4e8c\u90e8","count":3,"list":{"0":{"id":"52","nickname":"\u6d4b\u8bd52","deptid":"165"},"3":{"id":"60","nickname":"\u609f\u4e86","deptid":"165"},"7":{"id":"151","nickname":"\u5bcc\u5fb7","deptid":"165"}}},"169":{"nam</w:t>
      </w:r>
      <w:r w:rsidRPr="00A36119">
        <w:lastRenderedPageBreak/>
        <w:t>e":"\u7814\u53d1\u4e8c\u90e81\u7ec4","count":2,"list":{"2":{"id":"59","nickname":"\u6d4b\u8bd51","deptid":"169"},"6":{"id":"150","nickname":"\u5c14\u5eb7","deptid":"169"}}},"170":{"name":"\u7814\u53d1\u4e8c\u90e82\u7ec4","count":2,"list":{"1":{"id":"58","nickname":"\u6843\u82b1\u4fa0\u5927\u6218\u83ca\u82b1\u602a\u00b7","deptid":"170"},"5":{"id":"64","nickname":"\u65e0\u68f1","deptid":"170"}}},"171":{"name":"\u7814\u53d1\u4e8c\u90e83\u7ec4","count":1,"list":{"4":{"id":"63","nickname":"\u6b27\u6069","deptid":"171"}}}}}</w:t>
      </w:r>
    </w:p>
    <w:p w:rsidR="00A36119" w:rsidRDefault="00A36119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8F6B38" w:rsidRPr="00DB44DE" w:rsidRDefault="008F6B38" w:rsidP="00AC0098">
      <w:pPr>
        <w:pStyle w:val="3"/>
        <w:numPr>
          <w:ilvl w:val="0"/>
          <w:numId w:val="1"/>
        </w:numPr>
        <w:rPr>
          <w:sz w:val="24"/>
        </w:rPr>
      </w:pPr>
      <w:bookmarkStart w:id="60" w:name="_Toc479267127"/>
      <w:r w:rsidRPr="00DB44DE">
        <w:rPr>
          <w:rFonts w:hint="eastAsia"/>
          <w:sz w:val="24"/>
        </w:rPr>
        <w:t>工作日志</w:t>
      </w:r>
      <w:r w:rsidRPr="00DB44DE">
        <w:rPr>
          <w:rFonts w:hint="eastAsia"/>
          <w:sz w:val="24"/>
        </w:rPr>
        <w:t xml:space="preserve"> </w:t>
      </w:r>
      <w:r w:rsidRPr="00DB44DE">
        <w:rPr>
          <w:rFonts w:hint="eastAsia"/>
          <w:sz w:val="24"/>
        </w:rPr>
        <w:t>删除</w:t>
      </w:r>
      <w:r w:rsidRPr="00DB44DE">
        <w:rPr>
          <w:rFonts w:hint="eastAsia"/>
          <w:sz w:val="24"/>
        </w:rPr>
        <w:t xml:space="preserve"> </w:t>
      </w:r>
      <w:r w:rsidR="002860AA" w:rsidRPr="00DB44DE">
        <w:rPr>
          <w:sz w:val="24"/>
        </w:rPr>
        <w:t>appDelWorkLog</w:t>
      </w:r>
      <w:r w:rsidRPr="00DB44DE">
        <w:rPr>
          <w:rFonts w:hint="eastAsia"/>
          <w:sz w:val="24"/>
        </w:rPr>
        <w:t>.html</w:t>
      </w:r>
      <w:bookmarkEnd w:id="60"/>
    </w:p>
    <w:p w:rsidR="009065AE" w:rsidRDefault="009065AE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B6600D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B6600D" w:rsidRPr="0051310A" w:rsidRDefault="00B6600D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B6600D" w:rsidRPr="0051310A" w:rsidRDefault="00B6600D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B6600D" w:rsidRPr="0051310A" w:rsidRDefault="00B6600D" w:rsidP="0075659F">
            <w:r>
              <w:rPr>
                <w:rFonts w:hint="eastAsia"/>
              </w:rPr>
              <w:t>必须</w:t>
            </w:r>
          </w:p>
        </w:tc>
      </w:tr>
      <w:tr w:rsidR="00B6600D" w:rsidRPr="0051310A" w:rsidTr="0075659F">
        <w:trPr>
          <w:trHeight w:val="309"/>
        </w:trPr>
        <w:tc>
          <w:tcPr>
            <w:tcW w:w="2837" w:type="dxa"/>
          </w:tcPr>
          <w:p w:rsidR="00B6600D" w:rsidRDefault="00B6600D" w:rsidP="0075659F">
            <w:r w:rsidRPr="00401844">
              <w:t>account</w:t>
            </w:r>
          </w:p>
        </w:tc>
        <w:tc>
          <w:tcPr>
            <w:tcW w:w="2837" w:type="dxa"/>
          </w:tcPr>
          <w:p w:rsidR="00B6600D" w:rsidRDefault="00B6600D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B6600D" w:rsidRDefault="00B6600D" w:rsidP="0075659F">
            <w:r>
              <w:rPr>
                <w:rFonts w:hint="eastAsia"/>
              </w:rPr>
              <w:t>是</w:t>
            </w:r>
          </w:p>
        </w:tc>
      </w:tr>
      <w:tr w:rsidR="00B6600D" w:rsidRPr="0051310A" w:rsidTr="0075659F">
        <w:trPr>
          <w:trHeight w:val="325"/>
        </w:trPr>
        <w:tc>
          <w:tcPr>
            <w:tcW w:w="2837" w:type="dxa"/>
          </w:tcPr>
          <w:p w:rsidR="00B6600D" w:rsidRDefault="00B6600D" w:rsidP="0075659F">
            <w:r w:rsidRPr="00DB4874">
              <w:t>passwd</w:t>
            </w:r>
          </w:p>
        </w:tc>
        <w:tc>
          <w:tcPr>
            <w:tcW w:w="2837" w:type="dxa"/>
          </w:tcPr>
          <w:p w:rsidR="00B6600D" w:rsidRDefault="00B6600D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B6600D" w:rsidRDefault="00B6600D" w:rsidP="0075659F">
            <w:r>
              <w:rPr>
                <w:rFonts w:hint="eastAsia"/>
              </w:rPr>
              <w:t>是</w:t>
            </w:r>
          </w:p>
        </w:tc>
      </w:tr>
      <w:tr w:rsidR="00B6600D" w:rsidRPr="0051310A" w:rsidTr="0075659F">
        <w:trPr>
          <w:trHeight w:val="325"/>
        </w:trPr>
        <w:tc>
          <w:tcPr>
            <w:tcW w:w="2837" w:type="dxa"/>
          </w:tcPr>
          <w:p w:rsidR="00B6600D" w:rsidRDefault="00B6600D" w:rsidP="0075659F">
            <w:r w:rsidRPr="00915C47">
              <w:t>domain</w:t>
            </w:r>
          </w:p>
        </w:tc>
        <w:tc>
          <w:tcPr>
            <w:tcW w:w="2837" w:type="dxa"/>
          </w:tcPr>
          <w:p w:rsidR="00B6600D" w:rsidRDefault="00B6600D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B6600D" w:rsidRDefault="00B6600D" w:rsidP="0075659F">
            <w:r>
              <w:rPr>
                <w:rFonts w:hint="eastAsia"/>
              </w:rPr>
              <w:t>是</w:t>
            </w:r>
          </w:p>
        </w:tc>
      </w:tr>
      <w:tr w:rsidR="00B6600D" w:rsidRPr="0051310A" w:rsidTr="0075659F">
        <w:trPr>
          <w:trHeight w:val="325"/>
        </w:trPr>
        <w:tc>
          <w:tcPr>
            <w:tcW w:w="2837" w:type="dxa"/>
          </w:tcPr>
          <w:p w:rsidR="00B6600D" w:rsidRPr="00915C47" w:rsidRDefault="00B6600D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B6600D" w:rsidRDefault="00B6600D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B6600D" w:rsidRDefault="00B6600D" w:rsidP="0075659F">
            <w:r>
              <w:rPr>
                <w:rFonts w:hint="eastAsia"/>
              </w:rPr>
              <w:t>是</w:t>
            </w:r>
          </w:p>
        </w:tc>
      </w:tr>
      <w:tr w:rsidR="00541A47" w:rsidRPr="0051310A" w:rsidTr="0075659F">
        <w:trPr>
          <w:trHeight w:val="325"/>
        </w:trPr>
        <w:tc>
          <w:tcPr>
            <w:tcW w:w="2837" w:type="dxa"/>
          </w:tcPr>
          <w:p w:rsidR="00541A47" w:rsidRDefault="005B28E0" w:rsidP="0075659F">
            <w:r>
              <w:rPr>
                <w:rFonts w:hint="eastAsia"/>
              </w:rPr>
              <w:t>i</w:t>
            </w:r>
            <w:r w:rsidR="00F17790">
              <w:rPr>
                <w:rFonts w:hint="eastAsia"/>
              </w:rPr>
              <w:t>d</w:t>
            </w:r>
          </w:p>
        </w:tc>
        <w:tc>
          <w:tcPr>
            <w:tcW w:w="2837" w:type="dxa"/>
          </w:tcPr>
          <w:p w:rsidR="00541A47" w:rsidRDefault="00F17790" w:rsidP="0075659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541A47" w:rsidRDefault="00F17790" w:rsidP="0075659F">
            <w:r>
              <w:rPr>
                <w:rFonts w:hint="eastAsia"/>
              </w:rPr>
              <w:t>是</w:t>
            </w:r>
          </w:p>
        </w:tc>
      </w:tr>
    </w:tbl>
    <w:p w:rsidR="00B6600D" w:rsidRDefault="00B6600D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CD0AAD" w:rsidRPr="00DB44DE" w:rsidRDefault="00567D94" w:rsidP="00AC0098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61" w:name="_Toc479267128"/>
      <w:r w:rsidRPr="00DB44DE">
        <w:rPr>
          <w:rFonts w:hint="eastAsia"/>
          <w:sz w:val="28"/>
          <w:szCs w:val="28"/>
        </w:rPr>
        <w:t>工作日志</w:t>
      </w:r>
      <w:r w:rsidRPr="00DB44DE">
        <w:rPr>
          <w:rFonts w:hint="eastAsia"/>
          <w:sz w:val="28"/>
          <w:szCs w:val="28"/>
        </w:rPr>
        <w:t xml:space="preserve"> </w:t>
      </w:r>
      <w:r w:rsidR="000F156C" w:rsidRPr="00DB44DE">
        <w:rPr>
          <w:rFonts w:hint="eastAsia"/>
          <w:sz w:val="28"/>
          <w:szCs w:val="28"/>
        </w:rPr>
        <w:t>更新</w:t>
      </w:r>
      <w:r w:rsidR="002860AA" w:rsidRPr="00DB44DE">
        <w:rPr>
          <w:rFonts w:hint="eastAsia"/>
          <w:sz w:val="28"/>
          <w:szCs w:val="28"/>
        </w:rPr>
        <w:t xml:space="preserve"> app</w:t>
      </w:r>
      <w:r w:rsidR="003936D4" w:rsidRPr="00DB44DE">
        <w:rPr>
          <w:rFonts w:hint="eastAsia"/>
          <w:sz w:val="28"/>
          <w:szCs w:val="28"/>
        </w:rPr>
        <w:t>UpdateWorkLog</w:t>
      </w:r>
      <w:r w:rsidR="005873AB" w:rsidRPr="00DB44DE">
        <w:rPr>
          <w:rFonts w:hint="eastAsia"/>
          <w:sz w:val="28"/>
          <w:szCs w:val="28"/>
        </w:rPr>
        <w:t>.html</w:t>
      </w:r>
      <w:bookmarkEnd w:id="61"/>
    </w:p>
    <w:p w:rsidR="00071927" w:rsidRDefault="00071927" w:rsidP="00873F61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071927" w:rsidRPr="0051310A" w:rsidTr="0075659F">
        <w:trPr>
          <w:trHeight w:val="325"/>
        </w:trPr>
        <w:tc>
          <w:tcPr>
            <w:tcW w:w="2837" w:type="dxa"/>
            <w:shd w:val="clear" w:color="auto" w:fill="31849B"/>
          </w:tcPr>
          <w:p w:rsidR="00071927" w:rsidRPr="0051310A" w:rsidRDefault="00071927" w:rsidP="0075659F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071927" w:rsidRPr="0051310A" w:rsidRDefault="00071927" w:rsidP="0075659F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071927" w:rsidRPr="0051310A" w:rsidRDefault="00071927" w:rsidP="0075659F">
            <w:r>
              <w:rPr>
                <w:rFonts w:hint="eastAsia"/>
              </w:rPr>
              <w:t>必须</w:t>
            </w:r>
          </w:p>
        </w:tc>
      </w:tr>
      <w:tr w:rsidR="00071927" w:rsidRPr="0051310A" w:rsidTr="0075659F">
        <w:trPr>
          <w:trHeight w:val="309"/>
        </w:trPr>
        <w:tc>
          <w:tcPr>
            <w:tcW w:w="2837" w:type="dxa"/>
          </w:tcPr>
          <w:p w:rsidR="00071927" w:rsidRDefault="00071927" w:rsidP="0075659F">
            <w:r w:rsidRPr="00401844">
              <w:t>account</w:t>
            </w:r>
          </w:p>
        </w:tc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071927" w:rsidRDefault="00071927" w:rsidP="0075659F">
            <w:r>
              <w:rPr>
                <w:rFonts w:hint="eastAsia"/>
              </w:rPr>
              <w:t>是</w:t>
            </w:r>
          </w:p>
        </w:tc>
      </w:tr>
      <w:tr w:rsidR="00071927" w:rsidRPr="0051310A" w:rsidTr="0075659F">
        <w:trPr>
          <w:trHeight w:val="325"/>
        </w:trPr>
        <w:tc>
          <w:tcPr>
            <w:tcW w:w="2837" w:type="dxa"/>
          </w:tcPr>
          <w:p w:rsidR="00071927" w:rsidRDefault="00071927" w:rsidP="0075659F">
            <w:r w:rsidRPr="00DB4874">
              <w:t>passwd</w:t>
            </w:r>
          </w:p>
        </w:tc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071927" w:rsidRDefault="00071927" w:rsidP="0075659F">
            <w:r>
              <w:rPr>
                <w:rFonts w:hint="eastAsia"/>
              </w:rPr>
              <w:t>是</w:t>
            </w:r>
          </w:p>
        </w:tc>
      </w:tr>
      <w:tr w:rsidR="00071927" w:rsidRPr="0051310A" w:rsidTr="0075659F">
        <w:trPr>
          <w:trHeight w:val="325"/>
        </w:trPr>
        <w:tc>
          <w:tcPr>
            <w:tcW w:w="2837" w:type="dxa"/>
          </w:tcPr>
          <w:p w:rsidR="00071927" w:rsidRDefault="00071927" w:rsidP="0075659F">
            <w:r w:rsidRPr="00915C47">
              <w:t>domain</w:t>
            </w:r>
          </w:p>
        </w:tc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071927" w:rsidRDefault="00071927" w:rsidP="0075659F">
            <w:r>
              <w:rPr>
                <w:rFonts w:hint="eastAsia"/>
              </w:rPr>
              <w:t>是</w:t>
            </w:r>
          </w:p>
        </w:tc>
      </w:tr>
      <w:tr w:rsidR="00071927" w:rsidRPr="0051310A" w:rsidTr="0075659F">
        <w:trPr>
          <w:trHeight w:val="325"/>
        </w:trPr>
        <w:tc>
          <w:tcPr>
            <w:tcW w:w="2837" w:type="dxa"/>
          </w:tcPr>
          <w:p w:rsidR="00071927" w:rsidRPr="00915C47" w:rsidRDefault="00071927" w:rsidP="0075659F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071927" w:rsidRDefault="00071927" w:rsidP="0075659F">
            <w:r>
              <w:rPr>
                <w:rFonts w:hint="eastAsia"/>
              </w:rPr>
              <w:t>是</w:t>
            </w:r>
          </w:p>
        </w:tc>
      </w:tr>
      <w:tr w:rsidR="00071927" w:rsidRPr="0051310A" w:rsidTr="0075659F">
        <w:trPr>
          <w:trHeight w:val="325"/>
        </w:trPr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id</w:t>
            </w:r>
          </w:p>
        </w:tc>
        <w:tc>
          <w:tcPr>
            <w:tcW w:w="2837" w:type="dxa"/>
          </w:tcPr>
          <w:p w:rsidR="00071927" w:rsidRDefault="00071927" w:rsidP="0075659F"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071927" w:rsidRDefault="00071927" w:rsidP="0075659F">
            <w:r>
              <w:rPr>
                <w:rFonts w:hint="eastAsia"/>
              </w:rPr>
              <w:t>是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Default="002C641F" w:rsidP="0075659F">
            <w:r>
              <w:t>content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日志内容</w:t>
            </w:r>
          </w:p>
        </w:tc>
        <w:tc>
          <w:tcPr>
            <w:tcW w:w="2838" w:type="dxa"/>
          </w:tcPr>
          <w:p w:rsidR="002C641F" w:rsidRDefault="002C641F" w:rsidP="0075659F">
            <w:r>
              <w:rPr>
                <w:rFonts w:hint="eastAsia"/>
              </w:rPr>
              <w:t>是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Default="002C641F" w:rsidP="0075659F">
            <w:r w:rsidRPr="00044B00">
              <w:t>isallday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全天（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</w:p>
          <w:p w:rsidR="002C641F" w:rsidRPr="00DF78B3" w:rsidRDefault="002C641F" w:rsidP="0075659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  <w:tc>
          <w:tcPr>
            <w:tcW w:w="2838" w:type="dxa"/>
          </w:tcPr>
          <w:p w:rsidR="002C641F" w:rsidRDefault="002C641F" w:rsidP="0075659F">
            <w:r>
              <w:rPr>
                <w:rFonts w:hint="eastAsia"/>
              </w:rPr>
              <w:t>否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44B00" w:rsidRDefault="002C641F" w:rsidP="0075659F">
            <w:r w:rsidRPr="008D3F69">
              <w:t>isend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结束时间（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 </w:t>
            </w:r>
          </w:p>
          <w:p w:rsidR="002C641F" w:rsidRDefault="002C641F" w:rsidP="0075659F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否</w:t>
            </w:r>
          </w:p>
        </w:tc>
        <w:tc>
          <w:tcPr>
            <w:tcW w:w="2838" w:type="dxa"/>
          </w:tcPr>
          <w:p w:rsidR="002C641F" w:rsidRDefault="002C641F" w:rsidP="0075659F">
            <w:r>
              <w:rPr>
                <w:rFonts w:hint="eastAsia"/>
              </w:rPr>
              <w:t>否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44B00" w:rsidRDefault="002C641F" w:rsidP="0075659F">
            <w:r w:rsidRPr="00012898">
              <w:t>startdate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开始日期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 w:rsidRPr="006725FF">
              <w:t>2017-02-21</w:t>
            </w:r>
            <w:r>
              <w:rPr>
                <w:rFonts w:hint="eastAsia"/>
              </w:rPr>
              <w:t>）</w:t>
            </w:r>
          </w:p>
        </w:tc>
        <w:tc>
          <w:tcPr>
            <w:tcW w:w="2838" w:type="dxa"/>
          </w:tcPr>
          <w:p w:rsidR="002C641F" w:rsidRDefault="002C641F" w:rsidP="0075659F">
            <w:r>
              <w:rPr>
                <w:rFonts w:hint="eastAsia"/>
              </w:rPr>
              <w:t>是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12898" w:rsidRDefault="002C641F" w:rsidP="0075659F">
            <w:r w:rsidRPr="008B2760">
              <w:t>enddate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结束日期</w:t>
            </w:r>
          </w:p>
        </w:tc>
        <w:tc>
          <w:tcPr>
            <w:tcW w:w="2838" w:type="dxa"/>
          </w:tcPr>
          <w:p w:rsidR="002C641F" w:rsidRDefault="002C641F" w:rsidP="0075659F">
            <w:r>
              <w:rPr>
                <w:rFonts w:hint="eastAsia"/>
              </w:rPr>
              <w:t>否</w:t>
            </w:r>
          </w:p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12898" w:rsidRDefault="002C641F" w:rsidP="0075659F">
            <w:r w:rsidRPr="00810C71">
              <w:t>s_hour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</w:p>
        </w:tc>
        <w:tc>
          <w:tcPr>
            <w:tcW w:w="2838" w:type="dxa"/>
          </w:tcPr>
          <w:p w:rsidR="002C641F" w:rsidRDefault="002C641F" w:rsidP="0075659F"/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12898" w:rsidRDefault="002C641F" w:rsidP="0075659F">
            <w:r w:rsidRPr="00810C71">
              <w:t>s_minute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  <w:tc>
          <w:tcPr>
            <w:tcW w:w="2838" w:type="dxa"/>
          </w:tcPr>
          <w:p w:rsidR="002C641F" w:rsidRDefault="002C641F" w:rsidP="0075659F"/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12898" w:rsidRDefault="002C641F" w:rsidP="0075659F">
            <w:r w:rsidRPr="00810C71">
              <w:t>e_hour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</w:t>
            </w:r>
          </w:p>
        </w:tc>
        <w:tc>
          <w:tcPr>
            <w:tcW w:w="2838" w:type="dxa"/>
          </w:tcPr>
          <w:p w:rsidR="002C641F" w:rsidRDefault="002C641F" w:rsidP="0075659F"/>
        </w:tc>
      </w:tr>
      <w:tr w:rsidR="002C641F" w:rsidRPr="0051310A" w:rsidTr="0075659F">
        <w:trPr>
          <w:trHeight w:val="325"/>
        </w:trPr>
        <w:tc>
          <w:tcPr>
            <w:tcW w:w="2837" w:type="dxa"/>
          </w:tcPr>
          <w:p w:rsidR="002C641F" w:rsidRPr="00012898" w:rsidRDefault="002C641F" w:rsidP="0075659F">
            <w:r w:rsidRPr="00810C71">
              <w:t>e_minute</w:t>
            </w:r>
          </w:p>
        </w:tc>
        <w:tc>
          <w:tcPr>
            <w:tcW w:w="2837" w:type="dxa"/>
          </w:tcPr>
          <w:p w:rsidR="002C641F" w:rsidRDefault="002C641F" w:rsidP="0075659F"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  <w:tc>
          <w:tcPr>
            <w:tcW w:w="2838" w:type="dxa"/>
          </w:tcPr>
          <w:p w:rsidR="002C641F" w:rsidRDefault="002C641F" w:rsidP="0075659F"/>
        </w:tc>
      </w:tr>
    </w:tbl>
    <w:p w:rsidR="002C641F" w:rsidRDefault="002C641F" w:rsidP="002C641F">
      <w:r w:rsidRPr="002406EC">
        <w:rPr>
          <w:rFonts w:hint="eastAsia"/>
        </w:rPr>
        <w:t>参数说明</w:t>
      </w:r>
      <w:r>
        <w:rPr>
          <w:rFonts w:hint="eastAsia"/>
        </w:rPr>
        <w:t>：</w:t>
      </w:r>
    </w:p>
    <w:p w:rsidR="002C641F" w:rsidRDefault="002C641F" w:rsidP="002C641F">
      <w:r w:rsidRPr="00044B00">
        <w:t>isallday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时，只需要提交</w:t>
      </w:r>
      <w:r w:rsidRPr="00012898">
        <w:t>startdate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必须把</w:t>
      </w:r>
      <w:r>
        <w:rPr>
          <w:rFonts w:hint="eastAsia"/>
        </w:rPr>
        <w:t xml:space="preserve"> </w:t>
      </w:r>
      <w:r w:rsidRPr="00012898">
        <w:t>startdate</w:t>
      </w:r>
      <w:r>
        <w:rPr>
          <w:rFonts w:hint="eastAsia"/>
        </w:rPr>
        <w:t>、</w:t>
      </w:r>
      <w:r w:rsidRPr="00810C71">
        <w:t>s_hour</w:t>
      </w:r>
      <w:r>
        <w:rPr>
          <w:rFonts w:hint="eastAsia"/>
        </w:rPr>
        <w:t>、</w:t>
      </w:r>
      <w:r w:rsidRPr="00810C71">
        <w:t>s_minute</w:t>
      </w:r>
      <w:r>
        <w:rPr>
          <w:rFonts w:hint="eastAsia"/>
        </w:rPr>
        <w:t>一起提</w:t>
      </w:r>
      <w:r>
        <w:rPr>
          <w:rFonts w:hint="eastAsia"/>
        </w:rPr>
        <w:lastRenderedPageBreak/>
        <w:t>交</w:t>
      </w:r>
    </w:p>
    <w:p w:rsidR="002C641F" w:rsidRDefault="002C641F" w:rsidP="002C641F">
      <w:r w:rsidRPr="008D3F69">
        <w:t>isend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时，需要提交结束日期时间，同时参考</w:t>
      </w:r>
      <w:r w:rsidRPr="00044B00">
        <w:t>isallday</w:t>
      </w:r>
      <w:r>
        <w:rPr>
          <w:rFonts w:hint="eastAsia"/>
        </w:rPr>
        <w:t>属性，提交对应的结束日、时、分</w:t>
      </w:r>
    </w:p>
    <w:p w:rsidR="00071927" w:rsidRDefault="00071927" w:rsidP="00CD240E">
      <w:pPr>
        <w:rPr>
          <w:b/>
          <w:sz w:val="24"/>
          <w:shd w:val="clear" w:color="auto" w:fill="00B050"/>
        </w:rPr>
      </w:pPr>
    </w:p>
    <w:p w:rsidR="00CD240E" w:rsidRPr="00DB44DE" w:rsidRDefault="00081116" w:rsidP="00AC0098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62" w:name="_Toc479267129"/>
      <w:r w:rsidRPr="00DB44DE">
        <w:rPr>
          <w:rFonts w:hint="eastAsia"/>
          <w:sz w:val="28"/>
          <w:szCs w:val="28"/>
        </w:rPr>
        <w:t>APP</w:t>
      </w:r>
      <w:r w:rsidRPr="00DB44DE">
        <w:rPr>
          <w:rFonts w:hint="eastAsia"/>
          <w:sz w:val="28"/>
          <w:szCs w:val="28"/>
        </w:rPr>
        <w:t>呼叫接口</w:t>
      </w:r>
      <w:r w:rsidRPr="00DB44DE">
        <w:rPr>
          <w:rFonts w:hint="eastAsia"/>
          <w:sz w:val="28"/>
          <w:szCs w:val="28"/>
        </w:rPr>
        <w:t xml:space="preserve"> </w:t>
      </w:r>
      <w:r w:rsidRPr="00DB44DE">
        <w:rPr>
          <w:sz w:val="28"/>
          <w:szCs w:val="28"/>
        </w:rPr>
        <w:t>appCallBack</w:t>
      </w:r>
      <w:r w:rsidRPr="00DB44DE">
        <w:rPr>
          <w:rFonts w:hint="eastAsia"/>
          <w:sz w:val="28"/>
          <w:szCs w:val="28"/>
        </w:rPr>
        <w:t>.html</w:t>
      </w:r>
      <w:bookmarkEnd w:id="62"/>
    </w:p>
    <w:p w:rsidR="00CD240E" w:rsidRDefault="00CD240E" w:rsidP="00CD240E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CD240E" w:rsidRPr="0051310A" w:rsidTr="00BB7730">
        <w:trPr>
          <w:trHeight w:val="325"/>
        </w:trPr>
        <w:tc>
          <w:tcPr>
            <w:tcW w:w="2837" w:type="dxa"/>
            <w:shd w:val="clear" w:color="auto" w:fill="31849B"/>
          </w:tcPr>
          <w:p w:rsidR="00CD240E" w:rsidRPr="0051310A" w:rsidRDefault="00CD240E" w:rsidP="00BB773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CD240E" w:rsidRPr="0051310A" w:rsidRDefault="00CD240E" w:rsidP="00BB773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CD240E" w:rsidRPr="0051310A" w:rsidRDefault="00CD240E" w:rsidP="00BB7730">
            <w:r>
              <w:rPr>
                <w:rFonts w:hint="eastAsia"/>
              </w:rPr>
              <w:t>必须</w:t>
            </w:r>
          </w:p>
        </w:tc>
      </w:tr>
      <w:tr w:rsidR="00CD240E" w:rsidRPr="0051310A" w:rsidTr="00BB7730">
        <w:trPr>
          <w:trHeight w:val="309"/>
        </w:trPr>
        <w:tc>
          <w:tcPr>
            <w:tcW w:w="2837" w:type="dxa"/>
          </w:tcPr>
          <w:p w:rsidR="00CD240E" w:rsidRDefault="00CD240E" w:rsidP="00BB7730">
            <w:r w:rsidRPr="00401844">
              <w:t>account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  <w:tr w:rsidR="00CD240E" w:rsidRPr="0051310A" w:rsidTr="00BB7730">
        <w:trPr>
          <w:trHeight w:val="325"/>
        </w:trPr>
        <w:tc>
          <w:tcPr>
            <w:tcW w:w="2837" w:type="dxa"/>
          </w:tcPr>
          <w:p w:rsidR="00CD240E" w:rsidRDefault="00CD240E" w:rsidP="00BB7730">
            <w:r w:rsidRPr="00DB4874">
              <w:t>passwd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  <w:tr w:rsidR="00CD240E" w:rsidRPr="0051310A" w:rsidTr="00BB7730">
        <w:trPr>
          <w:trHeight w:val="325"/>
        </w:trPr>
        <w:tc>
          <w:tcPr>
            <w:tcW w:w="2837" w:type="dxa"/>
          </w:tcPr>
          <w:p w:rsidR="00CD240E" w:rsidRDefault="00CD240E" w:rsidP="00BB7730">
            <w:r w:rsidRPr="00915C47">
              <w:t>domain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  <w:tr w:rsidR="00CD240E" w:rsidRPr="0051310A" w:rsidTr="00BB7730">
        <w:trPr>
          <w:trHeight w:val="325"/>
        </w:trPr>
        <w:tc>
          <w:tcPr>
            <w:tcW w:w="2837" w:type="dxa"/>
          </w:tcPr>
          <w:p w:rsidR="00CD240E" w:rsidRPr="00915C47" w:rsidRDefault="00CD240E" w:rsidP="00BB773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  <w:tr w:rsidR="00CD240E" w:rsidRPr="0051310A" w:rsidTr="00BB7730">
        <w:trPr>
          <w:trHeight w:val="325"/>
        </w:trPr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exten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分机号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  <w:tr w:rsidR="00CD240E" w:rsidRPr="0051310A" w:rsidTr="00BB7730">
        <w:trPr>
          <w:trHeight w:val="325"/>
        </w:trPr>
        <w:tc>
          <w:tcPr>
            <w:tcW w:w="2837" w:type="dxa"/>
          </w:tcPr>
          <w:p w:rsidR="00CD240E" w:rsidRDefault="00CD240E" w:rsidP="00BB7730">
            <w:r w:rsidRPr="00CD240E">
              <w:t>toPhone</w:t>
            </w:r>
          </w:p>
        </w:tc>
        <w:tc>
          <w:tcPr>
            <w:tcW w:w="2837" w:type="dxa"/>
          </w:tcPr>
          <w:p w:rsidR="00CD240E" w:rsidRDefault="00CD240E" w:rsidP="00BB7730">
            <w:r>
              <w:rPr>
                <w:rFonts w:hint="eastAsia"/>
              </w:rPr>
              <w:t>拨打的号码</w:t>
            </w:r>
          </w:p>
        </w:tc>
        <w:tc>
          <w:tcPr>
            <w:tcW w:w="2838" w:type="dxa"/>
          </w:tcPr>
          <w:p w:rsidR="00CD240E" w:rsidRDefault="00CD240E" w:rsidP="00BB7730">
            <w:r>
              <w:rPr>
                <w:rFonts w:hint="eastAsia"/>
              </w:rPr>
              <w:t>是</w:t>
            </w:r>
          </w:p>
        </w:tc>
      </w:tr>
    </w:tbl>
    <w:p w:rsidR="00CD240E" w:rsidRDefault="00CD240E" w:rsidP="00CD240E">
      <w:r w:rsidRPr="002406EC">
        <w:rPr>
          <w:rFonts w:hint="eastAsia"/>
        </w:rPr>
        <w:t>参数说明</w:t>
      </w:r>
      <w:r>
        <w:rPr>
          <w:rFonts w:hint="eastAsia"/>
        </w:rPr>
        <w:t>：</w:t>
      </w:r>
    </w:p>
    <w:p w:rsidR="00CD240E" w:rsidRDefault="00CD240E" w:rsidP="00CD240E">
      <w:r>
        <w:rPr>
          <w:rFonts w:hint="eastAsia"/>
        </w:rPr>
        <w:t>本接口必须要先设置为外出模式才能调用成功</w:t>
      </w:r>
    </w:p>
    <w:p w:rsidR="00CD240E" w:rsidRDefault="00CD240E" w:rsidP="00CD240E">
      <w:r>
        <w:rPr>
          <w:rFonts w:hint="eastAsia"/>
        </w:rPr>
        <w:t>exten</w:t>
      </w:r>
      <w:r>
        <w:rPr>
          <w:rFonts w:hint="eastAsia"/>
        </w:rPr>
        <w:t>为用户的分机号，在用户信息里面</w:t>
      </w:r>
      <w:r>
        <w:rPr>
          <w:rFonts w:hint="eastAsia"/>
        </w:rPr>
        <w:t xml:space="preserve"> </w:t>
      </w:r>
    </w:p>
    <w:p w:rsidR="00CD240E" w:rsidRDefault="00CD240E" w:rsidP="00CD240E">
      <w:r w:rsidRPr="00CD240E">
        <w:t>toPhone</w:t>
      </w:r>
      <w:r>
        <w:rPr>
          <w:rFonts w:hint="eastAsia"/>
        </w:rPr>
        <w:t>为需要拨打的号码</w:t>
      </w:r>
    </w:p>
    <w:p w:rsidR="00F0700D" w:rsidRDefault="00F0700D" w:rsidP="00CD240E"/>
    <w:p w:rsidR="00F0700D" w:rsidRPr="00DB44DE" w:rsidRDefault="00F0700D" w:rsidP="00F0700D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63" w:name="_Toc479267130"/>
      <w:r w:rsidRPr="00DB44DE">
        <w:rPr>
          <w:rFonts w:hint="eastAsia"/>
          <w:sz w:val="28"/>
          <w:szCs w:val="28"/>
        </w:rPr>
        <w:t>获取是否为外出模式</w:t>
      </w:r>
      <w:r w:rsidRPr="00DB44DE">
        <w:rPr>
          <w:rFonts w:hint="eastAsia"/>
          <w:sz w:val="28"/>
          <w:szCs w:val="28"/>
        </w:rPr>
        <w:t xml:space="preserve"> </w:t>
      </w:r>
      <w:r w:rsidRPr="00DB44DE">
        <w:rPr>
          <w:sz w:val="28"/>
          <w:szCs w:val="28"/>
        </w:rPr>
        <w:t>appGetUserModel</w:t>
      </w:r>
      <w:r w:rsidRPr="00DB44DE">
        <w:rPr>
          <w:rFonts w:hint="eastAsia"/>
          <w:sz w:val="28"/>
          <w:szCs w:val="28"/>
        </w:rPr>
        <w:t>.html</w:t>
      </w:r>
      <w:bookmarkEnd w:id="63"/>
    </w:p>
    <w:p w:rsidR="00F0700D" w:rsidRDefault="00F0700D" w:rsidP="00F0700D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F0700D" w:rsidRPr="0051310A" w:rsidTr="00BB7730">
        <w:trPr>
          <w:trHeight w:val="325"/>
        </w:trPr>
        <w:tc>
          <w:tcPr>
            <w:tcW w:w="2837" w:type="dxa"/>
            <w:shd w:val="clear" w:color="auto" w:fill="31849B"/>
          </w:tcPr>
          <w:p w:rsidR="00F0700D" w:rsidRPr="0051310A" w:rsidRDefault="00F0700D" w:rsidP="00BB773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F0700D" w:rsidRPr="0051310A" w:rsidRDefault="00F0700D" w:rsidP="00BB773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F0700D" w:rsidRPr="0051310A" w:rsidRDefault="00F0700D" w:rsidP="00BB7730">
            <w:r>
              <w:rPr>
                <w:rFonts w:hint="eastAsia"/>
              </w:rPr>
              <w:t>必须</w:t>
            </w:r>
          </w:p>
        </w:tc>
      </w:tr>
      <w:tr w:rsidR="00F0700D" w:rsidRPr="0051310A" w:rsidTr="00BB7730">
        <w:trPr>
          <w:trHeight w:val="309"/>
        </w:trPr>
        <w:tc>
          <w:tcPr>
            <w:tcW w:w="2837" w:type="dxa"/>
          </w:tcPr>
          <w:p w:rsidR="00F0700D" w:rsidRDefault="00F0700D" w:rsidP="00BB7730">
            <w:r w:rsidRPr="00401844">
              <w:t>account</w:t>
            </w:r>
          </w:p>
        </w:tc>
        <w:tc>
          <w:tcPr>
            <w:tcW w:w="2837" w:type="dxa"/>
          </w:tcPr>
          <w:p w:rsidR="00F0700D" w:rsidRDefault="00F0700D" w:rsidP="00BB773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F0700D" w:rsidRDefault="00F0700D" w:rsidP="00BB7730">
            <w:r>
              <w:rPr>
                <w:rFonts w:hint="eastAsia"/>
              </w:rPr>
              <w:t>是</w:t>
            </w:r>
          </w:p>
        </w:tc>
      </w:tr>
      <w:tr w:rsidR="00F0700D" w:rsidRPr="0051310A" w:rsidTr="00BB7730">
        <w:trPr>
          <w:trHeight w:val="325"/>
        </w:trPr>
        <w:tc>
          <w:tcPr>
            <w:tcW w:w="2837" w:type="dxa"/>
          </w:tcPr>
          <w:p w:rsidR="00F0700D" w:rsidRDefault="00F0700D" w:rsidP="00BB7730">
            <w:r w:rsidRPr="00DB4874">
              <w:t>passwd</w:t>
            </w:r>
          </w:p>
        </w:tc>
        <w:tc>
          <w:tcPr>
            <w:tcW w:w="2837" w:type="dxa"/>
          </w:tcPr>
          <w:p w:rsidR="00F0700D" w:rsidRDefault="00F0700D" w:rsidP="00BB773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F0700D" w:rsidRDefault="00F0700D" w:rsidP="00BB7730">
            <w:r>
              <w:rPr>
                <w:rFonts w:hint="eastAsia"/>
              </w:rPr>
              <w:t>是</w:t>
            </w:r>
          </w:p>
        </w:tc>
      </w:tr>
      <w:tr w:rsidR="00F0700D" w:rsidRPr="0051310A" w:rsidTr="00BB7730">
        <w:trPr>
          <w:trHeight w:val="325"/>
        </w:trPr>
        <w:tc>
          <w:tcPr>
            <w:tcW w:w="2837" w:type="dxa"/>
          </w:tcPr>
          <w:p w:rsidR="00F0700D" w:rsidRDefault="00F0700D" w:rsidP="00BB7730">
            <w:r w:rsidRPr="00915C47">
              <w:t>domain</w:t>
            </w:r>
          </w:p>
        </w:tc>
        <w:tc>
          <w:tcPr>
            <w:tcW w:w="2837" w:type="dxa"/>
          </w:tcPr>
          <w:p w:rsidR="00F0700D" w:rsidRDefault="00F0700D" w:rsidP="00BB773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F0700D" w:rsidRDefault="00F0700D" w:rsidP="00BB7730">
            <w:r>
              <w:rPr>
                <w:rFonts w:hint="eastAsia"/>
              </w:rPr>
              <w:t>是</w:t>
            </w:r>
          </w:p>
        </w:tc>
      </w:tr>
      <w:tr w:rsidR="00F0700D" w:rsidRPr="0051310A" w:rsidTr="00BB7730">
        <w:trPr>
          <w:trHeight w:val="325"/>
        </w:trPr>
        <w:tc>
          <w:tcPr>
            <w:tcW w:w="2837" w:type="dxa"/>
          </w:tcPr>
          <w:p w:rsidR="00F0700D" w:rsidRPr="00915C47" w:rsidRDefault="00F0700D" w:rsidP="00BB773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F0700D" w:rsidRDefault="00F0700D" w:rsidP="00BB773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F0700D" w:rsidRDefault="00F0700D" w:rsidP="00BB7730">
            <w:r>
              <w:rPr>
                <w:rFonts w:hint="eastAsia"/>
              </w:rPr>
              <w:t>是</w:t>
            </w:r>
          </w:p>
        </w:tc>
      </w:tr>
    </w:tbl>
    <w:p w:rsidR="00F0700D" w:rsidRDefault="00F0700D" w:rsidP="00CD240E">
      <w:r>
        <w:rPr>
          <w:rFonts w:hint="eastAsia"/>
        </w:rPr>
        <w:t>实时获取状态</w:t>
      </w:r>
    </w:p>
    <w:p w:rsidR="00F0700D" w:rsidRDefault="00F0700D" w:rsidP="00CD240E">
      <w:r>
        <w:rPr>
          <w:rFonts w:hint="eastAsia"/>
        </w:rPr>
        <w:t>调用说明：</w:t>
      </w:r>
    </w:p>
    <w:p w:rsidR="00F0700D" w:rsidRDefault="00F0700D" w:rsidP="00CD240E">
      <w:r>
        <w:rPr>
          <w:rFonts w:hint="eastAsia"/>
        </w:rPr>
        <w:t>每打开首页时</w:t>
      </w:r>
      <w:r>
        <w:rPr>
          <w:rFonts w:hint="eastAsia"/>
        </w:rPr>
        <w:t xml:space="preserve"> </w:t>
      </w:r>
      <w:r>
        <w:rPr>
          <w:rFonts w:hint="eastAsia"/>
        </w:rPr>
        <w:t>调用一次</w:t>
      </w:r>
      <w:r>
        <w:rPr>
          <w:rFonts w:hint="eastAsia"/>
        </w:rPr>
        <w:t xml:space="preserve"> </w:t>
      </w:r>
    </w:p>
    <w:p w:rsidR="00F0700D" w:rsidRDefault="00F0700D" w:rsidP="00CD240E">
      <w:r>
        <w:rPr>
          <w:rFonts w:hint="eastAsia"/>
        </w:rPr>
        <w:t>如果返回</w:t>
      </w:r>
      <w:r>
        <w:rPr>
          <w:rFonts w:hint="eastAsia"/>
        </w:rPr>
        <w:t xml:space="preserve"> </w:t>
      </w:r>
      <w:r w:rsidRPr="00F0700D">
        <w:t>result</w:t>
      </w:r>
      <w:r>
        <w:rPr>
          <w:rFonts w:hint="eastAsia"/>
        </w:rPr>
        <w:t xml:space="preserve"> = 1000  </w:t>
      </w:r>
      <w:r w:rsidRPr="00F0700D">
        <w:t>data</w:t>
      </w:r>
      <w:r>
        <w:rPr>
          <w:rFonts w:hint="eastAsia"/>
        </w:rPr>
        <w:t xml:space="preserve"> = 1 </w:t>
      </w:r>
      <w:r>
        <w:rPr>
          <w:rFonts w:hint="eastAsia"/>
        </w:rPr>
        <w:t>为外出模式</w:t>
      </w:r>
    </w:p>
    <w:p w:rsidR="00F0700D" w:rsidRDefault="00F0700D" w:rsidP="00F0700D">
      <w:r>
        <w:rPr>
          <w:rFonts w:hint="eastAsia"/>
        </w:rPr>
        <w:t>如果返回</w:t>
      </w:r>
      <w:r>
        <w:rPr>
          <w:rFonts w:hint="eastAsia"/>
        </w:rPr>
        <w:t xml:space="preserve"> </w:t>
      </w:r>
      <w:r w:rsidRPr="00F0700D">
        <w:t>result</w:t>
      </w:r>
      <w:r>
        <w:rPr>
          <w:rFonts w:hint="eastAsia"/>
        </w:rPr>
        <w:t xml:space="preserve"> = 1000  </w:t>
      </w:r>
      <w:r w:rsidRPr="00F0700D">
        <w:t>data</w:t>
      </w:r>
      <w:r>
        <w:rPr>
          <w:rFonts w:hint="eastAsia"/>
        </w:rPr>
        <w:t xml:space="preserve"> = 0 </w:t>
      </w:r>
      <w:r>
        <w:rPr>
          <w:rFonts w:hint="eastAsia"/>
        </w:rPr>
        <w:t>为办公模式</w:t>
      </w:r>
    </w:p>
    <w:p w:rsidR="00F0700D" w:rsidRDefault="00F0700D" w:rsidP="00F0700D">
      <w:r>
        <w:rPr>
          <w:rFonts w:hint="eastAsia"/>
        </w:rPr>
        <w:t>得到结果为以上情况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反复调用</w:t>
      </w:r>
    </w:p>
    <w:p w:rsidR="00F0700D" w:rsidRPr="00F0700D" w:rsidRDefault="00F0700D" w:rsidP="00F0700D">
      <w:r>
        <w:rPr>
          <w:rFonts w:hint="eastAsia"/>
        </w:rPr>
        <w:t>如果返回</w:t>
      </w:r>
      <w:r>
        <w:rPr>
          <w:rFonts w:hint="eastAsia"/>
        </w:rPr>
        <w:t xml:space="preserve"> </w:t>
      </w:r>
      <w:r w:rsidRPr="00F0700D">
        <w:t>result</w:t>
      </w:r>
      <w:r>
        <w:rPr>
          <w:rFonts w:hint="eastAsia"/>
        </w:rPr>
        <w:t xml:space="preserve"> = 1011 </w:t>
      </w:r>
      <w:r>
        <w:rPr>
          <w:rFonts w:hint="eastAsia"/>
        </w:rPr>
        <w:t>则</w:t>
      </w:r>
      <w:r>
        <w:rPr>
          <w:rFonts w:hint="eastAsia"/>
        </w:rPr>
        <w:t xml:space="preserve"> pbx </w:t>
      </w:r>
      <w:r>
        <w:rPr>
          <w:rFonts w:hint="eastAsia"/>
        </w:rPr>
        <w:t>为本地部署</w:t>
      </w:r>
      <w:r>
        <w:rPr>
          <w:rFonts w:hint="eastAsia"/>
        </w:rPr>
        <w:t xml:space="preserve">  </w:t>
      </w:r>
      <w:r w:rsidR="0081449D">
        <w:rPr>
          <w:rFonts w:hint="eastAsia"/>
        </w:rPr>
        <w:t>不用</w:t>
      </w:r>
      <w:r>
        <w:rPr>
          <w:rFonts w:hint="eastAsia"/>
        </w:rPr>
        <w:t>反复调用</w:t>
      </w:r>
    </w:p>
    <w:p w:rsidR="00F0700D" w:rsidRDefault="00F0700D" w:rsidP="00CD240E"/>
    <w:p w:rsidR="00C66832" w:rsidRPr="00DB44DE" w:rsidRDefault="00C66832" w:rsidP="00C66832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64" w:name="_Toc479267131"/>
      <w:r w:rsidRPr="00DB44DE">
        <w:rPr>
          <w:rFonts w:hint="eastAsia"/>
          <w:sz w:val="28"/>
          <w:szCs w:val="28"/>
        </w:rPr>
        <w:t>新增客户资料</w:t>
      </w:r>
      <w:r w:rsidRPr="00DB44DE">
        <w:rPr>
          <w:rFonts w:hint="eastAsia"/>
          <w:sz w:val="28"/>
          <w:szCs w:val="28"/>
        </w:rPr>
        <w:t xml:space="preserve"> </w:t>
      </w:r>
      <w:r w:rsidRPr="00DB44DE">
        <w:rPr>
          <w:sz w:val="28"/>
          <w:szCs w:val="28"/>
        </w:rPr>
        <w:t>appAddCust</w:t>
      </w:r>
      <w:r w:rsidRPr="00DB44DE">
        <w:rPr>
          <w:rFonts w:hint="eastAsia"/>
          <w:sz w:val="28"/>
          <w:szCs w:val="28"/>
        </w:rPr>
        <w:t>.html</w:t>
      </w:r>
      <w:bookmarkEnd w:id="64"/>
    </w:p>
    <w:p w:rsidR="00C66832" w:rsidRDefault="00C66832" w:rsidP="00C66832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C66832" w:rsidRPr="0051310A" w:rsidTr="00BB7730">
        <w:trPr>
          <w:trHeight w:val="325"/>
        </w:trPr>
        <w:tc>
          <w:tcPr>
            <w:tcW w:w="2837" w:type="dxa"/>
            <w:shd w:val="clear" w:color="auto" w:fill="31849B"/>
          </w:tcPr>
          <w:p w:rsidR="00C66832" w:rsidRPr="0051310A" w:rsidRDefault="00C66832" w:rsidP="00BB7730">
            <w:r w:rsidRPr="0051310A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C66832" w:rsidRPr="0051310A" w:rsidRDefault="00C66832" w:rsidP="00BB773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C66832" w:rsidRPr="0051310A" w:rsidRDefault="00C66832" w:rsidP="00BB7730">
            <w:r>
              <w:rPr>
                <w:rFonts w:hint="eastAsia"/>
              </w:rPr>
              <w:t>必须</w:t>
            </w:r>
          </w:p>
        </w:tc>
      </w:tr>
      <w:tr w:rsidR="00C66832" w:rsidRPr="0051310A" w:rsidTr="00BB7730">
        <w:trPr>
          <w:trHeight w:val="309"/>
        </w:trPr>
        <w:tc>
          <w:tcPr>
            <w:tcW w:w="2837" w:type="dxa"/>
          </w:tcPr>
          <w:p w:rsidR="00C66832" w:rsidRDefault="00C66832" w:rsidP="00BB7730">
            <w:r w:rsidRPr="00401844">
              <w:t>account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DB4874">
              <w:t>passwd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915C47">
              <w:t>domain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Pr="00915C47" w:rsidRDefault="00C66832" w:rsidP="00BB773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C66832">
              <w:t>customer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客户名称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C66832">
              <w:t>mobile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联系号码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是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C66832">
              <w:t>remark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备注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否</w:t>
            </w:r>
          </w:p>
        </w:tc>
      </w:tr>
      <w:tr w:rsidR="00C66832" w:rsidRPr="0051310A" w:rsidTr="00BB7730">
        <w:trPr>
          <w:trHeight w:val="325"/>
        </w:trPr>
        <w:tc>
          <w:tcPr>
            <w:tcW w:w="2837" w:type="dxa"/>
          </w:tcPr>
          <w:p w:rsidR="00C66832" w:rsidRDefault="00C66832" w:rsidP="00BB7730">
            <w:r w:rsidRPr="00C66832">
              <w:t>address</w:t>
            </w:r>
          </w:p>
        </w:tc>
        <w:tc>
          <w:tcPr>
            <w:tcW w:w="2837" w:type="dxa"/>
          </w:tcPr>
          <w:p w:rsidR="00C66832" w:rsidRDefault="00C66832" w:rsidP="00BB7730">
            <w:r>
              <w:rPr>
                <w:rFonts w:hint="eastAsia"/>
              </w:rPr>
              <w:t>地址</w:t>
            </w:r>
          </w:p>
        </w:tc>
        <w:tc>
          <w:tcPr>
            <w:tcW w:w="2838" w:type="dxa"/>
          </w:tcPr>
          <w:p w:rsidR="00C66832" w:rsidRDefault="00C66832" w:rsidP="00BB7730">
            <w:r>
              <w:rPr>
                <w:rFonts w:hint="eastAsia"/>
              </w:rPr>
              <w:t>否</w:t>
            </w:r>
          </w:p>
        </w:tc>
      </w:tr>
    </w:tbl>
    <w:p w:rsidR="00C66832" w:rsidRDefault="00C66832" w:rsidP="00CD240E"/>
    <w:p w:rsidR="00C66832" w:rsidRDefault="00C66832" w:rsidP="00CD240E"/>
    <w:p w:rsidR="00DC2978" w:rsidRPr="00DF477E" w:rsidRDefault="000508EA" w:rsidP="007E6FD4">
      <w:pPr>
        <w:pStyle w:val="3"/>
        <w:numPr>
          <w:ilvl w:val="0"/>
          <w:numId w:val="1"/>
        </w:numPr>
        <w:rPr>
          <w:sz w:val="28"/>
          <w:szCs w:val="28"/>
          <w:shd w:val="clear" w:color="auto" w:fill="00B050"/>
        </w:rPr>
      </w:pPr>
      <w:bookmarkStart w:id="65" w:name="_Toc479267132"/>
      <w:r w:rsidRPr="00DF477E">
        <w:rPr>
          <w:rFonts w:hint="eastAsia"/>
          <w:sz w:val="28"/>
          <w:szCs w:val="28"/>
          <w:shd w:val="clear" w:color="auto" w:fill="00B050"/>
        </w:rPr>
        <w:t>我的任务</w:t>
      </w:r>
      <w:r w:rsidR="00DC2978" w:rsidRPr="00DF477E">
        <w:rPr>
          <w:rFonts w:hint="eastAsia"/>
          <w:sz w:val="28"/>
          <w:szCs w:val="28"/>
          <w:shd w:val="clear" w:color="auto" w:fill="00B050"/>
        </w:rPr>
        <w:t xml:space="preserve"> </w:t>
      </w:r>
      <w:r w:rsidR="00B70DA6" w:rsidRPr="00DF477E">
        <w:rPr>
          <w:sz w:val="28"/>
          <w:szCs w:val="28"/>
          <w:shd w:val="clear" w:color="auto" w:fill="00B050"/>
        </w:rPr>
        <w:t>appTaskList</w:t>
      </w:r>
      <w:r w:rsidR="00DC2978" w:rsidRPr="00DF477E">
        <w:rPr>
          <w:rFonts w:hint="eastAsia"/>
          <w:sz w:val="28"/>
          <w:szCs w:val="28"/>
          <w:shd w:val="clear" w:color="auto" w:fill="00B050"/>
        </w:rPr>
        <w:t>.html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AF7898" w:rsidRPr="0051310A" w:rsidTr="00A501DE">
        <w:trPr>
          <w:trHeight w:val="325"/>
        </w:trPr>
        <w:tc>
          <w:tcPr>
            <w:tcW w:w="2837" w:type="dxa"/>
            <w:shd w:val="clear" w:color="auto" w:fill="31849B"/>
          </w:tcPr>
          <w:p w:rsidR="00AF7898" w:rsidRPr="0051310A" w:rsidRDefault="00AF7898" w:rsidP="00A501D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AF7898" w:rsidRPr="0051310A" w:rsidRDefault="00AF7898" w:rsidP="00A501D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AF7898" w:rsidRPr="0051310A" w:rsidRDefault="00AF7898" w:rsidP="00A501DE">
            <w:r>
              <w:rPr>
                <w:rFonts w:hint="eastAsia"/>
              </w:rPr>
              <w:t>必须</w:t>
            </w:r>
          </w:p>
        </w:tc>
      </w:tr>
      <w:tr w:rsidR="00AF7898" w:rsidRPr="0051310A" w:rsidTr="00A501DE">
        <w:trPr>
          <w:trHeight w:val="309"/>
        </w:trPr>
        <w:tc>
          <w:tcPr>
            <w:tcW w:w="2837" w:type="dxa"/>
          </w:tcPr>
          <w:p w:rsidR="00AF7898" w:rsidRDefault="00AF7898" w:rsidP="00A501DE">
            <w:r w:rsidRPr="00401844">
              <w:t>account</w:t>
            </w:r>
          </w:p>
        </w:tc>
        <w:tc>
          <w:tcPr>
            <w:tcW w:w="2837" w:type="dxa"/>
          </w:tcPr>
          <w:p w:rsidR="00AF7898" w:rsidRDefault="00AF7898" w:rsidP="00A501D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AF7898" w:rsidRDefault="00AF7898" w:rsidP="00A501DE">
            <w:r>
              <w:rPr>
                <w:rFonts w:hint="eastAsia"/>
              </w:rPr>
              <w:t>是</w:t>
            </w:r>
          </w:p>
        </w:tc>
      </w:tr>
      <w:tr w:rsidR="00AF7898" w:rsidRPr="0051310A" w:rsidTr="00A501DE">
        <w:trPr>
          <w:trHeight w:val="325"/>
        </w:trPr>
        <w:tc>
          <w:tcPr>
            <w:tcW w:w="2837" w:type="dxa"/>
          </w:tcPr>
          <w:p w:rsidR="00AF7898" w:rsidRDefault="00AF7898" w:rsidP="00A501DE">
            <w:r w:rsidRPr="00DB4874">
              <w:t>passwd</w:t>
            </w:r>
          </w:p>
        </w:tc>
        <w:tc>
          <w:tcPr>
            <w:tcW w:w="2837" w:type="dxa"/>
          </w:tcPr>
          <w:p w:rsidR="00AF7898" w:rsidRDefault="00AF7898" w:rsidP="00A501D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AF7898" w:rsidRDefault="00AF7898" w:rsidP="00A501DE">
            <w:r>
              <w:rPr>
                <w:rFonts w:hint="eastAsia"/>
              </w:rPr>
              <w:t>是</w:t>
            </w:r>
          </w:p>
        </w:tc>
      </w:tr>
      <w:tr w:rsidR="00AF7898" w:rsidRPr="0051310A" w:rsidTr="00A501DE">
        <w:trPr>
          <w:trHeight w:val="325"/>
        </w:trPr>
        <w:tc>
          <w:tcPr>
            <w:tcW w:w="2837" w:type="dxa"/>
          </w:tcPr>
          <w:p w:rsidR="00AF7898" w:rsidRDefault="00AF7898" w:rsidP="00A501DE">
            <w:r w:rsidRPr="00915C47">
              <w:t>domain</w:t>
            </w:r>
          </w:p>
        </w:tc>
        <w:tc>
          <w:tcPr>
            <w:tcW w:w="2837" w:type="dxa"/>
          </w:tcPr>
          <w:p w:rsidR="00AF7898" w:rsidRDefault="00AF7898" w:rsidP="00A501D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AF7898" w:rsidRDefault="00AF7898" w:rsidP="00A501DE">
            <w:r>
              <w:rPr>
                <w:rFonts w:hint="eastAsia"/>
              </w:rPr>
              <w:t>是</w:t>
            </w:r>
          </w:p>
        </w:tc>
      </w:tr>
      <w:tr w:rsidR="00AF7898" w:rsidRPr="0051310A" w:rsidTr="00A501DE">
        <w:trPr>
          <w:trHeight w:val="325"/>
        </w:trPr>
        <w:tc>
          <w:tcPr>
            <w:tcW w:w="2837" w:type="dxa"/>
          </w:tcPr>
          <w:p w:rsidR="00AF7898" w:rsidRPr="00915C47" w:rsidRDefault="00AF7898" w:rsidP="00A501D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AF7898" w:rsidRDefault="00AF7898" w:rsidP="00A501D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AF7898" w:rsidRDefault="00AF7898" w:rsidP="00A501DE">
            <w:r>
              <w:rPr>
                <w:rFonts w:hint="eastAsia"/>
              </w:rPr>
              <w:t>是</w:t>
            </w:r>
          </w:p>
        </w:tc>
      </w:tr>
    </w:tbl>
    <w:p w:rsidR="00AF7898" w:rsidRPr="00194FD7" w:rsidRDefault="00AF7898" w:rsidP="00194FD7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AF7898" w:rsidRDefault="00AF7898" w:rsidP="00194FD7">
      <w:r>
        <w:rPr>
          <w:rFonts w:hint="eastAsia"/>
        </w:rPr>
        <w:t>返回</w:t>
      </w:r>
    </w:p>
    <w:p w:rsidR="00AF7898" w:rsidRDefault="00AF7898" w:rsidP="00194FD7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AF7898" w:rsidRPr="00A10A2B" w:rsidTr="00A501DE">
        <w:tc>
          <w:tcPr>
            <w:tcW w:w="2840" w:type="dxa"/>
            <w:shd w:val="clear" w:color="auto" w:fill="31849B"/>
          </w:tcPr>
          <w:p w:rsidR="00AF7898" w:rsidRPr="000051A3" w:rsidRDefault="00AF7898" w:rsidP="00A501DE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AF7898" w:rsidRPr="000051A3" w:rsidRDefault="00AF7898" w:rsidP="00A501DE">
            <w:r w:rsidRPr="000051A3">
              <w:rPr>
                <w:rFonts w:hint="eastAsia"/>
              </w:rPr>
              <w:t>含义</w:t>
            </w:r>
          </w:p>
        </w:tc>
      </w:tr>
      <w:tr w:rsidR="00AF7898" w:rsidRPr="00A10A2B" w:rsidTr="00A501DE">
        <w:tc>
          <w:tcPr>
            <w:tcW w:w="2840" w:type="dxa"/>
          </w:tcPr>
          <w:p w:rsidR="00AF7898" w:rsidRPr="00CF51F5" w:rsidRDefault="00AF7898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AF7898" w:rsidRPr="00CF51F5" w:rsidRDefault="00AF7898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AF7898" w:rsidRPr="00A10A2B" w:rsidTr="00A501DE">
        <w:tc>
          <w:tcPr>
            <w:tcW w:w="2840" w:type="dxa"/>
          </w:tcPr>
          <w:p w:rsidR="00AF7898" w:rsidRPr="00CF51F5" w:rsidRDefault="00AF7898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AF7898" w:rsidRPr="00CF51F5" w:rsidRDefault="00AF7898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AF7898" w:rsidRPr="00A10A2B" w:rsidTr="00A501DE">
        <w:tc>
          <w:tcPr>
            <w:tcW w:w="2840" w:type="dxa"/>
          </w:tcPr>
          <w:p w:rsidR="00AF7898" w:rsidRDefault="00AF7898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5682" w:type="dxa"/>
          </w:tcPr>
          <w:p w:rsidR="00AF7898" w:rsidRDefault="00AF7898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</w:tr>
      <w:tr w:rsidR="00AF7898" w:rsidRPr="00A10A2B" w:rsidTr="00A501DE">
        <w:tc>
          <w:tcPr>
            <w:tcW w:w="2840" w:type="dxa"/>
            <w:vAlign w:val="center"/>
          </w:tcPr>
          <w:p w:rsidR="00AF7898" w:rsidRDefault="000C474B" w:rsidP="00A501DE">
            <w:pPr>
              <w:spacing w:line="360" w:lineRule="exact"/>
              <w:jc w:val="left"/>
              <w:rPr>
                <w:szCs w:val="21"/>
              </w:rPr>
            </w:pPr>
            <w:r w:rsidRPr="000C474B">
              <w:rPr>
                <w:szCs w:val="21"/>
              </w:rPr>
              <w:t>task_name</w:t>
            </w:r>
          </w:p>
        </w:tc>
        <w:tc>
          <w:tcPr>
            <w:tcW w:w="5682" w:type="dxa"/>
          </w:tcPr>
          <w:p w:rsidR="00AF7898" w:rsidRDefault="00DA4972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任务名称</w:t>
            </w:r>
          </w:p>
        </w:tc>
      </w:tr>
      <w:tr w:rsidR="00AF7898" w:rsidRPr="00A10A2B" w:rsidTr="00A501DE">
        <w:tc>
          <w:tcPr>
            <w:tcW w:w="2840" w:type="dxa"/>
            <w:vAlign w:val="center"/>
          </w:tcPr>
          <w:p w:rsidR="00AF7898" w:rsidRDefault="001B151D" w:rsidP="00A501DE">
            <w:pPr>
              <w:spacing w:line="360" w:lineRule="exact"/>
              <w:jc w:val="left"/>
              <w:rPr>
                <w:szCs w:val="21"/>
              </w:rPr>
            </w:pPr>
            <w:r w:rsidRPr="001B151D">
              <w:rPr>
                <w:szCs w:val="21"/>
              </w:rPr>
              <w:t>pro_name</w:t>
            </w:r>
          </w:p>
        </w:tc>
        <w:tc>
          <w:tcPr>
            <w:tcW w:w="5682" w:type="dxa"/>
          </w:tcPr>
          <w:p w:rsidR="00AF7898" w:rsidRDefault="00DA4972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</w:tr>
      <w:tr w:rsidR="00AF7898" w:rsidRPr="00A10A2B" w:rsidTr="00A501DE">
        <w:tc>
          <w:tcPr>
            <w:tcW w:w="2840" w:type="dxa"/>
            <w:vAlign w:val="center"/>
          </w:tcPr>
          <w:p w:rsidR="00AF7898" w:rsidRDefault="0086014E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537D97">
              <w:rPr>
                <w:rFonts w:hint="eastAsia"/>
                <w:szCs w:val="21"/>
              </w:rPr>
              <w:t>d</w:t>
            </w:r>
          </w:p>
        </w:tc>
        <w:tc>
          <w:tcPr>
            <w:tcW w:w="5682" w:type="dxa"/>
          </w:tcPr>
          <w:p w:rsidR="00AF7898" w:rsidRDefault="00AF7898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0602CC" w:rsidRPr="00A10A2B" w:rsidTr="00A501DE">
        <w:tc>
          <w:tcPr>
            <w:tcW w:w="2840" w:type="dxa"/>
            <w:vAlign w:val="center"/>
          </w:tcPr>
          <w:p w:rsidR="000602CC" w:rsidRDefault="000602CC" w:rsidP="00A501DE">
            <w:pPr>
              <w:spacing w:line="360" w:lineRule="exact"/>
              <w:jc w:val="left"/>
              <w:rPr>
                <w:szCs w:val="21"/>
              </w:rPr>
            </w:pPr>
            <w:r w:rsidRPr="00C2486E">
              <w:t>run_id</w:t>
            </w:r>
          </w:p>
        </w:tc>
        <w:tc>
          <w:tcPr>
            <w:tcW w:w="5682" w:type="dxa"/>
          </w:tcPr>
          <w:p w:rsidR="000602CC" w:rsidRDefault="00994D3B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序号</w:t>
            </w:r>
          </w:p>
        </w:tc>
      </w:tr>
      <w:tr w:rsidR="00AF7898" w:rsidRPr="00A10A2B" w:rsidTr="00A501DE">
        <w:tc>
          <w:tcPr>
            <w:tcW w:w="2840" w:type="dxa"/>
            <w:vAlign w:val="center"/>
          </w:tcPr>
          <w:p w:rsidR="00AF7898" w:rsidRPr="001D4913" w:rsidRDefault="00537D97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mobile</w:t>
            </w:r>
          </w:p>
        </w:tc>
        <w:tc>
          <w:tcPr>
            <w:tcW w:w="5682" w:type="dxa"/>
          </w:tcPr>
          <w:p w:rsidR="00AF7898" w:rsidRDefault="00537D97" w:rsidP="00A501DE">
            <w:pPr>
              <w:spacing w:line="360" w:lineRule="exac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号码</w:t>
            </w:r>
          </w:p>
        </w:tc>
      </w:tr>
    </w:tbl>
    <w:p w:rsidR="00DC2978" w:rsidRDefault="00DC2978" w:rsidP="00CD240E"/>
    <w:p w:rsidR="00182F4D" w:rsidRDefault="00182F4D" w:rsidP="00CD240E">
      <w:r>
        <w:rPr>
          <w:rFonts w:hint="eastAsia"/>
        </w:rPr>
        <w:t>.</w:t>
      </w:r>
    </w:p>
    <w:p w:rsidR="00182F4D" w:rsidRDefault="00182F4D" w:rsidP="00182F4D"/>
    <w:p w:rsidR="00182F4D" w:rsidRPr="00DF477E" w:rsidRDefault="001F5C4A" w:rsidP="00356DC6">
      <w:pPr>
        <w:pStyle w:val="3"/>
        <w:numPr>
          <w:ilvl w:val="0"/>
          <w:numId w:val="1"/>
        </w:numPr>
        <w:rPr>
          <w:sz w:val="28"/>
          <w:szCs w:val="28"/>
          <w:shd w:val="clear" w:color="auto" w:fill="00B050"/>
        </w:rPr>
      </w:pPr>
      <w:bookmarkStart w:id="66" w:name="_Toc479267133"/>
      <w:r w:rsidRPr="00DF477E">
        <w:rPr>
          <w:rFonts w:hint="eastAsia"/>
          <w:sz w:val="28"/>
          <w:szCs w:val="28"/>
          <w:shd w:val="clear" w:color="auto" w:fill="00B050"/>
        </w:rPr>
        <w:t>任务标记</w:t>
      </w:r>
      <w:r w:rsidR="00182F4D" w:rsidRPr="00DF477E">
        <w:rPr>
          <w:rFonts w:hint="eastAsia"/>
          <w:sz w:val="28"/>
          <w:szCs w:val="28"/>
          <w:shd w:val="clear" w:color="auto" w:fill="00B050"/>
        </w:rPr>
        <w:t xml:space="preserve"> </w:t>
      </w:r>
      <w:r w:rsidR="0089320A" w:rsidRPr="00DF477E">
        <w:rPr>
          <w:sz w:val="28"/>
          <w:szCs w:val="28"/>
          <w:shd w:val="clear" w:color="auto" w:fill="00B050"/>
        </w:rPr>
        <w:t>appTaskTag</w:t>
      </w:r>
      <w:r w:rsidR="00182F4D" w:rsidRPr="00DF477E">
        <w:rPr>
          <w:rFonts w:hint="eastAsia"/>
          <w:sz w:val="28"/>
          <w:szCs w:val="28"/>
          <w:shd w:val="clear" w:color="auto" w:fill="00B050"/>
        </w:rPr>
        <w:t>.html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82F4D" w:rsidRPr="0051310A" w:rsidTr="00A501DE">
        <w:trPr>
          <w:trHeight w:val="325"/>
        </w:trPr>
        <w:tc>
          <w:tcPr>
            <w:tcW w:w="2837" w:type="dxa"/>
            <w:shd w:val="clear" w:color="auto" w:fill="31849B"/>
          </w:tcPr>
          <w:p w:rsidR="00182F4D" w:rsidRPr="0051310A" w:rsidRDefault="00182F4D" w:rsidP="00A501D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82F4D" w:rsidRPr="0051310A" w:rsidRDefault="00182F4D" w:rsidP="00A501D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82F4D" w:rsidRPr="0051310A" w:rsidRDefault="00182F4D" w:rsidP="00A501DE">
            <w:r>
              <w:rPr>
                <w:rFonts w:hint="eastAsia"/>
              </w:rPr>
              <w:t>必须</w:t>
            </w:r>
          </w:p>
        </w:tc>
      </w:tr>
      <w:tr w:rsidR="00182F4D" w:rsidRPr="0051310A" w:rsidTr="00A501DE">
        <w:trPr>
          <w:trHeight w:val="309"/>
        </w:trPr>
        <w:tc>
          <w:tcPr>
            <w:tcW w:w="2837" w:type="dxa"/>
          </w:tcPr>
          <w:p w:rsidR="00182F4D" w:rsidRDefault="00182F4D" w:rsidP="00A501DE">
            <w:r w:rsidRPr="00401844">
              <w:t>account</w:t>
            </w:r>
          </w:p>
        </w:tc>
        <w:tc>
          <w:tcPr>
            <w:tcW w:w="2837" w:type="dxa"/>
          </w:tcPr>
          <w:p w:rsidR="00182F4D" w:rsidRDefault="00182F4D" w:rsidP="00A501D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82F4D" w:rsidRDefault="00182F4D" w:rsidP="00A501DE">
            <w:r>
              <w:rPr>
                <w:rFonts w:hint="eastAsia"/>
              </w:rPr>
              <w:t>是</w:t>
            </w:r>
          </w:p>
        </w:tc>
      </w:tr>
      <w:tr w:rsidR="00182F4D" w:rsidRPr="0051310A" w:rsidTr="00A501DE">
        <w:trPr>
          <w:trHeight w:val="325"/>
        </w:trPr>
        <w:tc>
          <w:tcPr>
            <w:tcW w:w="2837" w:type="dxa"/>
          </w:tcPr>
          <w:p w:rsidR="00182F4D" w:rsidRDefault="00182F4D" w:rsidP="00A501DE">
            <w:r w:rsidRPr="00DB4874">
              <w:t>passwd</w:t>
            </w:r>
          </w:p>
        </w:tc>
        <w:tc>
          <w:tcPr>
            <w:tcW w:w="2837" w:type="dxa"/>
          </w:tcPr>
          <w:p w:rsidR="00182F4D" w:rsidRDefault="00182F4D" w:rsidP="00A501D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82F4D" w:rsidRDefault="00182F4D" w:rsidP="00A501DE">
            <w:r>
              <w:rPr>
                <w:rFonts w:hint="eastAsia"/>
              </w:rPr>
              <w:t>是</w:t>
            </w:r>
          </w:p>
        </w:tc>
      </w:tr>
      <w:tr w:rsidR="00182F4D" w:rsidRPr="0051310A" w:rsidTr="00A501DE">
        <w:trPr>
          <w:trHeight w:val="325"/>
        </w:trPr>
        <w:tc>
          <w:tcPr>
            <w:tcW w:w="2837" w:type="dxa"/>
          </w:tcPr>
          <w:p w:rsidR="00182F4D" w:rsidRDefault="00182F4D" w:rsidP="00A501DE">
            <w:r w:rsidRPr="00915C47">
              <w:lastRenderedPageBreak/>
              <w:t>domain</w:t>
            </w:r>
          </w:p>
        </w:tc>
        <w:tc>
          <w:tcPr>
            <w:tcW w:w="2837" w:type="dxa"/>
          </w:tcPr>
          <w:p w:rsidR="00182F4D" w:rsidRDefault="00182F4D" w:rsidP="00A501D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82F4D" w:rsidRDefault="00182F4D" w:rsidP="00A501DE">
            <w:r>
              <w:rPr>
                <w:rFonts w:hint="eastAsia"/>
              </w:rPr>
              <w:t>是</w:t>
            </w:r>
          </w:p>
        </w:tc>
      </w:tr>
      <w:tr w:rsidR="00182F4D" w:rsidRPr="0051310A" w:rsidTr="00A501DE">
        <w:trPr>
          <w:trHeight w:val="325"/>
        </w:trPr>
        <w:tc>
          <w:tcPr>
            <w:tcW w:w="2837" w:type="dxa"/>
          </w:tcPr>
          <w:p w:rsidR="00182F4D" w:rsidRPr="00915C47" w:rsidRDefault="00182F4D" w:rsidP="00A501D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82F4D" w:rsidRDefault="00182F4D" w:rsidP="00A501D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82F4D" w:rsidRDefault="00182F4D" w:rsidP="00A501DE">
            <w:r>
              <w:rPr>
                <w:rFonts w:hint="eastAsia"/>
              </w:rPr>
              <w:t>是</w:t>
            </w:r>
          </w:p>
        </w:tc>
      </w:tr>
      <w:tr w:rsidR="003576EA" w:rsidRPr="0051310A" w:rsidTr="00A501DE">
        <w:trPr>
          <w:trHeight w:val="325"/>
        </w:trPr>
        <w:tc>
          <w:tcPr>
            <w:tcW w:w="2837" w:type="dxa"/>
          </w:tcPr>
          <w:p w:rsidR="003576EA" w:rsidRDefault="00D42B26" w:rsidP="00D42B26">
            <w:r>
              <w:rPr>
                <w:rFonts w:hint="eastAsia"/>
              </w:rPr>
              <w:t>i</w:t>
            </w:r>
            <w:r w:rsidR="00E3237B">
              <w:rPr>
                <w:rFonts w:hint="eastAsia"/>
              </w:rPr>
              <w:t>d</w:t>
            </w:r>
          </w:p>
        </w:tc>
        <w:tc>
          <w:tcPr>
            <w:tcW w:w="2837" w:type="dxa"/>
          </w:tcPr>
          <w:p w:rsidR="003576EA" w:rsidRDefault="00753775" w:rsidP="00A501DE">
            <w:r>
              <w:rPr>
                <w:rFonts w:hint="eastAsia"/>
              </w:rPr>
              <w:t>号码对应</w:t>
            </w:r>
            <w:r w:rsidR="008C4CD5">
              <w:rPr>
                <w:rFonts w:hint="eastAsia"/>
              </w:rPr>
              <w:t>的</w:t>
            </w:r>
            <w:r w:rsidR="008C4CD5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3576EA" w:rsidRDefault="006476EB" w:rsidP="00A501DE">
            <w:r>
              <w:rPr>
                <w:rFonts w:hint="eastAsia"/>
              </w:rPr>
              <w:t>是</w:t>
            </w:r>
          </w:p>
        </w:tc>
      </w:tr>
      <w:tr w:rsidR="003576EA" w:rsidRPr="0051310A" w:rsidTr="00A501DE">
        <w:trPr>
          <w:trHeight w:val="325"/>
        </w:trPr>
        <w:tc>
          <w:tcPr>
            <w:tcW w:w="2837" w:type="dxa"/>
          </w:tcPr>
          <w:p w:rsidR="003576EA" w:rsidRDefault="00BB0AC9" w:rsidP="00A501DE">
            <w:r w:rsidRPr="00C2486E">
              <w:t>run_id</w:t>
            </w:r>
          </w:p>
        </w:tc>
        <w:tc>
          <w:tcPr>
            <w:tcW w:w="2837" w:type="dxa"/>
          </w:tcPr>
          <w:p w:rsidR="003576EA" w:rsidRDefault="00CD0216" w:rsidP="00A501DE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task</w:t>
            </w:r>
            <w:r w:rsidR="004C299A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3576EA" w:rsidRDefault="00546352" w:rsidP="00A501DE">
            <w:r>
              <w:rPr>
                <w:rFonts w:hint="eastAsia"/>
              </w:rPr>
              <w:t>是</w:t>
            </w:r>
          </w:p>
        </w:tc>
      </w:tr>
      <w:tr w:rsidR="00056FDB" w:rsidRPr="0051310A" w:rsidTr="00A501DE">
        <w:trPr>
          <w:trHeight w:val="325"/>
        </w:trPr>
        <w:tc>
          <w:tcPr>
            <w:tcW w:w="2837" w:type="dxa"/>
          </w:tcPr>
          <w:p w:rsidR="00056FDB" w:rsidRDefault="00056FDB" w:rsidP="00A501DE">
            <w:r w:rsidRPr="00FE44DA">
              <w:t>is_call</w:t>
            </w:r>
          </w:p>
        </w:tc>
        <w:tc>
          <w:tcPr>
            <w:tcW w:w="2837" w:type="dxa"/>
          </w:tcPr>
          <w:p w:rsidR="00056FDB" w:rsidRDefault="00056FDB" w:rsidP="00A501DE">
            <w:r>
              <w:rPr>
                <w:rFonts w:hint="eastAsia"/>
              </w:rPr>
              <w:t>是否呼叫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已呼叫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未呼叫</w:t>
            </w:r>
          </w:p>
        </w:tc>
        <w:tc>
          <w:tcPr>
            <w:tcW w:w="2838" w:type="dxa"/>
          </w:tcPr>
          <w:p w:rsidR="00056FDB" w:rsidRDefault="002D3090" w:rsidP="00A501DE">
            <w:r>
              <w:rPr>
                <w:rFonts w:hint="eastAsia"/>
              </w:rPr>
              <w:t>是</w:t>
            </w:r>
          </w:p>
        </w:tc>
      </w:tr>
      <w:tr w:rsidR="00056FDB" w:rsidRPr="0051310A" w:rsidTr="00A501DE">
        <w:trPr>
          <w:trHeight w:val="325"/>
        </w:trPr>
        <w:tc>
          <w:tcPr>
            <w:tcW w:w="2837" w:type="dxa"/>
          </w:tcPr>
          <w:p w:rsidR="00056FDB" w:rsidRPr="00FE44DA" w:rsidRDefault="00056FDB" w:rsidP="00A501DE">
            <w:r w:rsidRPr="00170643">
              <w:t>remark</w:t>
            </w:r>
          </w:p>
        </w:tc>
        <w:tc>
          <w:tcPr>
            <w:tcW w:w="2837" w:type="dxa"/>
          </w:tcPr>
          <w:p w:rsidR="00056FDB" w:rsidRDefault="00786B34" w:rsidP="00A501DE">
            <w:r>
              <w:rPr>
                <w:rFonts w:hint="eastAsia"/>
              </w:rPr>
              <w:t>备注</w:t>
            </w:r>
          </w:p>
        </w:tc>
        <w:tc>
          <w:tcPr>
            <w:tcW w:w="2838" w:type="dxa"/>
          </w:tcPr>
          <w:p w:rsidR="00056FDB" w:rsidRDefault="002D3090" w:rsidP="00A501DE">
            <w:r>
              <w:rPr>
                <w:rFonts w:hint="eastAsia"/>
              </w:rPr>
              <w:t>否</w:t>
            </w:r>
          </w:p>
        </w:tc>
      </w:tr>
    </w:tbl>
    <w:p w:rsidR="00182F4D" w:rsidRPr="00194FD7" w:rsidRDefault="00182F4D" w:rsidP="00182F4D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182F4D" w:rsidRDefault="00182F4D" w:rsidP="00182F4D">
      <w:r>
        <w:rPr>
          <w:rFonts w:hint="eastAsia"/>
        </w:rPr>
        <w:t>返回</w:t>
      </w:r>
    </w:p>
    <w:p w:rsidR="00182F4D" w:rsidRDefault="00182F4D" w:rsidP="00182F4D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182F4D" w:rsidRPr="00A10A2B" w:rsidTr="00A501DE">
        <w:tc>
          <w:tcPr>
            <w:tcW w:w="2840" w:type="dxa"/>
            <w:shd w:val="clear" w:color="auto" w:fill="31849B"/>
          </w:tcPr>
          <w:p w:rsidR="00182F4D" w:rsidRPr="000051A3" w:rsidRDefault="00182F4D" w:rsidP="00A501DE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182F4D" w:rsidRPr="000051A3" w:rsidRDefault="00182F4D" w:rsidP="00A501DE">
            <w:r w:rsidRPr="000051A3">
              <w:rPr>
                <w:rFonts w:hint="eastAsia"/>
              </w:rPr>
              <w:t>含义</w:t>
            </w:r>
          </w:p>
        </w:tc>
      </w:tr>
      <w:tr w:rsidR="00182F4D" w:rsidRPr="00A10A2B" w:rsidTr="00A501DE">
        <w:tc>
          <w:tcPr>
            <w:tcW w:w="2840" w:type="dxa"/>
          </w:tcPr>
          <w:p w:rsidR="00182F4D" w:rsidRPr="00CF51F5" w:rsidRDefault="00182F4D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182F4D" w:rsidRPr="00CF51F5" w:rsidRDefault="00182F4D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182F4D" w:rsidRPr="00A10A2B" w:rsidTr="00A501DE">
        <w:tc>
          <w:tcPr>
            <w:tcW w:w="2840" w:type="dxa"/>
          </w:tcPr>
          <w:p w:rsidR="00182F4D" w:rsidRPr="00CF51F5" w:rsidRDefault="00182F4D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182F4D" w:rsidRPr="00CF51F5" w:rsidRDefault="00182F4D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182F4D" w:rsidRPr="00AF7898" w:rsidRDefault="00182F4D" w:rsidP="00182F4D"/>
    <w:p w:rsidR="00182F4D" w:rsidRDefault="00182F4D" w:rsidP="00CD240E"/>
    <w:p w:rsidR="00E564BC" w:rsidRDefault="00E564BC" w:rsidP="00CD240E"/>
    <w:p w:rsidR="00E564BC" w:rsidRDefault="00E564BC" w:rsidP="00E564BC"/>
    <w:p w:rsidR="00E564BC" w:rsidRPr="00DF477E" w:rsidRDefault="00E564BC" w:rsidP="00E564BC">
      <w:pPr>
        <w:pStyle w:val="3"/>
        <w:numPr>
          <w:ilvl w:val="0"/>
          <w:numId w:val="1"/>
        </w:numPr>
        <w:rPr>
          <w:sz w:val="28"/>
          <w:szCs w:val="28"/>
          <w:shd w:val="clear" w:color="auto" w:fill="00B050"/>
        </w:rPr>
      </w:pPr>
      <w:bookmarkStart w:id="67" w:name="_Toc479267134"/>
      <w:r w:rsidRPr="00DF477E">
        <w:rPr>
          <w:rFonts w:hint="eastAsia"/>
          <w:sz w:val="28"/>
          <w:szCs w:val="28"/>
          <w:shd w:val="clear" w:color="auto" w:fill="00B050"/>
        </w:rPr>
        <w:t>接收</w:t>
      </w:r>
      <w:r w:rsidRPr="00DF477E">
        <w:rPr>
          <w:rFonts w:hint="eastAsia"/>
          <w:sz w:val="28"/>
          <w:szCs w:val="28"/>
          <w:shd w:val="clear" w:color="auto" w:fill="00B050"/>
        </w:rPr>
        <w:t>app</w:t>
      </w:r>
      <w:r w:rsidRPr="00DF477E">
        <w:rPr>
          <w:rFonts w:hint="eastAsia"/>
          <w:sz w:val="28"/>
          <w:szCs w:val="28"/>
          <w:shd w:val="clear" w:color="auto" w:fill="00B050"/>
        </w:rPr>
        <w:t>端上传录音、通话记录</w:t>
      </w:r>
      <w:r w:rsidRPr="00DF477E">
        <w:rPr>
          <w:rFonts w:hint="eastAsia"/>
          <w:sz w:val="28"/>
          <w:szCs w:val="28"/>
          <w:shd w:val="clear" w:color="auto" w:fill="00B050"/>
        </w:rPr>
        <w:t xml:space="preserve"> </w:t>
      </w:r>
      <w:r w:rsidRPr="00DF477E">
        <w:rPr>
          <w:sz w:val="28"/>
          <w:szCs w:val="28"/>
          <w:shd w:val="clear" w:color="auto" w:fill="00B050"/>
        </w:rPr>
        <w:t>appPostRecord</w:t>
      </w:r>
      <w:r w:rsidRPr="00DF477E">
        <w:rPr>
          <w:rFonts w:hint="eastAsia"/>
          <w:sz w:val="28"/>
          <w:szCs w:val="28"/>
          <w:shd w:val="clear" w:color="auto" w:fill="00B050"/>
        </w:rPr>
        <w:t>.</w:t>
      </w:r>
      <w:commentRangeStart w:id="68"/>
      <w:r w:rsidRPr="00DF477E">
        <w:rPr>
          <w:rFonts w:hint="eastAsia"/>
          <w:sz w:val="28"/>
          <w:szCs w:val="28"/>
          <w:shd w:val="clear" w:color="auto" w:fill="00B050"/>
        </w:rPr>
        <w:t>html</w:t>
      </w:r>
      <w:commentRangeEnd w:id="68"/>
      <w:r w:rsidR="00DF477E">
        <w:rPr>
          <w:rStyle w:val="ad"/>
          <w:b w:val="0"/>
        </w:rPr>
        <w:commentReference w:id="68"/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E564BC" w:rsidRPr="0051310A" w:rsidTr="00A501DE">
        <w:trPr>
          <w:trHeight w:val="325"/>
        </w:trPr>
        <w:tc>
          <w:tcPr>
            <w:tcW w:w="2837" w:type="dxa"/>
            <w:shd w:val="clear" w:color="auto" w:fill="31849B"/>
          </w:tcPr>
          <w:p w:rsidR="00E564BC" w:rsidRPr="0051310A" w:rsidRDefault="00E564BC" w:rsidP="00A501DE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E564BC" w:rsidRPr="0051310A" w:rsidRDefault="00E564BC" w:rsidP="00A501DE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E564BC" w:rsidRPr="0051310A" w:rsidRDefault="00E564BC" w:rsidP="00A501DE">
            <w:r>
              <w:rPr>
                <w:rFonts w:hint="eastAsia"/>
              </w:rPr>
              <w:t>必须</w:t>
            </w:r>
          </w:p>
        </w:tc>
      </w:tr>
      <w:tr w:rsidR="00E564BC" w:rsidRPr="0051310A" w:rsidTr="00A501DE">
        <w:trPr>
          <w:trHeight w:val="309"/>
        </w:trPr>
        <w:tc>
          <w:tcPr>
            <w:tcW w:w="2837" w:type="dxa"/>
          </w:tcPr>
          <w:p w:rsidR="00E564BC" w:rsidRDefault="00E564BC" w:rsidP="00A501DE">
            <w:r w:rsidRPr="00401844">
              <w:t>account</w:t>
            </w:r>
          </w:p>
        </w:tc>
        <w:tc>
          <w:tcPr>
            <w:tcW w:w="2837" w:type="dxa"/>
          </w:tcPr>
          <w:p w:rsidR="00E564BC" w:rsidRDefault="00E564BC" w:rsidP="00A501DE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  <w:tr w:rsidR="00E564BC" w:rsidRPr="0051310A" w:rsidTr="00A501DE">
        <w:trPr>
          <w:trHeight w:val="325"/>
        </w:trPr>
        <w:tc>
          <w:tcPr>
            <w:tcW w:w="2837" w:type="dxa"/>
          </w:tcPr>
          <w:p w:rsidR="00E564BC" w:rsidRDefault="00E564BC" w:rsidP="00A501DE">
            <w:r w:rsidRPr="00DB4874">
              <w:t>passwd</w:t>
            </w:r>
          </w:p>
        </w:tc>
        <w:tc>
          <w:tcPr>
            <w:tcW w:w="2837" w:type="dxa"/>
          </w:tcPr>
          <w:p w:rsidR="00E564BC" w:rsidRDefault="00E564BC" w:rsidP="00A501DE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  <w:tr w:rsidR="00E564BC" w:rsidRPr="0051310A" w:rsidTr="00A501DE">
        <w:trPr>
          <w:trHeight w:val="325"/>
        </w:trPr>
        <w:tc>
          <w:tcPr>
            <w:tcW w:w="2837" w:type="dxa"/>
          </w:tcPr>
          <w:p w:rsidR="00E564BC" w:rsidRDefault="00E564BC" w:rsidP="00A501DE">
            <w:r w:rsidRPr="00915C47">
              <w:t>domain</w:t>
            </w:r>
          </w:p>
        </w:tc>
        <w:tc>
          <w:tcPr>
            <w:tcW w:w="2837" w:type="dxa"/>
          </w:tcPr>
          <w:p w:rsidR="00E564BC" w:rsidRDefault="00E564BC" w:rsidP="00A501DE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  <w:tr w:rsidR="00E564BC" w:rsidRPr="0051310A" w:rsidTr="00A501DE">
        <w:trPr>
          <w:trHeight w:val="325"/>
        </w:trPr>
        <w:tc>
          <w:tcPr>
            <w:tcW w:w="2837" w:type="dxa"/>
          </w:tcPr>
          <w:p w:rsidR="00E564BC" w:rsidRPr="00915C47" w:rsidRDefault="00E564BC" w:rsidP="00A501DE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E564BC" w:rsidRDefault="00E564BC" w:rsidP="00A501DE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  <w:tr w:rsidR="00E564BC" w:rsidRPr="0051310A" w:rsidTr="00A501DE">
        <w:trPr>
          <w:trHeight w:val="325"/>
        </w:trPr>
        <w:tc>
          <w:tcPr>
            <w:tcW w:w="2837" w:type="dxa"/>
          </w:tcPr>
          <w:p w:rsidR="00E564BC" w:rsidRDefault="00E564BC" w:rsidP="00A501DE">
            <w:r w:rsidRPr="00E564BC">
              <w:t>recode</w:t>
            </w:r>
          </w:p>
        </w:tc>
        <w:tc>
          <w:tcPr>
            <w:tcW w:w="2837" w:type="dxa"/>
          </w:tcPr>
          <w:p w:rsidR="00E564BC" w:rsidRDefault="001E1493" w:rsidP="00A501DE">
            <w:r>
              <w:rPr>
                <w:rFonts w:hint="eastAsia"/>
              </w:rPr>
              <w:t>通话记录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  <w:tr w:rsidR="00E564BC" w:rsidRPr="0051310A" w:rsidTr="00A501DE">
        <w:trPr>
          <w:trHeight w:val="325"/>
        </w:trPr>
        <w:tc>
          <w:tcPr>
            <w:tcW w:w="2837" w:type="dxa"/>
          </w:tcPr>
          <w:p w:rsidR="00E564BC" w:rsidRDefault="008F11F6" w:rsidP="00A501DE">
            <w:r>
              <w:rPr>
                <w:rFonts w:hint="eastAsia"/>
              </w:rPr>
              <w:t>files</w:t>
            </w:r>
          </w:p>
        </w:tc>
        <w:tc>
          <w:tcPr>
            <w:tcW w:w="2837" w:type="dxa"/>
          </w:tcPr>
          <w:p w:rsidR="00E564BC" w:rsidRDefault="00FA72FA" w:rsidP="00A501DE">
            <w:r>
              <w:rPr>
                <w:rFonts w:hint="eastAsia"/>
              </w:rPr>
              <w:t>录音文件</w:t>
            </w:r>
          </w:p>
        </w:tc>
        <w:tc>
          <w:tcPr>
            <w:tcW w:w="2838" w:type="dxa"/>
          </w:tcPr>
          <w:p w:rsidR="00E564BC" w:rsidRDefault="00E564BC" w:rsidP="00A501DE">
            <w:r>
              <w:rPr>
                <w:rFonts w:hint="eastAsia"/>
              </w:rPr>
              <w:t>是</w:t>
            </w:r>
          </w:p>
        </w:tc>
      </w:tr>
    </w:tbl>
    <w:p w:rsidR="00E564BC" w:rsidRDefault="00E564BC" w:rsidP="00E564BC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BD34A9" w:rsidRDefault="00BD34A9" w:rsidP="00BD34A9">
      <w:r w:rsidRPr="00BD34A9">
        <w:rPr>
          <w:rFonts w:hint="eastAsia"/>
        </w:rPr>
        <w:t xml:space="preserve">recode </w:t>
      </w:r>
      <w:r>
        <w:rPr>
          <w:rFonts w:hint="eastAsia"/>
        </w:rPr>
        <w:t>格式如下：</w:t>
      </w:r>
    </w:p>
    <w:p w:rsidR="00BD34A9" w:rsidRPr="00BD34A9" w:rsidRDefault="008B3A2C" w:rsidP="00BD34A9">
      <w:r w:rsidRPr="008B3A2C">
        <w:t>[{"calldate":"2017-04-01 17:44:05","src":13800138000,"dst":13665623156,"billsec":180,"disposition":"</w:t>
      </w:r>
      <w:r w:rsidR="00DB3102">
        <w:rPr>
          <w:rFonts w:hint="eastAsia"/>
        </w:rPr>
        <w:t>ANSWERED</w:t>
      </w:r>
      <w:r w:rsidRPr="008B3A2C">
        <w:t>","amaflags":3,"uniqueid":"145656123.23","userfield":"fdsafdsaf.arg"}]</w:t>
      </w:r>
    </w:p>
    <w:p w:rsidR="00BD34A9" w:rsidRDefault="0012230B" w:rsidP="00E564BC">
      <w:pPr>
        <w:pStyle w:val="af0"/>
        <w:ind w:left="840" w:firstLineChars="0" w:firstLine="0"/>
      </w:pPr>
      <w:r w:rsidRPr="008B3A2C">
        <w:t>calldate</w:t>
      </w:r>
      <w:r>
        <w:rPr>
          <w:rFonts w:hint="eastAsia"/>
        </w:rPr>
        <w:t xml:space="preserve">  </w:t>
      </w:r>
      <w:r>
        <w:rPr>
          <w:rFonts w:hint="eastAsia"/>
        </w:rPr>
        <w:t>呼叫日期</w:t>
      </w:r>
    </w:p>
    <w:p w:rsidR="00C97DD7" w:rsidRDefault="008A6678" w:rsidP="00E564BC">
      <w:pPr>
        <w:pStyle w:val="af0"/>
        <w:ind w:left="840" w:firstLineChars="0" w:firstLine="0"/>
      </w:pPr>
      <w:r>
        <w:rPr>
          <w:rFonts w:hint="eastAsia"/>
        </w:rPr>
        <w:t xml:space="preserve">src </w:t>
      </w:r>
      <w:r>
        <w:rPr>
          <w:rFonts w:hint="eastAsia"/>
        </w:rPr>
        <w:t>主叫</w:t>
      </w:r>
    </w:p>
    <w:p w:rsidR="00E020EA" w:rsidRDefault="00E020EA" w:rsidP="00E564BC">
      <w:pPr>
        <w:pStyle w:val="af0"/>
        <w:ind w:left="840" w:firstLineChars="0" w:firstLine="0"/>
      </w:pPr>
      <w:r>
        <w:rPr>
          <w:rFonts w:hint="eastAsia"/>
        </w:rPr>
        <w:t xml:space="preserve">dst </w:t>
      </w:r>
      <w:r>
        <w:rPr>
          <w:rFonts w:hint="eastAsia"/>
        </w:rPr>
        <w:t>被叫</w:t>
      </w:r>
    </w:p>
    <w:p w:rsidR="00014AB3" w:rsidRDefault="000D3DDF" w:rsidP="00E564BC">
      <w:pPr>
        <w:pStyle w:val="af0"/>
        <w:ind w:left="840" w:firstLineChars="0" w:firstLine="0"/>
      </w:pPr>
      <w:r>
        <w:rPr>
          <w:rFonts w:hint="eastAsia"/>
        </w:rPr>
        <w:t xml:space="preserve">billsec </w:t>
      </w:r>
      <w:r>
        <w:rPr>
          <w:rFonts w:hint="eastAsia"/>
        </w:rPr>
        <w:t>通话时长（秒）</w:t>
      </w:r>
    </w:p>
    <w:p w:rsidR="00850632" w:rsidRDefault="008B4379" w:rsidP="00E564BC">
      <w:pPr>
        <w:pStyle w:val="af0"/>
        <w:ind w:left="840" w:firstLineChars="0" w:firstLine="0"/>
        <w:rPr>
          <w:szCs w:val="21"/>
        </w:rPr>
      </w:pPr>
      <w:r w:rsidRPr="008B3A2C">
        <w:t>disposition</w:t>
      </w:r>
      <w:r w:rsidR="00790623">
        <w:rPr>
          <w:rFonts w:hint="eastAsia"/>
        </w:rPr>
        <w:t xml:space="preserve"> </w:t>
      </w:r>
      <w:r w:rsidR="000F3356" w:rsidRPr="00CF51F5">
        <w:rPr>
          <w:rFonts w:hint="eastAsia"/>
          <w:szCs w:val="21"/>
        </w:rPr>
        <w:t>接听类型</w:t>
      </w:r>
      <w:r w:rsidR="000F3356" w:rsidRPr="00CF51F5">
        <w:rPr>
          <w:rFonts w:hint="eastAsia"/>
          <w:szCs w:val="21"/>
        </w:rPr>
        <w:t xml:space="preserve"> </w:t>
      </w:r>
      <w:r w:rsidR="000F3356" w:rsidRPr="00CF51F5">
        <w:rPr>
          <w:szCs w:val="21"/>
        </w:rPr>
        <w:t>ANSWERED</w:t>
      </w:r>
      <w:r w:rsidR="000F3356" w:rsidRPr="00CF51F5">
        <w:rPr>
          <w:rFonts w:hint="eastAsia"/>
          <w:szCs w:val="21"/>
        </w:rPr>
        <w:t xml:space="preserve"> </w:t>
      </w:r>
      <w:r w:rsidR="000F3356">
        <w:rPr>
          <w:rFonts w:hint="eastAsia"/>
          <w:szCs w:val="21"/>
        </w:rPr>
        <w:t xml:space="preserve"> </w:t>
      </w:r>
      <w:r w:rsidR="000F3356">
        <w:rPr>
          <w:rFonts w:hint="eastAsia"/>
          <w:szCs w:val="21"/>
        </w:rPr>
        <w:t>接听</w:t>
      </w:r>
      <w:r w:rsidR="000F3356">
        <w:rPr>
          <w:rFonts w:hint="eastAsia"/>
          <w:szCs w:val="21"/>
        </w:rPr>
        <w:t xml:space="preserve"> </w:t>
      </w:r>
      <w:r w:rsidR="000F3356" w:rsidRPr="00CF51F5">
        <w:rPr>
          <w:rFonts w:hint="eastAsia"/>
          <w:szCs w:val="21"/>
        </w:rPr>
        <w:t xml:space="preserve"> </w:t>
      </w:r>
      <w:r w:rsidR="000F3356" w:rsidRPr="00CF51F5">
        <w:rPr>
          <w:szCs w:val="21"/>
        </w:rPr>
        <w:t>NO ANSWER</w:t>
      </w:r>
      <w:r w:rsidR="000F3356">
        <w:rPr>
          <w:rFonts w:hint="eastAsia"/>
          <w:szCs w:val="21"/>
        </w:rPr>
        <w:t xml:space="preserve"> </w:t>
      </w:r>
      <w:r w:rsidR="000F3356">
        <w:rPr>
          <w:rFonts w:hint="eastAsia"/>
          <w:szCs w:val="21"/>
        </w:rPr>
        <w:t>未接听</w:t>
      </w:r>
      <w:r w:rsidR="0029110C">
        <w:rPr>
          <w:rFonts w:hint="eastAsia"/>
          <w:szCs w:val="21"/>
        </w:rPr>
        <w:tab/>
      </w:r>
    </w:p>
    <w:p w:rsidR="0029110C" w:rsidRDefault="00785F1A" w:rsidP="00E564BC">
      <w:pPr>
        <w:pStyle w:val="af0"/>
        <w:ind w:left="840" w:firstLineChars="0" w:firstLine="0"/>
      </w:pPr>
      <w:r w:rsidRPr="008B3A2C">
        <w:t>amaflags</w:t>
      </w:r>
      <w:r w:rsidR="0037107B">
        <w:rPr>
          <w:rFonts w:hint="eastAsia"/>
        </w:rPr>
        <w:t xml:space="preserve"> </w:t>
      </w:r>
      <w:r w:rsidR="0037107B">
        <w:rPr>
          <w:rFonts w:hint="eastAsia"/>
        </w:rPr>
        <w:t>呼叫方向</w:t>
      </w:r>
      <w:r w:rsidR="0037107B">
        <w:rPr>
          <w:rFonts w:hint="eastAsia"/>
        </w:rPr>
        <w:t xml:space="preserve"> 3 </w:t>
      </w:r>
      <w:r w:rsidR="0037107B">
        <w:rPr>
          <w:rFonts w:hint="eastAsia"/>
        </w:rPr>
        <w:t>呼入</w:t>
      </w:r>
      <w:r w:rsidR="0037107B">
        <w:rPr>
          <w:rFonts w:hint="eastAsia"/>
        </w:rPr>
        <w:t xml:space="preserve"> 4</w:t>
      </w:r>
      <w:r w:rsidR="0037107B">
        <w:rPr>
          <w:rFonts w:hint="eastAsia"/>
        </w:rPr>
        <w:t>呼出</w:t>
      </w:r>
    </w:p>
    <w:p w:rsidR="000B2103" w:rsidRDefault="00DE6EE6" w:rsidP="00E564BC">
      <w:pPr>
        <w:pStyle w:val="af0"/>
        <w:ind w:left="840" w:firstLineChars="0" w:firstLine="0"/>
      </w:pPr>
      <w:r w:rsidRPr="008B3A2C">
        <w:t>uniqueid</w:t>
      </w:r>
      <w:r w:rsidR="00F660A3">
        <w:rPr>
          <w:rFonts w:hint="eastAsia"/>
        </w:rPr>
        <w:t xml:space="preserve">  </w:t>
      </w:r>
      <w:r w:rsidR="00F660A3">
        <w:rPr>
          <w:rFonts w:hint="eastAsia"/>
        </w:rPr>
        <w:t>唯一记录</w:t>
      </w:r>
      <w:r w:rsidR="00F660A3">
        <w:rPr>
          <w:rFonts w:hint="eastAsia"/>
        </w:rPr>
        <w:t>id</w:t>
      </w:r>
      <w:r w:rsidR="00B73D7B">
        <w:rPr>
          <w:rFonts w:hint="eastAsia"/>
        </w:rPr>
        <w:t>（自动生成编号</w:t>
      </w:r>
      <w:r w:rsidR="004548F6">
        <w:rPr>
          <w:rFonts w:hint="eastAsia"/>
        </w:rPr>
        <w:t>，</w:t>
      </w:r>
      <w:r w:rsidR="004548F6">
        <w:rPr>
          <w:rFonts w:hint="eastAsia"/>
        </w:rPr>
        <w:t>32</w:t>
      </w:r>
      <w:r w:rsidR="004548F6">
        <w:rPr>
          <w:rFonts w:hint="eastAsia"/>
        </w:rPr>
        <w:t>位以内</w:t>
      </w:r>
      <w:r w:rsidR="00B73D7B">
        <w:rPr>
          <w:rFonts w:hint="eastAsia"/>
        </w:rPr>
        <w:t>）</w:t>
      </w:r>
    </w:p>
    <w:p w:rsidR="0038038D" w:rsidRDefault="0038038D" w:rsidP="00E564BC">
      <w:pPr>
        <w:pStyle w:val="af0"/>
        <w:ind w:left="840" w:firstLineChars="0" w:firstLine="0"/>
      </w:pPr>
      <w:r w:rsidRPr="008B3A2C">
        <w:t>userfield</w:t>
      </w:r>
      <w:r w:rsidR="008C47A3">
        <w:rPr>
          <w:rFonts w:hint="eastAsia"/>
        </w:rPr>
        <w:t xml:space="preserve">  </w:t>
      </w:r>
      <w:r w:rsidR="00D83ACE">
        <w:rPr>
          <w:rFonts w:hint="eastAsia"/>
        </w:rPr>
        <w:t>录音名称</w:t>
      </w:r>
    </w:p>
    <w:p w:rsidR="009961CC" w:rsidRPr="00DE6EE6" w:rsidRDefault="009961CC" w:rsidP="00E564BC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0E59B4" w:rsidRPr="00194FD7" w:rsidRDefault="000E59B4" w:rsidP="00E564BC">
      <w:pPr>
        <w:pStyle w:val="af0"/>
        <w:ind w:left="840" w:firstLineChars="0" w:firstLine="0"/>
        <w:rPr>
          <w:b/>
          <w:sz w:val="24"/>
          <w:shd w:val="clear" w:color="auto" w:fill="00B050"/>
        </w:rPr>
      </w:pPr>
    </w:p>
    <w:p w:rsidR="000E59B4" w:rsidRDefault="000E59B4" w:rsidP="00E564BC"/>
    <w:p w:rsidR="00E564BC" w:rsidRDefault="00E564BC" w:rsidP="00E564BC">
      <w:r>
        <w:rPr>
          <w:rFonts w:hint="eastAsia"/>
        </w:rPr>
        <w:lastRenderedPageBreak/>
        <w:t>返回</w:t>
      </w:r>
    </w:p>
    <w:p w:rsidR="00E564BC" w:rsidRDefault="00E564BC" w:rsidP="00E564BC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E564BC" w:rsidRPr="00A10A2B" w:rsidTr="00A501DE">
        <w:tc>
          <w:tcPr>
            <w:tcW w:w="2840" w:type="dxa"/>
            <w:shd w:val="clear" w:color="auto" w:fill="31849B"/>
          </w:tcPr>
          <w:p w:rsidR="00E564BC" w:rsidRPr="000051A3" w:rsidRDefault="00E564BC" w:rsidP="00A501DE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E564BC" w:rsidRPr="000051A3" w:rsidRDefault="00E564BC" w:rsidP="00A501DE">
            <w:r w:rsidRPr="000051A3">
              <w:rPr>
                <w:rFonts w:hint="eastAsia"/>
              </w:rPr>
              <w:t>含义</w:t>
            </w:r>
          </w:p>
        </w:tc>
      </w:tr>
      <w:tr w:rsidR="00E564BC" w:rsidRPr="00A10A2B" w:rsidTr="00A501DE">
        <w:tc>
          <w:tcPr>
            <w:tcW w:w="2840" w:type="dxa"/>
          </w:tcPr>
          <w:p w:rsidR="00E564BC" w:rsidRPr="00CF51F5" w:rsidRDefault="00E564BC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E564BC" w:rsidRPr="00CF51F5" w:rsidRDefault="00E564BC" w:rsidP="00A501DE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E564BC" w:rsidRPr="00A10A2B" w:rsidTr="00A501DE">
        <w:tc>
          <w:tcPr>
            <w:tcW w:w="2840" w:type="dxa"/>
          </w:tcPr>
          <w:p w:rsidR="00E564BC" w:rsidRPr="00CF51F5" w:rsidRDefault="00E564BC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E564BC" w:rsidRPr="00CF51F5" w:rsidRDefault="00E564BC" w:rsidP="00A501DE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861B98" w:rsidRDefault="00861B98" w:rsidP="00861B98">
      <w:pPr>
        <w:pStyle w:val="af0"/>
        <w:ind w:left="840" w:firstLineChars="0" w:firstLine="0"/>
      </w:pPr>
    </w:p>
    <w:p w:rsidR="000B291A" w:rsidRPr="00861B98" w:rsidRDefault="000B291A" w:rsidP="00861B98">
      <w:pPr>
        <w:pStyle w:val="af0"/>
        <w:ind w:left="840" w:firstLineChars="0" w:firstLine="0"/>
      </w:pPr>
    </w:p>
    <w:p w:rsidR="00E564BC" w:rsidRDefault="00AE0C65" w:rsidP="004D4EC9">
      <w:pPr>
        <w:pStyle w:val="3"/>
        <w:numPr>
          <w:ilvl w:val="0"/>
          <w:numId w:val="1"/>
        </w:numPr>
        <w:rPr>
          <w:shd w:val="clear" w:color="auto" w:fill="00B050"/>
        </w:rPr>
      </w:pPr>
      <w:bookmarkStart w:id="69" w:name="_Toc479267135"/>
      <w:r>
        <w:rPr>
          <w:rFonts w:hint="eastAsia"/>
          <w:shd w:val="clear" w:color="auto" w:fill="00B050"/>
        </w:rPr>
        <w:t>来去电弹屏</w:t>
      </w:r>
      <w:r w:rsidR="00CF7CC7">
        <w:rPr>
          <w:rFonts w:hint="eastAsia"/>
          <w:shd w:val="clear" w:color="auto" w:fill="00B050"/>
        </w:rPr>
        <w:t xml:space="preserve"> </w:t>
      </w:r>
      <w:r w:rsidR="00CF7CC7" w:rsidRPr="00CF7CC7">
        <w:rPr>
          <w:shd w:val="clear" w:color="auto" w:fill="00B050"/>
        </w:rPr>
        <w:t>appPushPoP</w:t>
      </w:r>
      <w:r w:rsidR="00645519">
        <w:rPr>
          <w:rFonts w:hint="eastAsia"/>
          <w:shd w:val="clear" w:color="auto" w:fill="00B050"/>
        </w:rPr>
        <w:t>.html</w:t>
      </w:r>
      <w:bookmarkEnd w:id="69"/>
    </w:p>
    <w:p w:rsidR="00766139" w:rsidRDefault="00A27DC4" w:rsidP="00766139">
      <w:r>
        <w:rPr>
          <w:rFonts w:hint="eastAsia"/>
        </w:rPr>
        <w:t>说明</w:t>
      </w:r>
      <w:r w:rsidR="00435A19">
        <w:rPr>
          <w:rFonts w:hint="eastAsia"/>
        </w:rPr>
        <w:t>：</w:t>
      </w:r>
      <w:r w:rsidR="00E53CAA">
        <w:rPr>
          <w:rFonts w:hint="eastAsia"/>
        </w:rPr>
        <w:t>安装有</w:t>
      </w:r>
      <w:r w:rsidR="000D11DC">
        <w:rPr>
          <w:rFonts w:hint="eastAsia"/>
        </w:rPr>
        <w:t>app</w:t>
      </w:r>
      <w:r w:rsidR="000D11DC">
        <w:rPr>
          <w:rFonts w:hint="eastAsia"/>
        </w:rPr>
        <w:t>端</w:t>
      </w:r>
      <w:r w:rsidR="00E53CAA">
        <w:rPr>
          <w:rFonts w:hint="eastAsia"/>
        </w:rPr>
        <w:t>的设备</w:t>
      </w:r>
      <w:r w:rsidR="000D11DC">
        <w:rPr>
          <w:rFonts w:hint="eastAsia"/>
        </w:rPr>
        <w:t>上</w:t>
      </w:r>
      <w:r w:rsidR="00E53CAA">
        <w:rPr>
          <w:rFonts w:hint="eastAsia"/>
        </w:rPr>
        <w:t>在有</w:t>
      </w:r>
      <w:r w:rsidR="000D11DC">
        <w:rPr>
          <w:rFonts w:hint="eastAsia"/>
        </w:rPr>
        <w:t>来</w:t>
      </w:r>
      <w:r w:rsidR="005253CB">
        <w:rPr>
          <w:rFonts w:hint="eastAsia"/>
        </w:rPr>
        <w:t>、</w:t>
      </w:r>
      <w:r w:rsidR="000D11DC">
        <w:rPr>
          <w:rFonts w:hint="eastAsia"/>
        </w:rPr>
        <w:t>去电时调用该接口</w:t>
      </w:r>
    </w:p>
    <w:p w:rsidR="000D11DC" w:rsidRPr="00766139" w:rsidRDefault="000D11DC" w:rsidP="007661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7E7808" w:rsidRPr="0051310A" w:rsidTr="00A74BE0">
        <w:trPr>
          <w:trHeight w:val="325"/>
        </w:trPr>
        <w:tc>
          <w:tcPr>
            <w:tcW w:w="2837" w:type="dxa"/>
            <w:shd w:val="clear" w:color="auto" w:fill="31849B"/>
          </w:tcPr>
          <w:p w:rsidR="007E7808" w:rsidRPr="0051310A" w:rsidRDefault="007E7808" w:rsidP="00A74BE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7E7808" w:rsidRPr="0051310A" w:rsidRDefault="007E7808" w:rsidP="00A74BE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7E7808" w:rsidRPr="0051310A" w:rsidRDefault="007E7808" w:rsidP="00A74BE0">
            <w:r>
              <w:rPr>
                <w:rFonts w:hint="eastAsia"/>
              </w:rPr>
              <w:t>必须</w:t>
            </w:r>
          </w:p>
        </w:tc>
      </w:tr>
      <w:tr w:rsidR="007E7808" w:rsidRPr="0051310A" w:rsidTr="00A74BE0">
        <w:trPr>
          <w:trHeight w:val="309"/>
        </w:trPr>
        <w:tc>
          <w:tcPr>
            <w:tcW w:w="2837" w:type="dxa"/>
          </w:tcPr>
          <w:p w:rsidR="007E7808" w:rsidRDefault="007E7808" w:rsidP="00A74BE0">
            <w:r w:rsidRPr="00401844">
              <w:t>account</w:t>
            </w:r>
          </w:p>
        </w:tc>
        <w:tc>
          <w:tcPr>
            <w:tcW w:w="2837" w:type="dxa"/>
          </w:tcPr>
          <w:p w:rsidR="007E7808" w:rsidRDefault="007E7808" w:rsidP="00A74BE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Default="007E7808" w:rsidP="00A74BE0">
            <w:r w:rsidRPr="00DB4874">
              <w:t>passwd</w:t>
            </w:r>
          </w:p>
        </w:tc>
        <w:tc>
          <w:tcPr>
            <w:tcW w:w="2837" w:type="dxa"/>
          </w:tcPr>
          <w:p w:rsidR="007E7808" w:rsidRDefault="007E7808" w:rsidP="00A74BE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Default="007E7808" w:rsidP="00A74BE0">
            <w:r w:rsidRPr="00915C47">
              <w:t>domain</w:t>
            </w:r>
          </w:p>
        </w:tc>
        <w:tc>
          <w:tcPr>
            <w:tcW w:w="2837" w:type="dxa"/>
          </w:tcPr>
          <w:p w:rsidR="007E7808" w:rsidRDefault="007E7808" w:rsidP="00A74BE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Pr="00915C47" w:rsidRDefault="007E7808" w:rsidP="00A74BE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7E7808" w:rsidRDefault="007E7808" w:rsidP="00A74BE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Default="0057130D" w:rsidP="00A74BE0">
            <w:r w:rsidRPr="0057130D">
              <w:t>exten</w:t>
            </w:r>
          </w:p>
        </w:tc>
        <w:tc>
          <w:tcPr>
            <w:tcW w:w="2837" w:type="dxa"/>
          </w:tcPr>
          <w:p w:rsidR="007E7808" w:rsidRDefault="00DA3D3D" w:rsidP="00A74BE0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用户上</w:t>
            </w:r>
            <w:r w:rsidR="00FF3E6A">
              <w:rPr>
                <w:rFonts w:hint="eastAsia"/>
              </w:rPr>
              <w:t>的</w:t>
            </w:r>
            <w:r>
              <w:rPr>
                <w:rFonts w:hint="eastAsia"/>
              </w:rPr>
              <w:t>分机号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Default="00B178AF" w:rsidP="00A74BE0">
            <w:r w:rsidRPr="00B178AF">
              <w:t>phone</w:t>
            </w:r>
          </w:p>
        </w:tc>
        <w:tc>
          <w:tcPr>
            <w:tcW w:w="2837" w:type="dxa"/>
          </w:tcPr>
          <w:p w:rsidR="007E7808" w:rsidRDefault="00176748" w:rsidP="00A74BE0">
            <w:r>
              <w:rPr>
                <w:rFonts w:hint="eastAsia"/>
              </w:rPr>
              <w:t>通话号码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Default="00EE4745" w:rsidP="00A74BE0">
            <w:r w:rsidRPr="00EE4745">
              <w:t>uid</w:t>
            </w:r>
          </w:p>
        </w:tc>
        <w:tc>
          <w:tcPr>
            <w:tcW w:w="2837" w:type="dxa"/>
          </w:tcPr>
          <w:p w:rsidR="007E7808" w:rsidRDefault="00F655CC" w:rsidP="00A74BE0">
            <w:r>
              <w:rPr>
                <w:rFonts w:hint="eastAsia"/>
              </w:rPr>
              <w:t>唯一</w:t>
            </w:r>
            <w:r w:rsidR="00E54913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7E7808" w:rsidRDefault="007E7808" w:rsidP="00A74BE0">
            <w:r>
              <w:rPr>
                <w:rFonts w:hint="eastAsia"/>
              </w:rPr>
              <w:t>是</w:t>
            </w:r>
          </w:p>
        </w:tc>
      </w:tr>
      <w:tr w:rsidR="007E7808" w:rsidRPr="0051310A" w:rsidTr="00A74BE0">
        <w:trPr>
          <w:trHeight w:val="325"/>
        </w:trPr>
        <w:tc>
          <w:tcPr>
            <w:tcW w:w="2837" w:type="dxa"/>
          </w:tcPr>
          <w:p w:rsidR="007E7808" w:rsidRPr="00FE44DA" w:rsidRDefault="002A71CE" w:rsidP="00A74BE0">
            <w:r w:rsidRPr="002A71CE">
              <w:t>type</w:t>
            </w:r>
          </w:p>
        </w:tc>
        <w:tc>
          <w:tcPr>
            <w:tcW w:w="2837" w:type="dxa"/>
          </w:tcPr>
          <w:p w:rsidR="007E7808" w:rsidRDefault="00CB5C99" w:rsidP="00A74BE0">
            <w:r>
              <w:rPr>
                <w:rFonts w:hint="eastAsia"/>
              </w:rPr>
              <w:t>通话方向</w:t>
            </w:r>
            <w:r w:rsidR="00224B42">
              <w:rPr>
                <w:rFonts w:hint="eastAsia"/>
              </w:rPr>
              <w:t xml:space="preserve"> in </w:t>
            </w:r>
            <w:r w:rsidR="00224B42">
              <w:rPr>
                <w:rFonts w:hint="eastAsia"/>
              </w:rPr>
              <w:t>呼入</w:t>
            </w:r>
            <w:r w:rsidR="00224B42">
              <w:rPr>
                <w:rFonts w:hint="eastAsia"/>
              </w:rPr>
              <w:t xml:space="preserve"> out </w:t>
            </w:r>
            <w:r w:rsidR="00224B42">
              <w:rPr>
                <w:rFonts w:hint="eastAsia"/>
              </w:rPr>
              <w:t>呼出</w:t>
            </w:r>
          </w:p>
        </w:tc>
        <w:tc>
          <w:tcPr>
            <w:tcW w:w="2838" w:type="dxa"/>
          </w:tcPr>
          <w:p w:rsidR="007E7808" w:rsidRDefault="009E0084" w:rsidP="00A74BE0">
            <w:r>
              <w:rPr>
                <w:rFonts w:hint="eastAsia"/>
              </w:rPr>
              <w:t>是</w:t>
            </w:r>
          </w:p>
        </w:tc>
      </w:tr>
    </w:tbl>
    <w:p w:rsidR="00425DD3" w:rsidRDefault="00425DD3" w:rsidP="00425DD3">
      <w:pPr>
        <w:pStyle w:val="af0"/>
        <w:ind w:left="840" w:firstLineChars="0" w:firstLine="0"/>
      </w:pPr>
    </w:p>
    <w:p w:rsidR="007E7808" w:rsidRDefault="007E7808" w:rsidP="00425DD3">
      <w:pPr>
        <w:pStyle w:val="af0"/>
        <w:ind w:left="840" w:firstLineChars="0" w:firstLine="0"/>
      </w:pPr>
      <w:r>
        <w:rPr>
          <w:rFonts w:hint="eastAsia"/>
        </w:rPr>
        <w:t>返回</w:t>
      </w:r>
    </w:p>
    <w:p w:rsidR="00425DD3" w:rsidRDefault="00425DD3" w:rsidP="00425DD3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E7808" w:rsidRPr="00A10A2B" w:rsidTr="00A74BE0">
        <w:tc>
          <w:tcPr>
            <w:tcW w:w="2840" w:type="dxa"/>
            <w:shd w:val="clear" w:color="auto" w:fill="31849B"/>
          </w:tcPr>
          <w:p w:rsidR="007E7808" w:rsidRPr="000051A3" w:rsidRDefault="007E7808" w:rsidP="00A74BE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E7808" w:rsidRPr="000051A3" w:rsidRDefault="007E7808" w:rsidP="00A74BE0">
            <w:r w:rsidRPr="000051A3">
              <w:rPr>
                <w:rFonts w:hint="eastAsia"/>
              </w:rPr>
              <w:t>含义</w:t>
            </w:r>
          </w:p>
        </w:tc>
      </w:tr>
      <w:tr w:rsidR="007E7808" w:rsidRPr="00A10A2B" w:rsidTr="00A74BE0">
        <w:tc>
          <w:tcPr>
            <w:tcW w:w="2840" w:type="dxa"/>
          </w:tcPr>
          <w:p w:rsidR="007E7808" w:rsidRPr="00CF51F5" w:rsidRDefault="007E7808" w:rsidP="00A74BE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7E7808" w:rsidRPr="00CF51F5" w:rsidRDefault="007E7808" w:rsidP="00A74BE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7E7808" w:rsidRPr="00A10A2B" w:rsidTr="00A74BE0">
        <w:tc>
          <w:tcPr>
            <w:tcW w:w="2840" w:type="dxa"/>
          </w:tcPr>
          <w:p w:rsidR="007E7808" w:rsidRPr="00CF51F5" w:rsidRDefault="007E7808" w:rsidP="00A74BE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5682" w:type="dxa"/>
          </w:tcPr>
          <w:p w:rsidR="007E7808" w:rsidRPr="00CF51F5" w:rsidRDefault="007E7808" w:rsidP="00A74BE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</w:tbl>
    <w:p w:rsidR="002B2C3C" w:rsidRDefault="002B2C3C" w:rsidP="002B2C3C"/>
    <w:p w:rsidR="00975274" w:rsidRDefault="00975274" w:rsidP="002B2C3C"/>
    <w:p w:rsidR="00975274" w:rsidRDefault="00E35199" w:rsidP="00E74F3E">
      <w:pPr>
        <w:pStyle w:val="3"/>
        <w:numPr>
          <w:ilvl w:val="0"/>
          <w:numId w:val="1"/>
        </w:numPr>
        <w:rPr>
          <w:shd w:val="clear" w:color="auto" w:fill="00B050"/>
        </w:rPr>
      </w:pPr>
      <w:bookmarkStart w:id="70" w:name="_Toc479267136"/>
      <w:r>
        <w:rPr>
          <w:rFonts w:hint="eastAsia"/>
          <w:shd w:val="clear" w:color="auto" w:fill="00B050"/>
        </w:rPr>
        <w:t>自动呼叫</w:t>
      </w:r>
      <w:r w:rsidR="00975274">
        <w:rPr>
          <w:rFonts w:hint="eastAsia"/>
          <w:shd w:val="clear" w:color="auto" w:fill="00B050"/>
        </w:rPr>
        <w:t xml:space="preserve"> </w:t>
      </w:r>
      <w:r w:rsidR="00621784" w:rsidRPr="00621784">
        <w:rPr>
          <w:shd w:val="clear" w:color="auto" w:fill="00B050"/>
        </w:rPr>
        <w:t>appAutoTask</w:t>
      </w:r>
      <w:r w:rsidR="00975274">
        <w:rPr>
          <w:rFonts w:hint="eastAsia"/>
          <w:shd w:val="clear" w:color="auto" w:fill="00B050"/>
        </w:rPr>
        <w:t>.html</w:t>
      </w:r>
      <w:bookmarkEnd w:id="70"/>
    </w:p>
    <w:p w:rsidR="00975274" w:rsidRDefault="00975274" w:rsidP="00975274">
      <w:r>
        <w:rPr>
          <w:rFonts w:hint="eastAsia"/>
        </w:rPr>
        <w:t>说明：</w:t>
      </w:r>
      <w:r w:rsidR="00333C61" w:rsidRPr="00333C61">
        <w:rPr>
          <w:rFonts w:hint="eastAsia"/>
        </w:rPr>
        <w:t>app</w:t>
      </w:r>
      <w:r w:rsidR="00333C61" w:rsidRPr="00333C61">
        <w:rPr>
          <w:rFonts w:hint="eastAsia"/>
        </w:rPr>
        <w:t>端定时请求，获取号码后自动调用回拨接口</w:t>
      </w:r>
      <w:r w:rsidR="005F7FD9">
        <w:rPr>
          <w:rFonts w:hint="eastAsia"/>
        </w:rPr>
        <w:t>（</w:t>
      </w:r>
      <w:r w:rsidR="005F7FD9" w:rsidRPr="00DB44DE">
        <w:rPr>
          <w:sz w:val="28"/>
          <w:szCs w:val="28"/>
        </w:rPr>
        <w:t>appCallBack</w:t>
      </w:r>
      <w:r w:rsidR="00795AA2">
        <w:rPr>
          <w:rFonts w:hint="eastAsia"/>
          <w:sz w:val="28"/>
          <w:szCs w:val="28"/>
        </w:rPr>
        <w:t>.html</w:t>
      </w:r>
      <w:r w:rsidR="005F7FD9">
        <w:rPr>
          <w:rFonts w:hint="eastAsia"/>
        </w:rPr>
        <w:t>）</w:t>
      </w:r>
      <w:r w:rsidR="00333C61" w:rsidRPr="00333C61">
        <w:rPr>
          <w:rFonts w:hint="eastAsia"/>
        </w:rPr>
        <w:t>进行呼叫</w:t>
      </w:r>
    </w:p>
    <w:p w:rsidR="00017A29" w:rsidRPr="00766139" w:rsidRDefault="00017A29" w:rsidP="009752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975274" w:rsidRPr="0051310A" w:rsidTr="00010240">
        <w:trPr>
          <w:trHeight w:val="325"/>
        </w:trPr>
        <w:tc>
          <w:tcPr>
            <w:tcW w:w="2837" w:type="dxa"/>
            <w:shd w:val="clear" w:color="auto" w:fill="31849B"/>
          </w:tcPr>
          <w:p w:rsidR="00975274" w:rsidRPr="0051310A" w:rsidRDefault="00975274" w:rsidP="0001024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975274" w:rsidRPr="0051310A" w:rsidRDefault="00975274" w:rsidP="0001024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975274" w:rsidRPr="0051310A" w:rsidRDefault="00975274" w:rsidP="00010240">
            <w:r>
              <w:rPr>
                <w:rFonts w:hint="eastAsia"/>
              </w:rPr>
              <w:t>必须</w:t>
            </w:r>
          </w:p>
        </w:tc>
      </w:tr>
      <w:tr w:rsidR="00975274" w:rsidRPr="0051310A" w:rsidTr="00010240">
        <w:trPr>
          <w:trHeight w:val="309"/>
        </w:trPr>
        <w:tc>
          <w:tcPr>
            <w:tcW w:w="2837" w:type="dxa"/>
          </w:tcPr>
          <w:p w:rsidR="00975274" w:rsidRDefault="00975274" w:rsidP="00010240">
            <w:r w:rsidRPr="00401844">
              <w:t>account</w:t>
            </w:r>
          </w:p>
        </w:tc>
        <w:tc>
          <w:tcPr>
            <w:tcW w:w="2837" w:type="dxa"/>
          </w:tcPr>
          <w:p w:rsidR="00975274" w:rsidRDefault="00975274" w:rsidP="0001024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975274" w:rsidRDefault="00975274" w:rsidP="00010240">
            <w:r>
              <w:rPr>
                <w:rFonts w:hint="eastAsia"/>
              </w:rPr>
              <w:t>是</w:t>
            </w:r>
          </w:p>
        </w:tc>
      </w:tr>
      <w:tr w:rsidR="00975274" w:rsidRPr="0051310A" w:rsidTr="00010240">
        <w:trPr>
          <w:trHeight w:val="325"/>
        </w:trPr>
        <w:tc>
          <w:tcPr>
            <w:tcW w:w="2837" w:type="dxa"/>
          </w:tcPr>
          <w:p w:rsidR="00975274" w:rsidRDefault="00975274" w:rsidP="00010240">
            <w:r w:rsidRPr="00DB4874">
              <w:t>passwd</w:t>
            </w:r>
          </w:p>
        </w:tc>
        <w:tc>
          <w:tcPr>
            <w:tcW w:w="2837" w:type="dxa"/>
          </w:tcPr>
          <w:p w:rsidR="00975274" w:rsidRDefault="00975274" w:rsidP="0001024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975274" w:rsidRDefault="00975274" w:rsidP="00010240">
            <w:r>
              <w:rPr>
                <w:rFonts w:hint="eastAsia"/>
              </w:rPr>
              <w:t>是</w:t>
            </w:r>
          </w:p>
        </w:tc>
      </w:tr>
      <w:tr w:rsidR="00975274" w:rsidRPr="0051310A" w:rsidTr="00010240">
        <w:trPr>
          <w:trHeight w:val="325"/>
        </w:trPr>
        <w:tc>
          <w:tcPr>
            <w:tcW w:w="2837" w:type="dxa"/>
          </w:tcPr>
          <w:p w:rsidR="00975274" w:rsidRDefault="00975274" w:rsidP="00010240">
            <w:r w:rsidRPr="00915C47">
              <w:t>domain</w:t>
            </w:r>
          </w:p>
        </w:tc>
        <w:tc>
          <w:tcPr>
            <w:tcW w:w="2837" w:type="dxa"/>
          </w:tcPr>
          <w:p w:rsidR="00975274" w:rsidRDefault="00975274" w:rsidP="0001024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975274" w:rsidRDefault="00975274" w:rsidP="00010240">
            <w:r>
              <w:rPr>
                <w:rFonts w:hint="eastAsia"/>
              </w:rPr>
              <w:t>是</w:t>
            </w:r>
          </w:p>
        </w:tc>
      </w:tr>
      <w:tr w:rsidR="00975274" w:rsidRPr="0051310A" w:rsidTr="00010240">
        <w:trPr>
          <w:trHeight w:val="325"/>
        </w:trPr>
        <w:tc>
          <w:tcPr>
            <w:tcW w:w="2837" w:type="dxa"/>
          </w:tcPr>
          <w:p w:rsidR="00975274" w:rsidRPr="00915C47" w:rsidRDefault="00975274" w:rsidP="0001024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975274" w:rsidRDefault="00975274" w:rsidP="0001024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975274" w:rsidRDefault="00975274" w:rsidP="00010240">
            <w:r>
              <w:rPr>
                <w:rFonts w:hint="eastAsia"/>
              </w:rPr>
              <w:t>是</w:t>
            </w:r>
          </w:p>
        </w:tc>
      </w:tr>
    </w:tbl>
    <w:p w:rsidR="00975274" w:rsidRDefault="00975274" w:rsidP="00975274">
      <w:pPr>
        <w:pStyle w:val="af0"/>
        <w:ind w:left="840" w:firstLineChars="0" w:firstLine="0"/>
      </w:pPr>
    </w:p>
    <w:p w:rsidR="00975274" w:rsidRDefault="00975274" w:rsidP="00975274">
      <w:pPr>
        <w:pStyle w:val="af0"/>
        <w:ind w:left="840" w:firstLineChars="0" w:firstLine="0"/>
      </w:pPr>
      <w:r>
        <w:rPr>
          <w:rFonts w:hint="eastAsia"/>
        </w:rPr>
        <w:lastRenderedPageBreak/>
        <w:t>返回</w:t>
      </w:r>
    </w:p>
    <w:p w:rsidR="00975274" w:rsidRDefault="00975274" w:rsidP="00975274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975274" w:rsidRPr="00A10A2B" w:rsidTr="00010240">
        <w:tc>
          <w:tcPr>
            <w:tcW w:w="2840" w:type="dxa"/>
            <w:shd w:val="clear" w:color="auto" w:fill="31849B"/>
          </w:tcPr>
          <w:p w:rsidR="00975274" w:rsidRPr="000051A3" w:rsidRDefault="00975274" w:rsidP="0001024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975274" w:rsidRPr="000051A3" w:rsidRDefault="00975274" w:rsidP="00010240">
            <w:r w:rsidRPr="000051A3">
              <w:rPr>
                <w:rFonts w:hint="eastAsia"/>
              </w:rPr>
              <w:t>含义</w:t>
            </w:r>
          </w:p>
        </w:tc>
      </w:tr>
      <w:tr w:rsidR="00975274" w:rsidRPr="00A10A2B" w:rsidTr="00010240">
        <w:tc>
          <w:tcPr>
            <w:tcW w:w="2840" w:type="dxa"/>
          </w:tcPr>
          <w:p w:rsidR="00975274" w:rsidRPr="00CF51F5" w:rsidRDefault="00975274" w:rsidP="0001024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975274" w:rsidRPr="00CF51F5" w:rsidRDefault="00975274" w:rsidP="0001024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975274" w:rsidRPr="00A10A2B" w:rsidTr="00010240">
        <w:tc>
          <w:tcPr>
            <w:tcW w:w="2840" w:type="dxa"/>
          </w:tcPr>
          <w:p w:rsidR="00975274" w:rsidRPr="00CF51F5" w:rsidRDefault="00577D21" w:rsidP="00010240">
            <w:pPr>
              <w:spacing w:line="360" w:lineRule="exact"/>
              <w:rPr>
                <w:szCs w:val="21"/>
              </w:rPr>
            </w:pPr>
            <w:r w:rsidRPr="00577D21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975274" w:rsidRPr="00CF51F5" w:rsidRDefault="00975274" w:rsidP="000102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请求信息</w:t>
            </w:r>
          </w:p>
        </w:tc>
      </w:tr>
      <w:tr w:rsidR="003E4CCD" w:rsidRPr="00A10A2B" w:rsidTr="00010240">
        <w:tc>
          <w:tcPr>
            <w:tcW w:w="2840" w:type="dxa"/>
          </w:tcPr>
          <w:p w:rsidR="003E4CCD" w:rsidRPr="00577D21" w:rsidRDefault="003E4CCD" w:rsidP="000102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5682" w:type="dxa"/>
          </w:tcPr>
          <w:p w:rsidR="003E4CCD" w:rsidRDefault="00284764" w:rsidP="000102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要自动呼叫的号码</w:t>
            </w:r>
          </w:p>
        </w:tc>
      </w:tr>
    </w:tbl>
    <w:p w:rsidR="00975274" w:rsidRDefault="00975274" w:rsidP="002B2C3C">
      <w:pPr>
        <w:rPr>
          <w:rFonts w:hint="eastAsia"/>
        </w:rPr>
      </w:pPr>
    </w:p>
    <w:p w:rsidR="00950EDE" w:rsidRDefault="00950EDE" w:rsidP="002B2C3C">
      <w:pPr>
        <w:rPr>
          <w:rFonts w:hint="eastAsia"/>
        </w:rPr>
      </w:pPr>
    </w:p>
    <w:p w:rsidR="00147763" w:rsidRDefault="00B76542" w:rsidP="00ED7A3A">
      <w:pPr>
        <w:pStyle w:val="3"/>
        <w:numPr>
          <w:ilvl w:val="0"/>
          <w:numId w:val="1"/>
        </w:numPr>
        <w:rPr>
          <w:shd w:val="clear" w:color="auto" w:fill="00B050"/>
        </w:rPr>
      </w:pPr>
      <w:r>
        <w:rPr>
          <w:rFonts w:hint="eastAsia"/>
          <w:shd w:val="clear" w:color="auto" w:fill="00B050"/>
        </w:rPr>
        <w:t>日志点评</w:t>
      </w:r>
      <w:r w:rsidR="00147763">
        <w:rPr>
          <w:rFonts w:hint="eastAsia"/>
          <w:shd w:val="clear" w:color="auto" w:fill="00B050"/>
        </w:rPr>
        <w:t xml:space="preserve"> </w:t>
      </w:r>
      <w:r w:rsidR="007130AC" w:rsidRPr="007130AC">
        <w:rPr>
          <w:shd w:val="clear" w:color="auto" w:fill="00B050"/>
        </w:rPr>
        <w:t>appSaveComm</w:t>
      </w:r>
      <w:r w:rsidR="00147763">
        <w:rPr>
          <w:rFonts w:hint="eastAsia"/>
          <w:shd w:val="clear" w:color="auto" w:fill="00B050"/>
        </w:rPr>
        <w:t>.html</w:t>
      </w:r>
    </w:p>
    <w:p w:rsidR="00147763" w:rsidRDefault="00147763" w:rsidP="00147763">
      <w:r>
        <w:rPr>
          <w:rFonts w:hint="eastAsia"/>
        </w:rPr>
        <w:t>说明：</w:t>
      </w:r>
      <w:r w:rsidR="005B509D">
        <w:rPr>
          <w:rFonts w:hint="eastAsia"/>
        </w:rPr>
        <w:t>保存</w:t>
      </w:r>
      <w:r w:rsidR="001D3DC2">
        <w:rPr>
          <w:rFonts w:hint="eastAsia"/>
        </w:rPr>
        <w:t>对他人日志做</w:t>
      </w:r>
      <w:r w:rsidR="00C206BA">
        <w:rPr>
          <w:rFonts w:hint="eastAsia"/>
        </w:rPr>
        <w:t>的</w:t>
      </w:r>
      <w:r w:rsidR="001D3DC2">
        <w:rPr>
          <w:rFonts w:hint="eastAsia"/>
        </w:rPr>
        <w:t>点评</w:t>
      </w:r>
      <w:r w:rsidR="00521A76">
        <w:rPr>
          <w:rFonts w:hint="eastAsia"/>
        </w:rPr>
        <w:t>内容</w:t>
      </w:r>
    </w:p>
    <w:p w:rsidR="00147763" w:rsidRPr="00766139" w:rsidRDefault="00147763" w:rsidP="001477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47763" w:rsidRPr="0051310A" w:rsidTr="00332C40">
        <w:trPr>
          <w:trHeight w:val="325"/>
        </w:trPr>
        <w:tc>
          <w:tcPr>
            <w:tcW w:w="2837" w:type="dxa"/>
            <w:shd w:val="clear" w:color="auto" w:fill="31849B"/>
          </w:tcPr>
          <w:p w:rsidR="00147763" w:rsidRPr="0051310A" w:rsidRDefault="00147763" w:rsidP="00332C4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47763" w:rsidRPr="0051310A" w:rsidRDefault="00147763" w:rsidP="00332C4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47763" w:rsidRPr="0051310A" w:rsidRDefault="00147763" w:rsidP="00332C40">
            <w:r>
              <w:rPr>
                <w:rFonts w:hint="eastAsia"/>
              </w:rPr>
              <w:t>必须</w:t>
            </w:r>
          </w:p>
        </w:tc>
      </w:tr>
      <w:tr w:rsidR="00147763" w:rsidRPr="0051310A" w:rsidTr="00332C40">
        <w:trPr>
          <w:trHeight w:val="309"/>
        </w:trPr>
        <w:tc>
          <w:tcPr>
            <w:tcW w:w="2837" w:type="dxa"/>
          </w:tcPr>
          <w:p w:rsidR="00147763" w:rsidRDefault="00147763" w:rsidP="00332C40">
            <w:r w:rsidRPr="00401844">
              <w:t>account</w:t>
            </w:r>
          </w:p>
        </w:tc>
        <w:tc>
          <w:tcPr>
            <w:tcW w:w="2837" w:type="dxa"/>
          </w:tcPr>
          <w:p w:rsidR="00147763" w:rsidRDefault="00147763" w:rsidP="00332C4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47763" w:rsidRDefault="00147763" w:rsidP="00332C40">
            <w:r>
              <w:rPr>
                <w:rFonts w:hint="eastAsia"/>
              </w:rPr>
              <w:t>是</w:t>
            </w:r>
          </w:p>
        </w:tc>
      </w:tr>
      <w:tr w:rsidR="00147763" w:rsidRPr="0051310A" w:rsidTr="00332C40">
        <w:trPr>
          <w:trHeight w:val="325"/>
        </w:trPr>
        <w:tc>
          <w:tcPr>
            <w:tcW w:w="2837" w:type="dxa"/>
          </w:tcPr>
          <w:p w:rsidR="00147763" w:rsidRDefault="00147763" w:rsidP="00332C40">
            <w:r w:rsidRPr="00DB4874">
              <w:t>passwd</w:t>
            </w:r>
          </w:p>
        </w:tc>
        <w:tc>
          <w:tcPr>
            <w:tcW w:w="2837" w:type="dxa"/>
          </w:tcPr>
          <w:p w:rsidR="00147763" w:rsidRDefault="00147763" w:rsidP="00332C4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47763" w:rsidRDefault="00147763" w:rsidP="00332C40">
            <w:r>
              <w:rPr>
                <w:rFonts w:hint="eastAsia"/>
              </w:rPr>
              <w:t>是</w:t>
            </w:r>
          </w:p>
        </w:tc>
      </w:tr>
      <w:tr w:rsidR="00147763" w:rsidRPr="0051310A" w:rsidTr="00332C40">
        <w:trPr>
          <w:trHeight w:val="325"/>
        </w:trPr>
        <w:tc>
          <w:tcPr>
            <w:tcW w:w="2837" w:type="dxa"/>
          </w:tcPr>
          <w:p w:rsidR="00147763" w:rsidRDefault="00147763" w:rsidP="00332C40">
            <w:r w:rsidRPr="00915C47">
              <w:t>domain</w:t>
            </w:r>
          </w:p>
        </w:tc>
        <w:tc>
          <w:tcPr>
            <w:tcW w:w="2837" w:type="dxa"/>
          </w:tcPr>
          <w:p w:rsidR="00147763" w:rsidRDefault="00147763" w:rsidP="00332C4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47763" w:rsidRDefault="00147763" w:rsidP="00332C40">
            <w:r>
              <w:rPr>
                <w:rFonts w:hint="eastAsia"/>
              </w:rPr>
              <w:t>是</w:t>
            </w:r>
          </w:p>
        </w:tc>
      </w:tr>
      <w:tr w:rsidR="00147763" w:rsidRPr="0051310A" w:rsidTr="00332C40">
        <w:trPr>
          <w:trHeight w:val="325"/>
        </w:trPr>
        <w:tc>
          <w:tcPr>
            <w:tcW w:w="2837" w:type="dxa"/>
          </w:tcPr>
          <w:p w:rsidR="00147763" w:rsidRPr="00915C47" w:rsidRDefault="00147763" w:rsidP="00332C4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47763" w:rsidRDefault="00147763" w:rsidP="00332C4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47763" w:rsidRDefault="00147763" w:rsidP="00332C40">
            <w:r>
              <w:rPr>
                <w:rFonts w:hint="eastAsia"/>
              </w:rPr>
              <w:t>是</w:t>
            </w:r>
          </w:p>
        </w:tc>
      </w:tr>
      <w:tr w:rsidR="00CB55F2" w:rsidRPr="0051310A" w:rsidTr="00332C40">
        <w:trPr>
          <w:trHeight w:val="325"/>
        </w:trPr>
        <w:tc>
          <w:tcPr>
            <w:tcW w:w="2837" w:type="dxa"/>
          </w:tcPr>
          <w:p w:rsidR="00CB55F2" w:rsidRDefault="00CB55F2" w:rsidP="00332C40">
            <w:pPr>
              <w:rPr>
                <w:rFonts w:hint="eastAsia"/>
              </w:rPr>
            </w:pPr>
            <w:r w:rsidRPr="00CB55F2">
              <w:t>c_id</w:t>
            </w:r>
          </w:p>
        </w:tc>
        <w:tc>
          <w:tcPr>
            <w:tcW w:w="2837" w:type="dxa"/>
          </w:tcPr>
          <w:p w:rsidR="00CB55F2" w:rsidRDefault="00A27AF4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 w:rsidR="006701B8"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CB55F2" w:rsidRDefault="00677A7A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B55F2" w:rsidRPr="0051310A" w:rsidTr="00332C40">
        <w:trPr>
          <w:trHeight w:val="325"/>
        </w:trPr>
        <w:tc>
          <w:tcPr>
            <w:tcW w:w="2837" w:type="dxa"/>
          </w:tcPr>
          <w:p w:rsidR="00CB55F2" w:rsidRDefault="00FD0E91" w:rsidP="00332C40">
            <w:pPr>
              <w:rPr>
                <w:rFonts w:hint="eastAsia"/>
              </w:rPr>
            </w:pPr>
            <w:r w:rsidRPr="00FD0E91">
              <w:t>content</w:t>
            </w:r>
          </w:p>
        </w:tc>
        <w:tc>
          <w:tcPr>
            <w:tcW w:w="2837" w:type="dxa"/>
          </w:tcPr>
          <w:p w:rsidR="00CB55F2" w:rsidRDefault="007218FA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点评内容</w:t>
            </w:r>
          </w:p>
        </w:tc>
        <w:tc>
          <w:tcPr>
            <w:tcW w:w="2838" w:type="dxa"/>
          </w:tcPr>
          <w:p w:rsidR="00CB55F2" w:rsidRDefault="00677A7A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47763" w:rsidRDefault="00147763" w:rsidP="00147763">
      <w:pPr>
        <w:pStyle w:val="af0"/>
        <w:ind w:left="840" w:firstLineChars="0" w:firstLine="0"/>
      </w:pPr>
    </w:p>
    <w:p w:rsidR="00147763" w:rsidRDefault="00147763" w:rsidP="00147763">
      <w:pPr>
        <w:pStyle w:val="af0"/>
        <w:ind w:left="840" w:firstLineChars="0" w:firstLine="0"/>
      </w:pPr>
      <w:r>
        <w:rPr>
          <w:rFonts w:hint="eastAsia"/>
        </w:rPr>
        <w:t>返回</w:t>
      </w:r>
    </w:p>
    <w:p w:rsidR="00147763" w:rsidRDefault="00147763" w:rsidP="00147763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147763" w:rsidRPr="00A10A2B" w:rsidTr="00332C40">
        <w:tc>
          <w:tcPr>
            <w:tcW w:w="2840" w:type="dxa"/>
            <w:shd w:val="clear" w:color="auto" w:fill="31849B"/>
          </w:tcPr>
          <w:p w:rsidR="00147763" w:rsidRPr="000051A3" w:rsidRDefault="00147763" w:rsidP="00332C4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147763" w:rsidRPr="000051A3" w:rsidRDefault="00147763" w:rsidP="00332C40">
            <w:r w:rsidRPr="000051A3">
              <w:rPr>
                <w:rFonts w:hint="eastAsia"/>
              </w:rPr>
              <w:t>含义</w:t>
            </w:r>
          </w:p>
        </w:tc>
      </w:tr>
      <w:tr w:rsidR="00147763" w:rsidRPr="00A10A2B" w:rsidTr="00332C40">
        <w:tc>
          <w:tcPr>
            <w:tcW w:w="2840" w:type="dxa"/>
          </w:tcPr>
          <w:p w:rsidR="00147763" w:rsidRPr="00CF51F5" w:rsidRDefault="00147763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147763" w:rsidRPr="00CF51F5" w:rsidRDefault="00147763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147763" w:rsidRPr="00A10A2B" w:rsidTr="00332C40">
        <w:tc>
          <w:tcPr>
            <w:tcW w:w="2840" w:type="dxa"/>
          </w:tcPr>
          <w:p w:rsidR="00147763" w:rsidRPr="00CF51F5" w:rsidRDefault="00725CB7" w:rsidP="00332C40"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5682" w:type="dxa"/>
          </w:tcPr>
          <w:p w:rsidR="00147763" w:rsidRPr="00CF51F5" w:rsidRDefault="00EB28C3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</w:t>
            </w:r>
            <w:r w:rsidR="00147763">
              <w:rPr>
                <w:rFonts w:hint="eastAsia"/>
                <w:szCs w:val="21"/>
              </w:rPr>
              <w:t>信息</w:t>
            </w:r>
          </w:p>
        </w:tc>
      </w:tr>
    </w:tbl>
    <w:p w:rsidR="00147763" w:rsidRDefault="00147763" w:rsidP="00147763">
      <w:pPr>
        <w:rPr>
          <w:rFonts w:hint="eastAsia"/>
        </w:rPr>
      </w:pPr>
    </w:p>
    <w:p w:rsidR="00147763" w:rsidRDefault="00147763" w:rsidP="00147763">
      <w:pPr>
        <w:rPr>
          <w:rFonts w:hint="eastAsia"/>
        </w:rPr>
      </w:pPr>
    </w:p>
    <w:p w:rsidR="00147763" w:rsidRPr="002B2C3C" w:rsidRDefault="00147763" w:rsidP="00147763"/>
    <w:p w:rsidR="00125154" w:rsidRDefault="00125154" w:rsidP="00125154">
      <w:pPr>
        <w:rPr>
          <w:rFonts w:hint="eastAsia"/>
        </w:rPr>
      </w:pPr>
    </w:p>
    <w:p w:rsidR="00125154" w:rsidRDefault="00125154" w:rsidP="0031237E">
      <w:pPr>
        <w:pStyle w:val="3"/>
        <w:numPr>
          <w:ilvl w:val="0"/>
          <w:numId w:val="1"/>
        </w:numPr>
        <w:rPr>
          <w:shd w:val="clear" w:color="auto" w:fill="00B050"/>
        </w:rPr>
      </w:pPr>
      <w:r>
        <w:rPr>
          <w:rFonts w:hint="eastAsia"/>
          <w:shd w:val="clear" w:color="auto" w:fill="00B050"/>
        </w:rPr>
        <w:t>日志点评</w:t>
      </w:r>
      <w:r w:rsidR="0031237E">
        <w:rPr>
          <w:rFonts w:hint="eastAsia"/>
          <w:shd w:val="clear" w:color="auto" w:fill="00B050"/>
        </w:rPr>
        <w:t>内容列表</w:t>
      </w:r>
      <w:r>
        <w:rPr>
          <w:rFonts w:hint="eastAsia"/>
          <w:shd w:val="clear" w:color="auto" w:fill="00B050"/>
        </w:rPr>
        <w:t xml:space="preserve"> </w:t>
      </w:r>
      <w:r w:rsidRPr="007130AC">
        <w:rPr>
          <w:shd w:val="clear" w:color="auto" w:fill="00B050"/>
        </w:rPr>
        <w:t>appSaveComm</w:t>
      </w:r>
      <w:r>
        <w:rPr>
          <w:rFonts w:hint="eastAsia"/>
          <w:shd w:val="clear" w:color="auto" w:fill="00B050"/>
        </w:rPr>
        <w:t>.html</w:t>
      </w:r>
    </w:p>
    <w:p w:rsidR="00125154" w:rsidRDefault="00125154" w:rsidP="00125154">
      <w:r>
        <w:rPr>
          <w:rFonts w:hint="eastAsia"/>
        </w:rPr>
        <w:t>说明：</w:t>
      </w:r>
      <w:r w:rsidR="00EC65D4">
        <w:rPr>
          <w:rFonts w:hint="eastAsia"/>
        </w:rPr>
        <w:t>关联日志查看接口</w:t>
      </w:r>
    </w:p>
    <w:p w:rsidR="00125154" w:rsidRPr="00766139" w:rsidRDefault="00125154" w:rsidP="001251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125154" w:rsidRPr="0051310A" w:rsidTr="00332C40">
        <w:trPr>
          <w:trHeight w:val="325"/>
        </w:trPr>
        <w:tc>
          <w:tcPr>
            <w:tcW w:w="2837" w:type="dxa"/>
            <w:shd w:val="clear" w:color="auto" w:fill="31849B"/>
          </w:tcPr>
          <w:p w:rsidR="00125154" w:rsidRPr="0051310A" w:rsidRDefault="00125154" w:rsidP="00332C4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125154" w:rsidRPr="0051310A" w:rsidRDefault="00125154" w:rsidP="00332C4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125154" w:rsidRPr="0051310A" w:rsidRDefault="00125154" w:rsidP="00332C40">
            <w:r>
              <w:rPr>
                <w:rFonts w:hint="eastAsia"/>
              </w:rPr>
              <w:t>必须</w:t>
            </w:r>
          </w:p>
        </w:tc>
      </w:tr>
      <w:tr w:rsidR="00125154" w:rsidRPr="0051310A" w:rsidTr="00332C40">
        <w:trPr>
          <w:trHeight w:val="309"/>
        </w:trPr>
        <w:tc>
          <w:tcPr>
            <w:tcW w:w="2837" w:type="dxa"/>
          </w:tcPr>
          <w:p w:rsidR="00125154" w:rsidRDefault="00125154" w:rsidP="00332C40">
            <w:r w:rsidRPr="00401844">
              <w:t>account</w:t>
            </w:r>
          </w:p>
        </w:tc>
        <w:tc>
          <w:tcPr>
            <w:tcW w:w="2837" w:type="dxa"/>
          </w:tcPr>
          <w:p w:rsidR="00125154" w:rsidRDefault="00125154" w:rsidP="00332C4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125154" w:rsidRDefault="00125154" w:rsidP="00332C40">
            <w:r>
              <w:rPr>
                <w:rFonts w:hint="eastAsia"/>
              </w:rPr>
              <w:t>是</w:t>
            </w:r>
          </w:p>
        </w:tc>
      </w:tr>
      <w:tr w:rsidR="00125154" w:rsidRPr="0051310A" w:rsidTr="00332C40">
        <w:trPr>
          <w:trHeight w:val="325"/>
        </w:trPr>
        <w:tc>
          <w:tcPr>
            <w:tcW w:w="2837" w:type="dxa"/>
          </w:tcPr>
          <w:p w:rsidR="00125154" w:rsidRDefault="00125154" w:rsidP="00332C40">
            <w:r w:rsidRPr="00DB4874">
              <w:t>passwd</w:t>
            </w:r>
          </w:p>
        </w:tc>
        <w:tc>
          <w:tcPr>
            <w:tcW w:w="2837" w:type="dxa"/>
          </w:tcPr>
          <w:p w:rsidR="00125154" w:rsidRDefault="00125154" w:rsidP="00332C4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125154" w:rsidRDefault="00125154" w:rsidP="00332C40">
            <w:r>
              <w:rPr>
                <w:rFonts w:hint="eastAsia"/>
              </w:rPr>
              <w:t>是</w:t>
            </w:r>
          </w:p>
        </w:tc>
      </w:tr>
      <w:tr w:rsidR="00125154" w:rsidRPr="0051310A" w:rsidTr="00332C40">
        <w:trPr>
          <w:trHeight w:val="325"/>
        </w:trPr>
        <w:tc>
          <w:tcPr>
            <w:tcW w:w="2837" w:type="dxa"/>
          </w:tcPr>
          <w:p w:rsidR="00125154" w:rsidRDefault="00125154" w:rsidP="00332C40">
            <w:r w:rsidRPr="00915C47">
              <w:t>domain</w:t>
            </w:r>
          </w:p>
        </w:tc>
        <w:tc>
          <w:tcPr>
            <w:tcW w:w="2837" w:type="dxa"/>
          </w:tcPr>
          <w:p w:rsidR="00125154" w:rsidRDefault="00125154" w:rsidP="00332C4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125154" w:rsidRDefault="00125154" w:rsidP="00332C40">
            <w:r>
              <w:rPr>
                <w:rFonts w:hint="eastAsia"/>
              </w:rPr>
              <w:t>是</w:t>
            </w:r>
          </w:p>
        </w:tc>
      </w:tr>
      <w:tr w:rsidR="00125154" w:rsidRPr="0051310A" w:rsidTr="00332C40">
        <w:trPr>
          <w:trHeight w:val="325"/>
        </w:trPr>
        <w:tc>
          <w:tcPr>
            <w:tcW w:w="2837" w:type="dxa"/>
          </w:tcPr>
          <w:p w:rsidR="00125154" w:rsidRPr="00915C47" w:rsidRDefault="00125154" w:rsidP="00332C4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125154" w:rsidRDefault="00125154" w:rsidP="00332C4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125154" w:rsidRDefault="00125154" w:rsidP="00332C40">
            <w:r>
              <w:rPr>
                <w:rFonts w:hint="eastAsia"/>
              </w:rPr>
              <w:t>是</w:t>
            </w:r>
          </w:p>
        </w:tc>
      </w:tr>
      <w:tr w:rsidR="00125154" w:rsidRPr="0051310A" w:rsidTr="00332C40">
        <w:trPr>
          <w:trHeight w:val="325"/>
        </w:trPr>
        <w:tc>
          <w:tcPr>
            <w:tcW w:w="2837" w:type="dxa"/>
          </w:tcPr>
          <w:p w:rsidR="00125154" w:rsidRDefault="00125154" w:rsidP="00332C40">
            <w:pPr>
              <w:rPr>
                <w:rFonts w:hint="eastAsia"/>
              </w:rPr>
            </w:pPr>
            <w:r w:rsidRPr="00CB55F2">
              <w:t>c_id</w:t>
            </w:r>
          </w:p>
        </w:tc>
        <w:tc>
          <w:tcPr>
            <w:tcW w:w="2837" w:type="dxa"/>
          </w:tcPr>
          <w:p w:rsidR="00125154" w:rsidRDefault="00125154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序号</w:t>
            </w:r>
          </w:p>
        </w:tc>
        <w:tc>
          <w:tcPr>
            <w:tcW w:w="2838" w:type="dxa"/>
          </w:tcPr>
          <w:p w:rsidR="00125154" w:rsidRDefault="00125154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125154" w:rsidRDefault="00125154" w:rsidP="00125154">
      <w:pPr>
        <w:pStyle w:val="af0"/>
        <w:ind w:left="840" w:firstLineChars="0" w:firstLine="0"/>
      </w:pPr>
    </w:p>
    <w:p w:rsidR="00125154" w:rsidRDefault="00125154" w:rsidP="00125154">
      <w:pPr>
        <w:pStyle w:val="af0"/>
        <w:ind w:left="840" w:firstLineChars="0" w:firstLine="0"/>
      </w:pPr>
      <w:r>
        <w:rPr>
          <w:rFonts w:hint="eastAsia"/>
        </w:rPr>
        <w:t>返回</w:t>
      </w:r>
    </w:p>
    <w:p w:rsidR="00125154" w:rsidRDefault="00125154" w:rsidP="00125154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125154" w:rsidRPr="00A10A2B" w:rsidTr="00332C40">
        <w:tc>
          <w:tcPr>
            <w:tcW w:w="2840" w:type="dxa"/>
            <w:shd w:val="clear" w:color="auto" w:fill="31849B"/>
          </w:tcPr>
          <w:p w:rsidR="00125154" w:rsidRPr="000051A3" w:rsidRDefault="00125154" w:rsidP="00332C4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125154" w:rsidRPr="000051A3" w:rsidRDefault="00125154" w:rsidP="00332C40">
            <w:r w:rsidRPr="000051A3">
              <w:rPr>
                <w:rFonts w:hint="eastAsia"/>
              </w:rPr>
              <w:t>含义</w:t>
            </w:r>
          </w:p>
        </w:tc>
      </w:tr>
      <w:tr w:rsidR="00125154" w:rsidRPr="00A10A2B" w:rsidTr="00332C40">
        <w:tc>
          <w:tcPr>
            <w:tcW w:w="2840" w:type="dxa"/>
          </w:tcPr>
          <w:p w:rsidR="00125154" w:rsidRPr="00CF51F5" w:rsidRDefault="00125154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125154" w:rsidRPr="00CF51F5" w:rsidRDefault="00125154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125154" w:rsidRPr="00A10A2B" w:rsidTr="00332C40">
        <w:tc>
          <w:tcPr>
            <w:tcW w:w="2840" w:type="dxa"/>
          </w:tcPr>
          <w:p w:rsidR="00125154" w:rsidRPr="00CF51F5" w:rsidRDefault="00D922EE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FD0857">
              <w:rPr>
                <w:rFonts w:hint="eastAsia"/>
                <w:szCs w:val="21"/>
              </w:rPr>
              <w:t>ata</w:t>
            </w:r>
          </w:p>
        </w:tc>
        <w:tc>
          <w:tcPr>
            <w:tcW w:w="5682" w:type="dxa"/>
          </w:tcPr>
          <w:p w:rsidR="00125154" w:rsidRPr="00CF51F5" w:rsidRDefault="00125154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处理信息</w:t>
            </w:r>
          </w:p>
        </w:tc>
      </w:tr>
      <w:tr w:rsidR="007416F5" w:rsidRPr="00A10A2B" w:rsidTr="00FC2734">
        <w:tc>
          <w:tcPr>
            <w:tcW w:w="2840" w:type="dxa"/>
            <w:shd w:val="clear" w:color="auto" w:fill="DBE5F1" w:themeFill="accent1" w:themeFillTint="33"/>
          </w:tcPr>
          <w:p w:rsidR="007416F5" w:rsidRDefault="00FC2734" w:rsidP="00332C40">
            <w:pPr>
              <w:spacing w:line="360" w:lineRule="exact"/>
              <w:rPr>
                <w:rFonts w:hint="eastAsia"/>
                <w:szCs w:val="21"/>
              </w:rPr>
            </w:pPr>
            <w:r w:rsidRPr="00FC2734">
              <w:rPr>
                <w:szCs w:val="21"/>
              </w:rPr>
              <w:t>comment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7416F5" w:rsidRDefault="0036635A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点评内容</w:t>
            </w:r>
          </w:p>
        </w:tc>
      </w:tr>
      <w:tr w:rsidR="007416F5" w:rsidRPr="00A10A2B" w:rsidTr="00FC2734">
        <w:tc>
          <w:tcPr>
            <w:tcW w:w="2840" w:type="dxa"/>
            <w:shd w:val="clear" w:color="auto" w:fill="DBE5F1" w:themeFill="accent1" w:themeFillTint="33"/>
          </w:tcPr>
          <w:p w:rsidR="007416F5" w:rsidRDefault="00D322FF" w:rsidP="00332C40">
            <w:pPr>
              <w:spacing w:line="360" w:lineRule="exact"/>
              <w:rPr>
                <w:rFonts w:hint="eastAsia"/>
                <w:szCs w:val="21"/>
              </w:rPr>
            </w:pPr>
            <w:r w:rsidRPr="00D322FF">
              <w:rPr>
                <w:szCs w:val="21"/>
              </w:rPr>
              <w:t>nickname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7416F5" w:rsidRDefault="00D322FF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点评人</w:t>
            </w:r>
          </w:p>
        </w:tc>
      </w:tr>
      <w:tr w:rsidR="007416F5" w:rsidRPr="00A10A2B" w:rsidTr="00FC2734">
        <w:tc>
          <w:tcPr>
            <w:tcW w:w="2840" w:type="dxa"/>
            <w:shd w:val="clear" w:color="auto" w:fill="DBE5F1" w:themeFill="accent1" w:themeFillTint="33"/>
          </w:tcPr>
          <w:p w:rsidR="007416F5" w:rsidRDefault="00D322FF" w:rsidP="00332C40">
            <w:pPr>
              <w:spacing w:line="360" w:lineRule="exact"/>
              <w:rPr>
                <w:rFonts w:hint="eastAsia"/>
                <w:szCs w:val="21"/>
              </w:rPr>
            </w:pPr>
            <w:r w:rsidRPr="00D322FF">
              <w:rPr>
                <w:szCs w:val="21"/>
              </w:rPr>
              <w:t>comm_time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7416F5" w:rsidRDefault="00D322FF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点评日期</w:t>
            </w:r>
          </w:p>
        </w:tc>
      </w:tr>
    </w:tbl>
    <w:p w:rsidR="00125154" w:rsidRDefault="00125154" w:rsidP="00125154">
      <w:pPr>
        <w:rPr>
          <w:rFonts w:hint="eastAsia"/>
        </w:rPr>
      </w:pPr>
    </w:p>
    <w:p w:rsidR="00125154" w:rsidRDefault="00A07679" w:rsidP="00125154">
      <w:pPr>
        <w:rPr>
          <w:rFonts w:hint="eastAsia"/>
        </w:rPr>
      </w:pPr>
      <w:r>
        <w:rPr>
          <w:rFonts w:hint="eastAsia"/>
        </w:rPr>
        <w:t>如图：</w:t>
      </w:r>
    </w:p>
    <w:p w:rsidR="00A07679" w:rsidRDefault="00A07679" w:rsidP="001251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13136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154" w:rsidRPr="002B2C3C" w:rsidRDefault="00125154" w:rsidP="00125154"/>
    <w:p w:rsidR="00125154" w:rsidRPr="002B2C3C" w:rsidRDefault="00125154" w:rsidP="00125154"/>
    <w:p w:rsidR="00704E11" w:rsidRDefault="00A161E1" w:rsidP="0079011F">
      <w:pPr>
        <w:pStyle w:val="3"/>
        <w:numPr>
          <w:ilvl w:val="0"/>
          <w:numId w:val="1"/>
        </w:numPr>
        <w:rPr>
          <w:shd w:val="clear" w:color="auto" w:fill="00B050"/>
        </w:rPr>
      </w:pPr>
      <w:r w:rsidRPr="00A161E1">
        <w:rPr>
          <w:rFonts w:hint="eastAsia"/>
          <w:shd w:val="clear" w:color="auto" w:fill="00B050"/>
        </w:rPr>
        <w:t>商机模板</w:t>
      </w:r>
      <w:r w:rsidR="00704E11">
        <w:rPr>
          <w:rFonts w:hint="eastAsia"/>
          <w:shd w:val="clear" w:color="auto" w:fill="00B050"/>
        </w:rPr>
        <w:t xml:space="preserve"> </w:t>
      </w:r>
      <w:r w:rsidR="00A36EC0" w:rsidRPr="00A36EC0">
        <w:rPr>
          <w:shd w:val="clear" w:color="auto" w:fill="00B050"/>
        </w:rPr>
        <w:t>appOppoTP</w:t>
      </w:r>
      <w:r w:rsidR="00704E11">
        <w:rPr>
          <w:rFonts w:hint="eastAsia"/>
          <w:shd w:val="clear" w:color="auto" w:fill="00B050"/>
        </w:rPr>
        <w:t>.html</w:t>
      </w:r>
    </w:p>
    <w:p w:rsidR="00704E11" w:rsidRDefault="00704E11" w:rsidP="00704E11">
      <w:r>
        <w:rPr>
          <w:rFonts w:hint="eastAsia"/>
        </w:rPr>
        <w:t>说明：</w:t>
      </w:r>
      <w:r w:rsidR="00524101">
        <w:rPr>
          <w:rFonts w:hint="eastAsia"/>
        </w:rPr>
        <w:t>商机模板</w:t>
      </w:r>
    </w:p>
    <w:p w:rsidR="00704E11" w:rsidRPr="00766139" w:rsidRDefault="00704E11" w:rsidP="00704E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704E11" w:rsidRPr="0051310A" w:rsidTr="00332C40">
        <w:trPr>
          <w:trHeight w:val="325"/>
        </w:trPr>
        <w:tc>
          <w:tcPr>
            <w:tcW w:w="2837" w:type="dxa"/>
            <w:shd w:val="clear" w:color="auto" w:fill="31849B"/>
          </w:tcPr>
          <w:p w:rsidR="00704E11" w:rsidRPr="0051310A" w:rsidRDefault="00704E11" w:rsidP="00332C4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704E11" w:rsidRPr="0051310A" w:rsidRDefault="00704E11" w:rsidP="00332C4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704E11" w:rsidRPr="0051310A" w:rsidRDefault="00704E11" w:rsidP="00332C40">
            <w:r>
              <w:rPr>
                <w:rFonts w:hint="eastAsia"/>
              </w:rPr>
              <w:t>必须</w:t>
            </w:r>
          </w:p>
        </w:tc>
      </w:tr>
      <w:tr w:rsidR="00704E11" w:rsidRPr="0051310A" w:rsidTr="00332C40">
        <w:trPr>
          <w:trHeight w:val="309"/>
        </w:trPr>
        <w:tc>
          <w:tcPr>
            <w:tcW w:w="2837" w:type="dxa"/>
          </w:tcPr>
          <w:p w:rsidR="00704E11" w:rsidRDefault="00704E11" w:rsidP="00332C40">
            <w:r w:rsidRPr="00401844">
              <w:t>account</w:t>
            </w:r>
          </w:p>
        </w:tc>
        <w:tc>
          <w:tcPr>
            <w:tcW w:w="2837" w:type="dxa"/>
          </w:tcPr>
          <w:p w:rsidR="00704E11" w:rsidRDefault="00704E11" w:rsidP="00332C4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704E11" w:rsidRDefault="00704E11" w:rsidP="00332C40">
            <w:r>
              <w:rPr>
                <w:rFonts w:hint="eastAsia"/>
              </w:rPr>
              <w:t>是</w:t>
            </w:r>
          </w:p>
        </w:tc>
      </w:tr>
      <w:tr w:rsidR="00704E11" w:rsidRPr="0051310A" w:rsidTr="00332C40">
        <w:trPr>
          <w:trHeight w:val="325"/>
        </w:trPr>
        <w:tc>
          <w:tcPr>
            <w:tcW w:w="2837" w:type="dxa"/>
          </w:tcPr>
          <w:p w:rsidR="00704E11" w:rsidRDefault="00704E11" w:rsidP="00332C40">
            <w:r w:rsidRPr="00DB4874">
              <w:t>passwd</w:t>
            </w:r>
          </w:p>
        </w:tc>
        <w:tc>
          <w:tcPr>
            <w:tcW w:w="2837" w:type="dxa"/>
          </w:tcPr>
          <w:p w:rsidR="00704E11" w:rsidRDefault="00704E11" w:rsidP="00332C4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704E11" w:rsidRDefault="00704E11" w:rsidP="00332C40">
            <w:r>
              <w:rPr>
                <w:rFonts w:hint="eastAsia"/>
              </w:rPr>
              <w:t>是</w:t>
            </w:r>
          </w:p>
        </w:tc>
      </w:tr>
      <w:tr w:rsidR="00704E11" w:rsidRPr="0051310A" w:rsidTr="00332C40">
        <w:trPr>
          <w:trHeight w:val="325"/>
        </w:trPr>
        <w:tc>
          <w:tcPr>
            <w:tcW w:w="2837" w:type="dxa"/>
          </w:tcPr>
          <w:p w:rsidR="00704E11" w:rsidRDefault="00704E11" w:rsidP="00332C40">
            <w:r w:rsidRPr="00915C47">
              <w:t>domain</w:t>
            </w:r>
          </w:p>
        </w:tc>
        <w:tc>
          <w:tcPr>
            <w:tcW w:w="2837" w:type="dxa"/>
          </w:tcPr>
          <w:p w:rsidR="00704E11" w:rsidRDefault="00704E11" w:rsidP="00332C4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704E11" w:rsidRDefault="00704E11" w:rsidP="00332C40">
            <w:r>
              <w:rPr>
                <w:rFonts w:hint="eastAsia"/>
              </w:rPr>
              <w:t>是</w:t>
            </w:r>
          </w:p>
        </w:tc>
      </w:tr>
      <w:tr w:rsidR="00704E11" w:rsidRPr="0051310A" w:rsidTr="00332C40">
        <w:trPr>
          <w:trHeight w:val="325"/>
        </w:trPr>
        <w:tc>
          <w:tcPr>
            <w:tcW w:w="2837" w:type="dxa"/>
          </w:tcPr>
          <w:p w:rsidR="00704E11" w:rsidRPr="00915C47" w:rsidRDefault="00704E11" w:rsidP="00332C4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704E11" w:rsidRDefault="00704E11" w:rsidP="00332C4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704E11" w:rsidRDefault="00704E11" w:rsidP="00332C40">
            <w:r>
              <w:rPr>
                <w:rFonts w:hint="eastAsia"/>
              </w:rPr>
              <w:t>是</w:t>
            </w:r>
          </w:p>
        </w:tc>
      </w:tr>
    </w:tbl>
    <w:p w:rsidR="00704E11" w:rsidRDefault="00704E11" w:rsidP="00704E11">
      <w:pPr>
        <w:pStyle w:val="af0"/>
        <w:ind w:left="840" w:firstLineChars="0" w:firstLine="0"/>
      </w:pPr>
    </w:p>
    <w:p w:rsidR="00704E11" w:rsidRDefault="00704E11" w:rsidP="00704E11">
      <w:pPr>
        <w:pStyle w:val="af0"/>
        <w:ind w:left="840" w:firstLineChars="0" w:firstLine="0"/>
      </w:pPr>
      <w:r>
        <w:rPr>
          <w:rFonts w:hint="eastAsia"/>
        </w:rPr>
        <w:t>返回</w:t>
      </w:r>
    </w:p>
    <w:p w:rsidR="00704E11" w:rsidRDefault="00704E11" w:rsidP="00704E11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704E11" w:rsidRPr="00A10A2B" w:rsidTr="00332C40">
        <w:tc>
          <w:tcPr>
            <w:tcW w:w="2840" w:type="dxa"/>
            <w:shd w:val="clear" w:color="auto" w:fill="31849B"/>
          </w:tcPr>
          <w:p w:rsidR="00704E11" w:rsidRPr="000051A3" w:rsidRDefault="00704E11" w:rsidP="00332C4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704E11" w:rsidRPr="000051A3" w:rsidRDefault="00704E11" w:rsidP="00332C40">
            <w:r w:rsidRPr="000051A3">
              <w:rPr>
                <w:rFonts w:hint="eastAsia"/>
              </w:rPr>
              <w:t>含义</w:t>
            </w:r>
          </w:p>
        </w:tc>
      </w:tr>
      <w:tr w:rsidR="00704E11" w:rsidRPr="00A10A2B" w:rsidTr="00332C40">
        <w:tc>
          <w:tcPr>
            <w:tcW w:w="2840" w:type="dxa"/>
          </w:tcPr>
          <w:p w:rsidR="00704E11" w:rsidRPr="00CF51F5" w:rsidRDefault="00704E11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704E11" w:rsidRPr="00CF51F5" w:rsidRDefault="00704E11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704E11" w:rsidRPr="00A10A2B" w:rsidTr="00332C40">
        <w:tc>
          <w:tcPr>
            <w:tcW w:w="2840" w:type="dxa"/>
          </w:tcPr>
          <w:p w:rsidR="00704E11" w:rsidRPr="00CF51F5" w:rsidRDefault="00704E11" w:rsidP="00332C40"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5682" w:type="dxa"/>
          </w:tcPr>
          <w:p w:rsidR="00704E11" w:rsidRPr="00CF51F5" w:rsidRDefault="00704E11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处理信息</w:t>
            </w:r>
          </w:p>
        </w:tc>
      </w:tr>
      <w:tr w:rsidR="00CF22E4" w:rsidRPr="00A10A2B" w:rsidTr="00332C40">
        <w:tc>
          <w:tcPr>
            <w:tcW w:w="2840" w:type="dxa"/>
          </w:tcPr>
          <w:p w:rsidR="00CF22E4" w:rsidRDefault="00CF22E4" w:rsidP="00332C40">
            <w:pPr>
              <w:spacing w:line="360" w:lineRule="exact"/>
              <w:rPr>
                <w:szCs w:val="21"/>
              </w:rPr>
            </w:pPr>
            <w:r w:rsidRPr="00CF22E4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CF22E4" w:rsidRDefault="000A4622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  <w:r w:rsidR="00E60F3E">
              <w:rPr>
                <w:rFonts w:hint="eastAsia"/>
                <w:szCs w:val="21"/>
              </w:rPr>
              <w:t>列表</w:t>
            </w:r>
          </w:p>
        </w:tc>
      </w:tr>
      <w:tr w:rsidR="003165C3" w:rsidRPr="00A10A2B" w:rsidTr="00DD5FAD">
        <w:tc>
          <w:tcPr>
            <w:tcW w:w="2840" w:type="dxa"/>
            <w:shd w:val="clear" w:color="auto" w:fill="DBE5F1" w:themeFill="accent1" w:themeFillTint="33"/>
          </w:tcPr>
          <w:p w:rsidR="003165C3" w:rsidRPr="001757E1" w:rsidRDefault="003165C3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3165C3" w:rsidRDefault="003165C3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模板序号</w:t>
            </w:r>
          </w:p>
        </w:tc>
      </w:tr>
      <w:tr w:rsidR="000A453E" w:rsidRPr="00A10A2B" w:rsidTr="00DD5FAD">
        <w:tc>
          <w:tcPr>
            <w:tcW w:w="2840" w:type="dxa"/>
            <w:shd w:val="clear" w:color="auto" w:fill="DBE5F1" w:themeFill="accent1" w:themeFillTint="33"/>
          </w:tcPr>
          <w:p w:rsidR="000A453E" w:rsidRPr="00CF22E4" w:rsidRDefault="001757E1" w:rsidP="00332C40">
            <w:pPr>
              <w:spacing w:line="360" w:lineRule="exact"/>
              <w:rPr>
                <w:szCs w:val="21"/>
              </w:rPr>
            </w:pPr>
            <w:r w:rsidRPr="001757E1">
              <w:rPr>
                <w:szCs w:val="21"/>
              </w:rPr>
              <w:t>o_name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0A453E" w:rsidRDefault="00057AAF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模板名称</w:t>
            </w:r>
          </w:p>
        </w:tc>
      </w:tr>
      <w:tr w:rsidR="000A453E" w:rsidRPr="00A10A2B" w:rsidTr="00DD5FAD">
        <w:tc>
          <w:tcPr>
            <w:tcW w:w="2840" w:type="dxa"/>
            <w:shd w:val="clear" w:color="auto" w:fill="DBE5F1" w:themeFill="accent1" w:themeFillTint="33"/>
          </w:tcPr>
          <w:p w:rsidR="000A453E" w:rsidRPr="00CF22E4" w:rsidRDefault="006D5D6D" w:rsidP="00332C40">
            <w:pPr>
              <w:spacing w:line="360" w:lineRule="exact"/>
              <w:rPr>
                <w:szCs w:val="21"/>
              </w:rPr>
            </w:pPr>
            <w:r w:rsidRPr="006D5D6D">
              <w:rPr>
                <w:szCs w:val="21"/>
              </w:rPr>
              <w:t>o_remark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0A453E" w:rsidRDefault="00057AAF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模板备注</w:t>
            </w:r>
          </w:p>
        </w:tc>
      </w:tr>
    </w:tbl>
    <w:p w:rsidR="00704E11" w:rsidRDefault="00704E11" w:rsidP="00704E11">
      <w:pPr>
        <w:rPr>
          <w:rFonts w:hint="eastAsia"/>
        </w:rPr>
      </w:pPr>
    </w:p>
    <w:p w:rsidR="00704E11" w:rsidRDefault="00704E11" w:rsidP="00704E11">
      <w:pPr>
        <w:rPr>
          <w:rFonts w:hint="eastAsia"/>
        </w:rPr>
      </w:pPr>
    </w:p>
    <w:p w:rsidR="006703A7" w:rsidRDefault="006703A7" w:rsidP="00A4387E">
      <w:pPr>
        <w:pStyle w:val="3"/>
        <w:numPr>
          <w:ilvl w:val="0"/>
          <w:numId w:val="1"/>
        </w:numPr>
        <w:rPr>
          <w:shd w:val="clear" w:color="auto" w:fill="00B050"/>
        </w:rPr>
      </w:pPr>
      <w:r w:rsidRPr="00A161E1">
        <w:rPr>
          <w:rFonts w:hint="eastAsia"/>
          <w:shd w:val="clear" w:color="auto" w:fill="00B050"/>
        </w:rPr>
        <w:t>商机</w:t>
      </w:r>
      <w:r w:rsidR="00AF1235">
        <w:rPr>
          <w:rFonts w:hint="eastAsia"/>
          <w:shd w:val="clear" w:color="auto" w:fill="00B050"/>
        </w:rPr>
        <w:t>步骤</w:t>
      </w:r>
      <w:r>
        <w:rPr>
          <w:rFonts w:hint="eastAsia"/>
          <w:shd w:val="clear" w:color="auto" w:fill="00B050"/>
        </w:rPr>
        <w:t xml:space="preserve"> </w:t>
      </w:r>
      <w:r w:rsidR="0040580F" w:rsidRPr="0040580F">
        <w:rPr>
          <w:shd w:val="clear" w:color="auto" w:fill="00B050"/>
        </w:rPr>
        <w:t>appOppoActbus</w:t>
      </w:r>
      <w:r>
        <w:rPr>
          <w:rFonts w:hint="eastAsia"/>
          <w:shd w:val="clear" w:color="auto" w:fill="00B050"/>
        </w:rPr>
        <w:t>.html</w:t>
      </w:r>
    </w:p>
    <w:p w:rsidR="006703A7" w:rsidRDefault="006703A7" w:rsidP="006703A7">
      <w:r>
        <w:rPr>
          <w:rFonts w:hint="eastAsia"/>
        </w:rPr>
        <w:t>说明：</w:t>
      </w:r>
      <w:r w:rsidR="00DC3296" w:rsidRPr="00DC3296">
        <w:rPr>
          <w:rFonts w:hint="eastAsia"/>
        </w:rPr>
        <w:t>商机新建时获取</w:t>
      </w:r>
      <w:r w:rsidR="00FE604C">
        <w:rPr>
          <w:rFonts w:hint="eastAsia"/>
        </w:rPr>
        <w:t>对应的</w:t>
      </w:r>
      <w:r w:rsidR="00DC3296" w:rsidRPr="00DC3296">
        <w:rPr>
          <w:rFonts w:hint="eastAsia"/>
        </w:rPr>
        <w:t>步骤</w:t>
      </w:r>
    </w:p>
    <w:p w:rsidR="006703A7" w:rsidRPr="00766139" w:rsidRDefault="006703A7" w:rsidP="006703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7"/>
        <w:gridCol w:w="2837"/>
        <w:gridCol w:w="2838"/>
      </w:tblGrid>
      <w:tr w:rsidR="006703A7" w:rsidRPr="0051310A" w:rsidTr="00332C40">
        <w:trPr>
          <w:trHeight w:val="325"/>
        </w:trPr>
        <w:tc>
          <w:tcPr>
            <w:tcW w:w="2837" w:type="dxa"/>
            <w:shd w:val="clear" w:color="auto" w:fill="31849B"/>
          </w:tcPr>
          <w:p w:rsidR="006703A7" w:rsidRPr="0051310A" w:rsidRDefault="006703A7" w:rsidP="00332C40">
            <w:r w:rsidRPr="0051310A">
              <w:rPr>
                <w:rFonts w:hint="eastAsia"/>
              </w:rPr>
              <w:t>参数名称</w:t>
            </w:r>
          </w:p>
        </w:tc>
        <w:tc>
          <w:tcPr>
            <w:tcW w:w="2837" w:type="dxa"/>
            <w:shd w:val="clear" w:color="auto" w:fill="31849B"/>
          </w:tcPr>
          <w:p w:rsidR="006703A7" w:rsidRPr="0051310A" w:rsidRDefault="006703A7" w:rsidP="00332C40">
            <w:r>
              <w:rPr>
                <w:rFonts w:hint="eastAsia"/>
              </w:rPr>
              <w:t>含义</w:t>
            </w:r>
          </w:p>
        </w:tc>
        <w:tc>
          <w:tcPr>
            <w:tcW w:w="2838" w:type="dxa"/>
            <w:shd w:val="clear" w:color="auto" w:fill="31849B"/>
          </w:tcPr>
          <w:p w:rsidR="006703A7" w:rsidRPr="0051310A" w:rsidRDefault="006703A7" w:rsidP="00332C40">
            <w:r>
              <w:rPr>
                <w:rFonts w:hint="eastAsia"/>
              </w:rPr>
              <w:t>必须</w:t>
            </w:r>
          </w:p>
        </w:tc>
      </w:tr>
      <w:tr w:rsidR="006703A7" w:rsidRPr="0051310A" w:rsidTr="00332C40">
        <w:trPr>
          <w:trHeight w:val="309"/>
        </w:trPr>
        <w:tc>
          <w:tcPr>
            <w:tcW w:w="2837" w:type="dxa"/>
          </w:tcPr>
          <w:p w:rsidR="006703A7" w:rsidRDefault="006703A7" w:rsidP="00332C40">
            <w:r w:rsidRPr="00401844">
              <w:t>account</w:t>
            </w:r>
          </w:p>
        </w:tc>
        <w:tc>
          <w:tcPr>
            <w:tcW w:w="2837" w:type="dxa"/>
          </w:tcPr>
          <w:p w:rsidR="006703A7" w:rsidRDefault="006703A7" w:rsidP="00332C40">
            <w:r>
              <w:rPr>
                <w:rFonts w:hint="eastAsia"/>
              </w:rPr>
              <w:t>用户名</w:t>
            </w:r>
          </w:p>
        </w:tc>
        <w:tc>
          <w:tcPr>
            <w:tcW w:w="2838" w:type="dxa"/>
          </w:tcPr>
          <w:p w:rsidR="006703A7" w:rsidRDefault="006703A7" w:rsidP="00332C40">
            <w:r>
              <w:rPr>
                <w:rFonts w:hint="eastAsia"/>
              </w:rPr>
              <w:t>是</w:t>
            </w:r>
          </w:p>
        </w:tc>
      </w:tr>
      <w:tr w:rsidR="006703A7" w:rsidRPr="0051310A" w:rsidTr="00332C40">
        <w:trPr>
          <w:trHeight w:val="325"/>
        </w:trPr>
        <w:tc>
          <w:tcPr>
            <w:tcW w:w="2837" w:type="dxa"/>
          </w:tcPr>
          <w:p w:rsidR="006703A7" w:rsidRDefault="006703A7" w:rsidP="00332C40">
            <w:r w:rsidRPr="00DB4874">
              <w:t>passwd</w:t>
            </w:r>
          </w:p>
        </w:tc>
        <w:tc>
          <w:tcPr>
            <w:tcW w:w="2837" w:type="dxa"/>
          </w:tcPr>
          <w:p w:rsidR="006703A7" w:rsidRDefault="006703A7" w:rsidP="00332C40">
            <w:r>
              <w:rPr>
                <w:rFonts w:hint="eastAsia"/>
              </w:rPr>
              <w:t>密码</w:t>
            </w:r>
          </w:p>
        </w:tc>
        <w:tc>
          <w:tcPr>
            <w:tcW w:w="2838" w:type="dxa"/>
          </w:tcPr>
          <w:p w:rsidR="006703A7" w:rsidRDefault="006703A7" w:rsidP="00332C40">
            <w:r>
              <w:rPr>
                <w:rFonts w:hint="eastAsia"/>
              </w:rPr>
              <w:t>是</w:t>
            </w:r>
          </w:p>
        </w:tc>
      </w:tr>
      <w:tr w:rsidR="006703A7" w:rsidRPr="0051310A" w:rsidTr="00332C40">
        <w:trPr>
          <w:trHeight w:val="325"/>
        </w:trPr>
        <w:tc>
          <w:tcPr>
            <w:tcW w:w="2837" w:type="dxa"/>
          </w:tcPr>
          <w:p w:rsidR="006703A7" w:rsidRDefault="006703A7" w:rsidP="00332C40">
            <w:r w:rsidRPr="00915C47">
              <w:t>domain</w:t>
            </w:r>
          </w:p>
        </w:tc>
        <w:tc>
          <w:tcPr>
            <w:tcW w:w="2837" w:type="dxa"/>
          </w:tcPr>
          <w:p w:rsidR="006703A7" w:rsidRDefault="006703A7" w:rsidP="00332C40">
            <w:r>
              <w:rPr>
                <w:rFonts w:hint="eastAsia"/>
              </w:rPr>
              <w:t>域名</w:t>
            </w:r>
          </w:p>
        </w:tc>
        <w:tc>
          <w:tcPr>
            <w:tcW w:w="2838" w:type="dxa"/>
          </w:tcPr>
          <w:p w:rsidR="006703A7" w:rsidRDefault="006703A7" w:rsidP="00332C40">
            <w:r>
              <w:rPr>
                <w:rFonts w:hint="eastAsia"/>
              </w:rPr>
              <w:t>是</w:t>
            </w:r>
          </w:p>
        </w:tc>
      </w:tr>
      <w:tr w:rsidR="006703A7" w:rsidRPr="0051310A" w:rsidTr="00332C40">
        <w:trPr>
          <w:trHeight w:val="325"/>
        </w:trPr>
        <w:tc>
          <w:tcPr>
            <w:tcW w:w="2837" w:type="dxa"/>
          </w:tcPr>
          <w:p w:rsidR="006703A7" w:rsidRPr="00915C47" w:rsidRDefault="006703A7" w:rsidP="00332C40">
            <w:r>
              <w:rPr>
                <w:rFonts w:hint="eastAsia"/>
              </w:rPr>
              <w:t>token</w:t>
            </w:r>
          </w:p>
        </w:tc>
        <w:tc>
          <w:tcPr>
            <w:tcW w:w="2837" w:type="dxa"/>
          </w:tcPr>
          <w:p w:rsidR="006703A7" w:rsidRDefault="006703A7" w:rsidP="00332C40">
            <w:r>
              <w:rPr>
                <w:rFonts w:hint="eastAsia"/>
              </w:rPr>
              <w:t>签名</w:t>
            </w:r>
          </w:p>
        </w:tc>
        <w:tc>
          <w:tcPr>
            <w:tcW w:w="2838" w:type="dxa"/>
          </w:tcPr>
          <w:p w:rsidR="006703A7" w:rsidRDefault="006703A7" w:rsidP="00332C40">
            <w:r>
              <w:rPr>
                <w:rFonts w:hint="eastAsia"/>
              </w:rPr>
              <w:t>是</w:t>
            </w:r>
          </w:p>
        </w:tc>
      </w:tr>
      <w:tr w:rsidR="008627E9" w:rsidRPr="0051310A" w:rsidTr="00332C40">
        <w:trPr>
          <w:trHeight w:val="325"/>
        </w:trPr>
        <w:tc>
          <w:tcPr>
            <w:tcW w:w="2837" w:type="dxa"/>
          </w:tcPr>
          <w:p w:rsidR="008627E9" w:rsidRDefault="002A1E17" w:rsidP="00332C40">
            <w:pPr>
              <w:rPr>
                <w:rFonts w:hint="eastAsia"/>
              </w:rPr>
            </w:pPr>
            <w:r w:rsidRPr="002A1E17">
              <w:t>type</w:t>
            </w:r>
          </w:p>
        </w:tc>
        <w:tc>
          <w:tcPr>
            <w:tcW w:w="2837" w:type="dxa"/>
          </w:tcPr>
          <w:p w:rsidR="008627E9" w:rsidRDefault="006D4B72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商机</w:t>
            </w:r>
            <w:r w:rsidR="006A58B0">
              <w:rPr>
                <w:rFonts w:hint="eastAsia"/>
              </w:rPr>
              <w:t>模板</w:t>
            </w:r>
            <w:r w:rsidR="006A58B0">
              <w:rPr>
                <w:rFonts w:hint="eastAsia"/>
              </w:rPr>
              <w:t>id</w:t>
            </w:r>
          </w:p>
        </w:tc>
        <w:tc>
          <w:tcPr>
            <w:tcW w:w="2838" w:type="dxa"/>
          </w:tcPr>
          <w:p w:rsidR="008627E9" w:rsidRDefault="00713D50" w:rsidP="00332C4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6703A7" w:rsidRDefault="006703A7" w:rsidP="006703A7">
      <w:pPr>
        <w:pStyle w:val="af0"/>
        <w:ind w:left="840" w:firstLineChars="0" w:firstLine="0"/>
      </w:pPr>
    </w:p>
    <w:p w:rsidR="006703A7" w:rsidRDefault="006703A7" w:rsidP="006703A7">
      <w:pPr>
        <w:pStyle w:val="af0"/>
        <w:ind w:left="840" w:firstLineChars="0" w:firstLine="0"/>
      </w:pPr>
      <w:r>
        <w:rPr>
          <w:rFonts w:hint="eastAsia"/>
        </w:rPr>
        <w:t>返回</w:t>
      </w:r>
    </w:p>
    <w:p w:rsidR="006703A7" w:rsidRDefault="006703A7" w:rsidP="006703A7">
      <w:pPr>
        <w:pStyle w:val="af0"/>
        <w:ind w:left="840" w:firstLineChars="0" w:firstLine="0"/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5682"/>
      </w:tblGrid>
      <w:tr w:rsidR="006703A7" w:rsidRPr="00A10A2B" w:rsidTr="00332C40">
        <w:tc>
          <w:tcPr>
            <w:tcW w:w="2840" w:type="dxa"/>
            <w:shd w:val="clear" w:color="auto" w:fill="31849B"/>
          </w:tcPr>
          <w:p w:rsidR="006703A7" w:rsidRPr="000051A3" w:rsidRDefault="006703A7" w:rsidP="00332C40">
            <w:r w:rsidRPr="000051A3">
              <w:rPr>
                <w:rFonts w:hint="eastAsia"/>
              </w:rPr>
              <w:t>参数名称</w:t>
            </w:r>
          </w:p>
        </w:tc>
        <w:tc>
          <w:tcPr>
            <w:tcW w:w="5682" w:type="dxa"/>
            <w:shd w:val="clear" w:color="auto" w:fill="31849B"/>
          </w:tcPr>
          <w:p w:rsidR="006703A7" w:rsidRPr="000051A3" w:rsidRDefault="006703A7" w:rsidP="00332C40">
            <w:r w:rsidRPr="000051A3">
              <w:rPr>
                <w:rFonts w:hint="eastAsia"/>
              </w:rPr>
              <w:t>含义</w:t>
            </w:r>
          </w:p>
        </w:tc>
      </w:tr>
      <w:tr w:rsidR="006703A7" w:rsidRPr="00A10A2B" w:rsidTr="00332C40">
        <w:tc>
          <w:tcPr>
            <w:tcW w:w="2840" w:type="dxa"/>
          </w:tcPr>
          <w:p w:rsidR="006703A7" w:rsidRPr="00CF51F5" w:rsidRDefault="006703A7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szCs w:val="21"/>
              </w:rPr>
              <w:t>result</w:t>
            </w:r>
          </w:p>
        </w:tc>
        <w:tc>
          <w:tcPr>
            <w:tcW w:w="5682" w:type="dxa"/>
          </w:tcPr>
          <w:p w:rsidR="006703A7" w:rsidRPr="00CF51F5" w:rsidRDefault="006703A7" w:rsidP="00332C40">
            <w:pPr>
              <w:spacing w:line="360" w:lineRule="exact"/>
              <w:rPr>
                <w:szCs w:val="21"/>
              </w:rPr>
            </w:pPr>
            <w:r w:rsidRPr="00CF51F5">
              <w:rPr>
                <w:rFonts w:hint="eastAsia"/>
                <w:szCs w:val="21"/>
              </w:rPr>
              <w:t>状态码</w:t>
            </w:r>
          </w:p>
        </w:tc>
      </w:tr>
      <w:tr w:rsidR="006703A7" w:rsidRPr="00A10A2B" w:rsidTr="00332C40">
        <w:tc>
          <w:tcPr>
            <w:tcW w:w="2840" w:type="dxa"/>
          </w:tcPr>
          <w:p w:rsidR="006703A7" w:rsidRPr="00CF51F5" w:rsidRDefault="006703A7" w:rsidP="00332C40"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5682" w:type="dxa"/>
          </w:tcPr>
          <w:p w:rsidR="006703A7" w:rsidRPr="00CF51F5" w:rsidRDefault="006703A7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处理信息</w:t>
            </w:r>
          </w:p>
        </w:tc>
      </w:tr>
      <w:tr w:rsidR="006703A7" w:rsidRPr="00A10A2B" w:rsidTr="00332C40">
        <w:tc>
          <w:tcPr>
            <w:tcW w:w="2840" w:type="dxa"/>
          </w:tcPr>
          <w:p w:rsidR="006703A7" w:rsidRDefault="006703A7" w:rsidP="00332C40">
            <w:pPr>
              <w:spacing w:line="360" w:lineRule="exact"/>
              <w:rPr>
                <w:szCs w:val="21"/>
              </w:rPr>
            </w:pPr>
            <w:r w:rsidRPr="00CF22E4">
              <w:rPr>
                <w:szCs w:val="21"/>
              </w:rPr>
              <w:t>data</w:t>
            </w:r>
          </w:p>
        </w:tc>
        <w:tc>
          <w:tcPr>
            <w:tcW w:w="5682" w:type="dxa"/>
          </w:tcPr>
          <w:p w:rsidR="006703A7" w:rsidRDefault="006703A7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内容列表</w:t>
            </w:r>
          </w:p>
        </w:tc>
      </w:tr>
      <w:tr w:rsidR="006703A7" w:rsidRPr="00A10A2B" w:rsidTr="00332C40">
        <w:tc>
          <w:tcPr>
            <w:tcW w:w="2840" w:type="dxa"/>
            <w:shd w:val="clear" w:color="auto" w:fill="DBE5F1" w:themeFill="accent1" w:themeFillTint="33"/>
          </w:tcPr>
          <w:p w:rsidR="006703A7" w:rsidRPr="001757E1" w:rsidRDefault="006703A7" w:rsidP="00332C40">
            <w:pPr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6703A7" w:rsidRDefault="00B06B5F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 w:rsidR="006703A7">
              <w:rPr>
                <w:rFonts w:hint="eastAsia"/>
                <w:szCs w:val="21"/>
              </w:rPr>
              <w:t>序号</w:t>
            </w:r>
          </w:p>
        </w:tc>
      </w:tr>
      <w:tr w:rsidR="006703A7" w:rsidRPr="00A10A2B" w:rsidTr="00332C40">
        <w:tc>
          <w:tcPr>
            <w:tcW w:w="2840" w:type="dxa"/>
            <w:shd w:val="clear" w:color="auto" w:fill="DBE5F1" w:themeFill="accent1" w:themeFillTint="33"/>
          </w:tcPr>
          <w:p w:rsidR="006703A7" w:rsidRPr="00CF22E4" w:rsidRDefault="005B0BD3" w:rsidP="00332C40">
            <w:pPr>
              <w:spacing w:line="360" w:lineRule="exact"/>
              <w:rPr>
                <w:szCs w:val="21"/>
              </w:rPr>
            </w:pPr>
            <w:r w:rsidRPr="005B0BD3">
              <w:rPr>
                <w:szCs w:val="21"/>
              </w:rPr>
              <w:t>process_name</w:t>
            </w:r>
          </w:p>
        </w:tc>
        <w:tc>
          <w:tcPr>
            <w:tcW w:w="5682" w:type="dxa"/>
            <w:shd w:val="clear" w:color="auto" w:fill="DBE5F1" w:themeFill="accent1" w:themeFillTint="33"/>
          </w:tcPr>
          <w:p w:rsidR="006703A7" w:rsidRDefault="00BE1A45" w:rsidP="00332C40">
            <w:pPr>
              <w:spacing w:line="36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  <w:r w:rsidR="00C26668">
              <w:rPr>
                <w:rFonts w:hint="eastAsia"/>
                <w:szCs w:val="21"/>
              </w:rPr>
              <w:t>名称</w:t>
            </w:r>
          </w:p>
        </w:tc>
      </w:tr>
    </w:tbl>
    <w:p w:rsidR="006703A7" w:rsidRDefault="006703A7" w:rsidP="006703A7">
      <w:pPr>
        <w:rPr>
          <w:rFonts w:hint="eastAsia"/>
        </w:rPr>
      </w:pPr>
    </w:p>
    <w:p w:rsidR="006703A7" w:rsidRDefault="006703A7" w:rsidP="006703A7">
      <w:pPr>
        <w:rPr>
          <w:rFonts w:hint="eastAsia"/>
        </w:rPr>
      </w:pPr>
    </w:p>
    <w:p w:rsidR="00950EDE" w:rsidRPr="002B2C3C" w:rsidRDefault="00950EDE" w:rsidP="002B2C3C"/>
    <w:sectPr w:rsidR="00950EDE" w:rsidRPr="002B2C3C" w:rsidSect="005D65C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312" w:right="1800" w:bottom="312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maspop" w:date="2017-01-12T15:29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2017-1-12</w:t>
      </w:r>
      <w:r>
        <w:rPr>
          <w:rFonts w:hint="eastAsia"/>
        </w:rPr>
        <w:t>增加</w:t>
      </w:r>
    </w:p>
  </w:comment>
  <w:comment w:id="7" w:author="maspop" w:date="2017-01-12T15:33:00Z" w:initials="m">
    <w:p w:rsidR="00BB7730" w:rsidRDefault="00BB7730" w:rsidP="00CF2CCF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日修改</w:t>
      </w:r>
    </w:p>
  </w:comment>
  <w:comment w:id="11" w:author="maspop" w:date="2017-01-03T15:00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增加两个必须的参数</w:t>
      </w:r>
    </w:p>
    <w:p w:rsidR="00BB7730" w:rsidRDefault="00BB7730">
      <w:pPr>
        <w:pStyle w:val="ae"/>
      </w:pPr>
      <w:r>
        <w:rPr>
          <w:rFonts w:hint="eastAsia"/>
        </w:rPr>
        <w:t>stime etime</w:t>
      </w:r>
    </w:p>
    <w:p w:rsidR="00BB7730" w:rsidRDefault="00BB7730">
      <w:pPr>
        <w:pStyle w:val="ae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</w:comment>
  <w:comment w:id="15" w:author="maspop" w:date="2017-01-03T13:53:00Z" w:initials="m">
    <w:p w:rsidR="00BB7730" w:rsidRDefault="00BB7730">
      <w:pPr>
        <w:pStyle w:val="ae"/>
      </w:pPr>
      <w:r>
        <w:rPr>
          <w:rStyle w:val="ad"/>
        </w:rPr>
        <w:annotationRef/>
      </w:r>
    </w:p>
    <w:p w:rsidR="00BB7730" w:rsidRDefault="00BB7730">
      <w:pPr>
        <w:pStyle w:val="ae"/>
      </w:pPr>
      <w:r>
        <w:rPr>
          <w:rFonts w:hint="eastAsia"/>
        </w:rPr>
        <w:t>修改接口名称</w:t>
      </w:r>
    </w:p>
    <w:p w:rsidR="00BB7730" w:rsidRDefault="00BB7730">
      <w:pPr>
        <w:pStyle w:val="ae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</w:comment>
  <w:comment w:id="19" w:author="maspop" w:date="2017-01-11T11:01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日增加</w:t>
      </w:r>
    </w:p>
  </w:comment>
  <w:comment w:id="28" w:author="maspop" w:date="2017-01-03T14:30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改为必须项</w:t>
      </w:r>
    </w:p>
    <w:p w:rsidR="00BB7730" w:rsidRDefault="00BB7730">
      <w:pPr>
        <w:pStyle w:val="ae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</w:comment>
  <w:comment w:id="32" w:author="maspop" w:date="2016-12-28T09:57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、参数名称修改</w:t>
      </w:r>
    </w:p>
    <w:p w:rsidR="00BB7730" w:rsidRDefault="00BB7730">
      <w:pPr>
        <w:pStyle w:val="ae"/>
      </w:pPr>
      <w:r>
        <w:rPr>
          <w:rFonts w:hint="eastAsia"/>
        </w:rPr>
        <w:t>2</w:t>
      </w:r>
      <w:r>
        <w:rPr>
          <w:rFonts w:hint="eastAsia"/>
        </w:rPr>
        <w:t>、删除确认密码参数，由</w:t>
      </w:r>
      <w:r>
        <w:rPr>
          <w:rFonts w:hint="eastAsia"/>
        </w:rPr>
        <w:t>app</w:t>
      </w:r>
      <w:r>
        <w:rPr>
          <w:rFonts w:hint="eastAsia"/>
        </w:rPr>
        <w:t>进行检测</w:t>
      </w:r>
    </w:p>
    <w:p w:rsidR="00BB7730" w:rsidRPr="007B6D6F" w:rsidRDefault="00BB7730">
      <w:pPr>
        <w:pStyle w:val="ae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</w:comment>
  <w:comment w:id="33" w:author="maspop" w:date="2017-01-12T15:37:00Z" w:initials="m">
    <w:p w:rsidR="00BB7730" w:rsidRDefault="00BB7730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日增加</w:t>
      </w:r>
    </w:p>
  </w:comment>
  <w:comment w:id="35" w:author="maspop" w:date="2016-12-28T09:54:00Z" w:initials="m">
    <w:p w:rsidR="00BB7730" w:rsidRDefault="00BB7730">
      <w:pPr>
        <w:pStyle w:val="ae"/>
      </w:pPr>
      <w:r>
        <w:rPr>
          <w:rStyle w:val="ad"/>
        </w:rPr>
        <w:annotationRef/>
      </w:r>
    </w:p>
    <w:p w:rsidR="00BB7730" w:rsidRDefault="00BB7730">
      <w:pPr>
        <w:pStyle w:val="ae"/>
      </w:pPr>
      <w:r>
        <w:rPr>
          <w:rFonts w:hint="eastAsia"/>
        </w:rPr>
        <w:t>返回信息增加用户的头像地址</w:t>
      </w:r>
      <w:r>
        <w:rPr>
          <w:rFonts w:hint="eastAsia"/>
        </w:rPr>
        <w:t xml:space="preserve"> </w:t>
      </w:r>
    </w:p>
    <w:p w:rsidR="00BB7730" w:rsidRDefault="00BB7730">
      <w:pPr>
        <w:pStyle w:val="ae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</w:comment>
  <w:comment w:id="40" w:author="maspop" w:date="2017-01-12T14:50:00Z" w:initials="m">
    <w:p w:rsidR="00BB7730" w:rsidRDefault="00BB7730" w:rsidP="001B1FB7">
      <w:pPr>
        <w:pStyle w:val="ae"/>
      </w:pPr>
      <w:r>
        <w:rPr>
          <w:rStyle w:val="ad"/>
        </w:rPr>
        <w:annotationRef/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日弃用</w:t>
      </w:r>
    </w:p>
  </w:comment>
  <w:comment w:id="68" w:author="maspop" w:date="2017-04-01T18:49:00Z" w:initials="m">
    <w:p w:rsidR="00DF477E" w:rsidRDefault="00DF477E">
      <w:pPr>
        <w:pStyle w:val="ae"/>
      </w:pPr>
      <w:r>
        <w:rPr>
          <w:rStyle w:val="ad"/>
        </w:rPr>
        <w:annotationRef/>
      </w:r>
      <w:r>
        <w:rPr>
          <w:rFonts w:hint="eastAsia"/>
        </w:rPr>
        <w:t>录音文件暂时未能接收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2E6" w:rsidRDefault="00B822E6" w:rsidP="003F35C3">
      <w:r>
        <w:separator/>
      </w:r>
    </w:p>
  </w:endnote>
  <w:endnote w:type="continuationSeparator" w:id="0">
    <w:p w:rsidR="00B822E6" w:rsidRDefault="00B822E6" w:rsidP="003F3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30" w:rsidRDefault="00BB7730">
    <w:pPr>
      <w:pStyle w:val="a8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-1190625</wp:posOffset>
          </wp:positionH>
          <wp:positionV relativeFrom="paragraph">
            <wp:posOffset>-3550920</wp:posOffset>
          </wp:positionV>
          <wp:extent cx="7705725" cy="5394960"/>
          <wp:effectExtent l="0" t="0" r="0" b="0"/>
          <wp:wrapNone/>
          <wp:docPr id="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5394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sz w:val="20"/>
        <w:szCs w:val="20"/>
      </w:rPr>
      <w:t>地址：福田区车公庙泰然工贸园</w:t>
    </w:r>
    <w:r>
      <w:rPr>
        <w:rFonts w:hint="eastAsia"/>
        <w:sz w:val="20"/>
        <w:szCs w:val="20"/>
      </w:rPr>
      <w:t>210</w:t>
    </w:r>
    <w:r>
      <w:rPr>
        <w:rFonts w:hint="eastAsia"/>
        <w:sz w:val="20"/>
        <w:szCs w:val="20"/>
      </w:rPr>
      <w:t>栋东座</w:t>
    </w:r>
    <w:r>
      <w:rPr>
        <w:rFonts w:hint="eastAsia"/>
        <w:sz w:val="20"/>
        <w:szCs w:val="20"/>
      </w:rPr>
      <w:t xml:space="preserve">5C   </w:t>
    </w:r>
    <w:r>
      <w:rPr>
        <w:rFonts w:hint="eastAsia"/>
        <w:sz w:val="20"/>
        <w:szCs w:val="20"/>
      </w:rPr>
      <w:t>电话：</w:t>
    </w:r>
    <w:r>
      <w:rPr>
        <w:rFonts w:hint="eastAsia"/>
        <w:sz w:val="20"/>
        <w:szCs w:val="20"/>
      </w:rPr>
      <w:t xml:space="preserve">0755-61955899   </w:t>
    </w:r>
    <w:r>
      <w:rPr>
        <w:rFonts w:hint="eastAsia"/>
        <w:sz w:val="20"/>
        <w:szCs w:val="20"/>
      </w:rPr>
      <w:t>客服热线：</w:t>
    </w:r>
    <w:r>
      <w:rPr>
        <w:rFonts w:hint="eastAsia"/>
        <w:sz w:val="20"/>
        <w:szCs w:val="20"/>
      </w:rPr>
      <w:t>4000088005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2E6" w:rsidRDefault="00B822E6" w:rsidP="003F35C3">
      <w:r>
        <w:separator/>
      </w:r>
    </w:p>
  </w:footnote>
  <w:footnote w:type="continuationSeparator" w:id="0">
    <w:p w:rsidR="00B822E6" w:rsidRDefault="00B822E6" w:rsidP="003F35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30" w:rsidRDefault="00402F5D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527" o:spid="_x0000_s2049" type="#_x0000_t75" style="position:absolute;left:0;text-align:left;margin-left:0;margin-top:0;width:2125pt;height:1415pt;z-index:-251659264;mso-position-horizontal:center;mso-position-horizontal-relative:margin;mso-position-vertical:center;mso-position-vertical-relative:margin" o:allowincell="f">
          <v:imagedata r:id="rId1" o:title="未标题-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30" w:rsidRDefault="00402F5D" w:rsidP="002700E7">
    <w:pPr>
      <w:pStyle w:val="a6"/>
      <w:pBdr>
        <w:bottom w:val="single" w:sz="6" w:space="0" w:color="auto"/>
      </w:pBdr>
      <w:ind w:left="5940" w:hangingChars="3300" w:hanging="5940"/>
      <w:jc w:val="left"/>
      <w:rPr>
        <w:sz w:val="20"/>
        <w:szCs w:val="20"/>
      </w:rPr>
    </w:pPr>
    <w:r w:rsidRPr="00402F5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528" o:spid="_x0000_s2050" type="#_x0000_t75" style="position:absolute;left:0;text-align:left;margin-left:-594.1pt;margin-top:-425.4pt;width:2125pt;height:1415pt;z-index:-251658240;mso-position-horizontal-relative:margin;mso-position-vertical-relative:margin">
          <v:imagedata r:id="rId1" o:title="未标题-2" gain="19661f" blacklevel="22938f"/>
          <w10:wrap anchorx="margin" anchory="margin"/>
        </v:shape>
      </w:pict>
    </w:r>
    <w:r w:rsidR="00BB7730">
      <w:rPr>
        <w:rFonts w:hint="eastAsia"/>
      </w:rPr>
      <w:t xml:space="preserve">  </w:t>
    </w:r>
    <w:r w:rsidR="00BB7730">
      <w:rPr>
        <w:rFonts w:hint="eastAsia"/>
        <w:noProof/>
      </w:rPr>
      <w:drawing>
        <wp:inline distT="0" distB="0" distL="0" distR="0">
          <wp:extent cx="466725" cy="447675"/>
          <wp:effectExtent l="19050" t="0" r="9525" b="0"/>
          <wp:docPr id="1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7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B7730">
      <w:rPr>
        <w:rFonts w:hint="eastAsia"/>
      </w:rPr>
      <w:t xml:space="preserve">                                              </w:t>
    </w:r>
    <w:r w:rsidR="00BB7730">
      <w:rPr>
        <w:rFonts w:hint="eastAsia"/>
        <w:sz w:val="24"/>
        <w:szCs w:val="24"/>
      </w:rPr>
      <w:t>深圳市长鑫盛通科技有限公司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30" w:rsidRDefault="00402F5D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7526" o:spid="_x0000_s2052" type="#_x0000_t75" style="position:absolute;left:0;text-align:left;margin-left:0;margin-top:0;width:2125pt;height:1415pt;z-index:-251660288;mso-position-horizontal:center;mso-position-horizontal-relative:margin;mso-position-vertical:center;mso-position-vertical-relative:margin" o:allowincell="f">
          <v:imagedata r:id="rId1" o:title="未标题-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257"/>
    <w:multiLevelType w:val="hybridMultilevel"/>
    <w:tmpl w:val="FD647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D737F5"/>
    <w:multiLevelType w:val="hybridMultilevel"/>
    <w:tmpl w:val="541640A2"/>
    <w:lvl w:ilvl="0" w:tplc="8320ED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BF5E13"/>
    <w:multiLevelType w:val="hybridMultilevel"/>
    <w:tmpl w:val="68F85D7C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A22621"/>
    <w:multiLevelType w:val="hybridMultilevel"/>
    <w:tmpl w:val="CC64C9F4"/>
    <w:lvl w:ilvl="0" w:tplc="8320ED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300AED"/>
    <w:multiLevelType w:val="hybridMultilevel"/>
    <w:tmpl w:val="013493CA"/>
    <w:lvl w:ilvl="0" w:tplc="F3628588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E70960"/>
    <w:multiLevelType w:val="hybridMultilevel"/>
    <w:tmpl w:val="FD3EC424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F837F0"/>
    <w:multiLevelType w:val="hybridMultilevel"/>
    <w:tmpl w:val="CAE09F26"/>
    <w:lvl w:ilvl="0" w:tplc="F0CA2DEA">
      <w:start w:val="4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496C28"/>
    <w:multiLevelType w:val="hybridMultilevel"/>
    <w:tmpl w:val="841A3F22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F15761"/>
    <w:multiLevelType w:val="hybridMultilevel"/>
    <w:tmpl w:val="EE0E1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150122"/>
    <w:multiLevelType w:val="hybridMultilevel"/>
    <w:tmpl w:val="7F240E2E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BF1E8E"/>
    <w:multiLevelType w:val="hybridMultilevel"/>
    <w:tmpl w:val="C00E59E4"/>
    <w:lvl w:ilvl="0" w:tplc="8320ED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6E5697"/>
    <w:multiLevelType w:val="hybridMultilevel"/>
    <w:tmpl w:val="7F1AA5A6"/>
    <w:lvl w:ilvl="0" w:tplc="4B8EF5CE">
      <w:start w:val="1"/>
      <w:numFmt w:val="lowerLetter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A042CDF"/>
    <w:multiLevelType w:val="hybridMultilevel"/>
    <w:tmpl w:val="3B2C5F3A"/>
    <w:lvl w:ilvl="0" w:tplc="8320ED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A7409FD"/>
    <w:multiLevelType w:val="hybridMultilevel"/>
    <w:tmpl w:val="B7DC1CAE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C07335"/>
    <w:multiLevelType w:val="hybridMultilevel"/>
    <w:tmpl w:val="541640A2"/>
    <w:lvl w:ilvl="0" w:tplc="8320ED8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7454653"/>
    <w:multiLevelType w:val="hybridMultilevel"/>
    <w:tmpl w:val="783E6A6A"/>
    <w:lvl w:ilvl="0" w:tplc="75687130">
      <w:start w:val="1"/>
      <w:numFmt w:val="decimal"/>
      <w:lvlText w:val="%1."/>
      <w:lvlJc w:val="left"/>
      <w:pPr>
        <w:ind w:left="840" w:hanging="420"/>
      </w:pPr>
      <w:rPr>
        <w:rFonts w:hint="eastAsia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404A14"/>
    <w:multiLevelType w:val="hybridMultilevel"/>
    <w:tmpl w:val="43882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6"/>
  </w:num>
  <w:num w:numId="5">
    <w:abstractNumId w:val="14"/>
  </w:num>
  <w:num w:numId="6">
    <w:abstractNumId w:val="1"/>
  </w:num>
  <w:num w:numId="7">
    <w:abstractNumId w:val="3"/>
  </w:num>
  <w:num w:numId="8">
    <w:abstractNumId w:val="10"/>
  </w:num>
  <w:num w:numId="9">
    <w:abstractNumId w:val="12"/>
  </w:num>
  <w:num w:numId="10">
    <w:abstractNumId w:val="8"/>
  </w:num>
  <w:num w:numId="11">
    <w:abstractNumId w:val="16"/>
  </w:num>
  <w:num w:numId="12">
    <w:abstractNumId w:val="0"/>
  </w:num>
  <w:num w:numId="13">
    <w:abstractNumId w:val="2"/>
  </w:num>
  <w:num w:numId="14">
    <w:abstractNumId w:val="15"/>
  </w:num>
  <w:num w:numId="15">
    <w:abstractNumId w:val="13"/>
  </w:num>
  <w:num w:numId="16">
    <w:abstractNumId w:val="7"/>
  </w:num>
  <w:num w:numId="17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D6F6072"/>
    <w:rsid w:val="00001C2C"/>
    <w:rsid w:val="00001F6A"/>
    <w:rsid w:val="000023DF"/>
    <w:rsid w:val="00002A78"/>
    <w:rsid w:val="000051A3"/>
    <w:rsid w:val="00005F24"/>
    <w:rsid w:val="00006BF4"/>
    <w:rsid w:val="00007949"/>
    <w:rsid w:val="00007F5B"/>
    <w:rsid w:val="00010B74"/>
    <w:rsid w:val="00012555"/>
    <w:rsid w:val="000125CA"/>
    <w:rsid w:val="00012898"/>
    <w:rsid w:val="00012FA0"/>
    <w:rsid w:val="0001302F"/>
    <w:rsid w:val="0001349E"/>
    <w:rsid w:val="0001351B"/>
    <w:rsid w:val="000135C3"/>
    <w:rsid w:val="00014276"/>
    <w:rsid w:val="00014AB3"/>
    <w:rsid w:val="00014D1B"/>
    <w:rsid w:val="00016075"/>
    <w:rsid w:val="00016A1E"/>
    <w:rsid w:val="000178C0"/>
    <w:rsid w:val="00017A29"/>
    <w:rsid w:val="00020F9C"/>
    <w:rsid w:val="00021D16"/>
    <w:rsid w:val="0002230D"/>
    <w:rsid w:val="000223A4"/>
    <w:rsid w:val="0002277A"/>
    <w:rsid w:val="0002363D"/>
    <w:rsid w:val="00023C64"/>
    <w:rsid w:val="000243F4"/>
    <w:rsid w:val="0002464E"/>
    <w:rsid w:val="000254DB"/>
    <w:rsid w:val="00025738"/>
    <w:rsid w:val="000265B8"/>
    <w:rsid w:val="00030438"/>
    <w:rsid w:val="00030811"/>
    <w:rsid w:val="00030B77"/>
    <w:rsid w:val="00031588"/>
    <w:rsid w:val="000318A3"/>
    <w:rsid w:val="00032E76"/>
    <w:rsid w:val="00033031"/>
    <w:rsid w:val="00034730"/>
    <w:rsid w:val="000375F5"/>
    <w:rsid w:val="00037801"/>
    <w:rsid w:val="00037E15"/>
    <w:rsid w:val="00042167"/>
    <w:rsid w:val="0004331C"/>
    <w:rsid w:val="00043509"/>
    <w:rsid w:val="000438E8"/>
    <w:rsid w:val="000439A2"/>
    <w:rsid w:val="00044370"/>
    <w:rsid w:val="00044B00"/>
    <w:rsid w:val="000454A7"/>
    <w:rsid w:val="0004684C"/>
    <w:rsid w:val="000508EA"/>
    <w:rsid w:val="00050D46"/>
    <w:rsid w:val="00051D0A"/>
    <w:rsid w:val="00052132"/>
    <w:rsid w:val="00052375"/>
    <w:rsid w:val="00052941"/>
    <w:rsid w:val="000532C4"/>
    <w:rsid w:val="000550CE"/>
    <w:rsid w:val="00056FDB"/>
    <w:rsid w:val="00057AAF"/>
    <w:rsid w:val="000602CC"/>
    <w:rsid w:val="00060917"/>
    <w:rsid w:val="00060BE4"/>
    <w:rsid w:val="000627D7"/>
    <w:rsid w:val="000634AD"/>
    <w:rsid w:val="0006386D"/>
    <w:rsid w:val="000657FC"/>
    <w:rsid w:val="000661BF"/>
    <w:rsid w:val="00066453"/>
    <w:rsid w:val="000669B5"/>
    <w:rsid w:val="00070535"/>
    <w:rsid w:val="00070B3E"/>
    <w:rsid w:val="00070F9F"/>
    <w:rsid w:val="00071112"/>
    <w:rsid w:val="00071927"/>
    <w:rsid w:val="00071A09"/>
    <w:rsid w:val="000727FF"/>
    <w:rsid w:val="0007358B"/>
    <w:rsid w:val="0007452D"/>
    <w:rsid w:val="000746CC"/>
    <w:rsid w:val="0007473B"/>
    <w:rsid w:val="00074CEC"/>
    <w:rsid w:val="000760A6"/>
    <w:rsid w:val="0007643E"/>
    <w:rsid w:val="000765C5"/>
    <w:rsid w:val="0007787D"/>
    <w:rsid w:val="00080464"/>
    <w:rsid w:val="00080B31"/>
    <w:rsid w:val="00081116"/>
    <w:rsid w:val="00083C52"/>
    <w:rsid w:val="00083C97"/>
    <w:rsid w:val="000845BA"/>
    <w:rsid w:val="00084AB6"/>
    <w:rsid w:val="000856D1"/>
    <w:rsid w:val="00085F8D"/>
    <w:rsid w:val="0008600D"/>
    <w:rsid w:val="00086D33"/>
    <w:rsid w:val="00086E32"/>
    <w:rsid w:val="00086F69"/>
    <w:rsid w:val="00087A04"/>
    <w:rsid w:val="00087E00"/>
    <w:rsid w:val="00093FBE"/>
    <w:rsid w:val="00094EC5"/>
    <w:rsid w:val="000961D6"/>
    <w:rsid w:val="00096292"/>
    <w:rsid w:val="000A1DC1"/>
    <w:rsid w:val="000A1EF9"/>
    <w:rsid w:val="000A2C78"/>
    <w:rsid w:val="000A2CFD"/>
    <w:rsid w:val="000A2EA6"/>
    <w:rsid w:val="000A453E"/>
    <w:rsid w:val="000A4622"/>
    <w:rsid w:val="000A54A6"/>
    <w:rsid w:val="000A5647"/>
    <w:rsid w:val="000A57B3"/>
    <w:rsid w:val="000A64FF"/>
    <w:rsid w:val="000B026E"/>
    <w:rsid w:val="000B0BB4"/>
    <w:rsid w:val="000B1C5F"/>
    <w:rsid w:val="000B2103"/>
    <w:rsid w:val="000B291A"/>
    <w:rsid w:val="000B39A0"/>
    <w:rsid w:val="000B3B7F"/>
    <w:rsid w:val="000B3C08"/>
    <w:rsid w:val="000B4109"/>
    <w:rsid w:val="000B441E"/>
    <w:rsid w:val="000B6A0C"/>
    <w:rsid w:val="000B73B9"/>
    <w:rsid w:val="000C04C2"/>
    <w:rsid w:val="000C191C"/>
    <w:rsid w:val="000C2943"/>
    <w:rsid w:val="000C303C"/>
    <w:rsid w:val="000C40E5"/>
    <w:rsid w:val="000C474B"/>
    <w:rsid w:val="000C4981"/>
    <w:rsid w:val="000C4EDB"/>
    <w:rsid w:val="000C5223"/>
    <w:rsid w:val="000C58E7"/>
    <w:rsid w:val="000C5AD0"/>
    <w:rsid w:val="000C6A08"/>
    <w:rsid w:val="000C7529"/>
    <w:rsid w:val="000D11DC"/>
    <w:rsid w:val="000D1EAE"/>
    <w:rsid w:val="000D279A"/>
    <w:rsid w:val="000D2844"/>
    <w:rsid w:val="000D3DDF"/>
    <w:rsid w:val="000D486A"/>
    <w:rsid w:val="000D4A75"/>
    <w:rsid w:val="000D585F"/>
    <w:rsid w:val="000D5E84"/>
    <w:rsid w:val="000D718B"/>
    <w:rsid w:val="000E10F9"/>
    <w:rsid w:val="000E1E1C"/>
    <w:rsid w:val="000E29CB"/>
    <w:rsid w:val="000E3D19"/>
    <w:rsid w:val="000E442B"/>
    <w:rsid w:val="000E4717"/>
    <w:rsid w:val="000E47D0"/>
    <w:rsid w:val="000E5146"/>
    <w:rsid w:val="000E59B4"/>
    <w:rsid w:val="000E5DBB"/>
    <w:rsid w:val="000E6CA1"/>
    <w:rsid w:val="000F035E"/>
    <w:rsid w:val="000F05FA"/>
    <w:rsid w:val="000F156C"/>
    <w:rsid w:val="000F1FC0"/>
    <w:rsid w:val="000F3356"/>
    <w:rsid w:val="000F3803"/>
    <w:rsid w:val="000F434F"/>
    <w:rsid w:val="000F5C1D"/>
    <w:rsid w:val="000F5CA7"/>
    <w:rsid w:val="000F656E"/>
    <w:rsid w:val="000F68E1"/>
    <w:rsid w:val="000F6D63"/>
    <w:rsid w:val="000F784A"/>
    <w:rsid w:val="0010005E"/>
    <w:rsid w:val="00100B6C"/>
    <w:rsid w:val="001015C5"/>
    <w:rsid w:val="00103523"/>
    <w:rsid w:val="001038FC"/>
    <w:rsid w:val="00104752"/>
    <w:rsid w:val="00105609"/>
    <w:rsid w:val="00105F07"/>
    <w:rsid w:val="0010683E"/>
    <w:rsid w:val="00107371"/>
    <w:rsid w:val="00107A6A"/>
    <w:rsid w:val="001115CF"/>
    <w:rsid w:val="00112B14"/>
    <w:rsid w:val="0011367B"/>
    <w:rsid w:val="001168B1"/>
    <w:rsid w:val="00117E44"/>
    <w:rsid w:val="0012046B"/>
    <w:rsid w:val="00120657"/>
    <w:rsid w:val="00121460"/>
    <w:rsid w:val="00121FE6"/>
    <w:rsid w:val="0012230B"/>
    <w:rsid w:val="0012316C"/>
    <w:rsid w:val="0012399D"/>
    <w:rsid w:val="0012479B"/>
    <w:rsid w:val="00125154"/>
    <w:rsid w:val="001264CF"/>
    <w:rsid w:val="00130FD8"/>
    <w:rsid w:val="00131A42"/>
    <w:rsid w:val="00133900"/>
    <w:rsid w:val="001349C5"/>
    <w:rsid w:val="00134EBD"/>
    <w:rsid w:val="001357B7"/>
    <w:rsid w:val="00137F06"/>
    <w:rsid w:val="00140135"/>
    <w:rsid w:val="00140695"/>
    <w:rsid w:val="00140DEC"/>
    <w:rsid w:val="001413BF"/>
    <w:rsid w:val="00141F7C"/>
    <w:rsid w:val="001426DC"/>
    <w:rsid w:val="0014328B"/>
    <w:rsid w:val="001438D2"/>
    <w:rsid w:val="001440BC"/>
    <w:rsid w:val="00144E3B"/>
    <w:rsid w:val="00145824"/>
    <w:rsid w:val="001466CD"/>
    <w:rsid w:val="00147763"/>
    <w:rsid w:val="0014796A"/>
    <w:rsid w:val="00151616"/>
    <w:rsid w:val="001519D0"/>
    <w:rsid w:val="0015315F"/>
    <w:rsid w:val="00153D30"/>
    <w:rsid w:val="00154350"/>
    <w:rsid w:val="00154655"/>
    <w:rsid w:val="00154B5C"/>
    <w:rsid w:val="00154C36"/>
    <w:rsid w:val="00155919"/>
    <w:rsid w:val="0015675D"/>
    <w:rsid w:val="00160169"/>
    <w:rsid w:val="001604A9"/>
    <w:rsid w:val="00161D51"/>
    <w:rsid w:val="00162405"/>
    <w:rsid w:val="0016253C"/>
    <w:rsid w:val="00162ABD"/>
    <w:rsid w:val="00162E5F"/>
    <w:rsid w:val="00163A99"/>
    <w:rsid w:val="0016731B"/>
    <w:rsid w:val="00170397"/>
    <w:rsid w:val="00170643"/>
    <w:rsid w:val="0017067D"/>
    <w:rsid w:val="0017134A"/>
    <w:rsid w:val="00172AE3"/>
    <w:rsid w:val="0017316F"/>
    <w:rsid w:val="00173769"/>
    <w:rsid w:val="001738B8"/>
    <w:rsid w:val="00173DFE"/>
    <w:rsid w:val="001757E1"/>
    <w:rsid w:val="00176748"/>
    <w:rsid w:val="001769DB"/>
    <w:rsid w:val="00176D93"/>
    <w:rsid w:val="00176FA5"/>
    <w:rsid w:val="00177454"/>
    <w:rsid w:val="00180214"/>
    <w:rsid w:val="00180757"/>
    <w:rsid w:val="001827E3"/>
    <w:rsid w:val="00182DCC"/>
    <w:rsid w:val="00182E87"/>
    <w:rsid w:val="00182F4D"/>
    <w:rsid w:val="00183BC1"/>
    <w:rsid w:val="0018570E"/>
    <w:rsid w:val="00186075"/>
    <w:rsid w:val="00186D04"/>
    <w:rsid w:val="0018754D"/>
    <w:rsid w:val="0018773C"/>
    <w:rsid w:val="00187F64"/>
    <w:rsid w:val="00191380"/>
    <w:rsid w:val="001914DA"/>
    <w:rsid w:val="001916FA"/>
    <w:rsid w:val="00191B99"/>
    <w:rsid w:val="001928A6"/>
    <w:rsid w:val="00193369"/>
    <w:rsid w:val="00193561"/>
    <w:rsid w:val="001937F4"/>
    <w:rsid w:val="00194F05"/>
    <w:rsid w:val="00194FD7"/>
    <w:rsid w:val="0019514B"/>
    <w:rsid w:val="00195C2E"/>
    <w:rsid w:val="00195F91"/>
    <w:rsid w:val="001969EB"/>
    <w:rsid w:val="00196E83"/>
    <w:rsid w:val="00197468"/>
    <w:rsid w:val="001A0AA4"/>
    <w:rsid w:val="001A0C15"/>
    <w:rsid w:val="001A1269"/>
    <w:rsid w:val="001A1508"/>
    <w:rsid w:val="001A15B8"/>
    <w:rsid w:val="001A1D3A"/>
    <w:rsid w:val="001A1F3C"/>
    <w:rsid w:val="001A1F68"/>
    <w:rsid w:val="001A226C"/>
    <w:rsid w:val="001A2756"/>
    <w:rsid w:val="001A2B35"/>
    <w:rsid w:val="001A3121"/>
    <w:rsid w:val="001A3945"/>
    <w:rsid w:val="001A4B92"/>
    <w:rsid w:val="001A6AB2"/>
    <w:rsid w:val="001A7E84"/>
    <w:rsid w:val="001B0584"/>
    <w:rsid w:val="001B151D"/>
    <w:rsid w:val="001B1B71"/>
    <w:rsid w:val="001B1E5B"/>
    <w:rsid w:val="001B1FB7"/>
    <w:rsid w:val="001B399A"/>
    <w:rsid w:val="001B3A2F"/>
    <w:rsid w:val="001B5735"/>
    <w:rsid w:val="001B5F6E"/>
    <w:rsid w:val="001B71CD"/>
    <w:rsid w:val="001C0B27"/>
    <w:rsid w:val="001C163E"/>
    <w:rsid w:val="001C281A"/>
    <w:rsid w:val="001C2C57"/>
    <w:rsid w:val="001C2EBD"/>
    <w:rsid w:val="001C2F82"/>
    <w:rsid w:val="001C55E0"/>
    <w:rsid w:val="001C6A73"/>
    <w:rsid w:val="001D144A"/>
    <w:rsid w:val="001D1BA8"/>
    <w:rsid w:val="001D2412"/>
    <w:rsid w:val="001D2833"/>
    <w:rsid w:val="001D3863"/>
    <w:rsid w:val="001D386E"/>
    <w:rsid w:val="001D3DC2"/>
    <w:rsid w:val="001D4913"/>
    <w:rsid w:val="001D4BF7"/>
    <w:rsid w:val="001D5307"/>
    <w:rsid w:val="001D6038"/>
    <w:rsid w:val="001D66EA"/>
    <w:rsid w:val="001D69BD"/>
    <w:rsid w:val="001D73FB"/>
    <w:rsid w:val="001D7872"/>
    <w:rsid w:val="001D7E09"/>
    <w:rsid w:val="001E0529"/>
    <w:rsid w:val="001E0A78"/>
    <w:rsid w:val="001E1493"/>
    <w:rsid w:val="001E2881"/>
    <w:rsid w:val="001E38BF"/>
    <w:rsid w:val="001E42CC"/>
    <w:rsid w:val="001E482F"/>
    <w:rsid w:val="001E57B8"/>
    <w:rsid w:val="001E5AFA"/>
    <w:rsid w:val="001E5C44"/>
    <w:rsid w:val="001E688A"/>
    <w:rsid w:val="001E7FA9"/>
    <w:rsid w:val="001F0906"/>
    <w:rsid w:val="001F135D"/>
    <w:rsid w:val="001F31DC"/>
    <w:rsid w:val="001F3A47"/>
    <w:rsid w:val="001F3A8A"/>
    <w:rsid w:val="001F3FFE"/>
    <w:rsid w:val="001F49CF"/>
    <w:rsid w:val="001F58C7"/>
    <w:rsid w:val="001F5C4A"/>
    <w:rsid w:val="001F62EB"/>
    <w:rsid w:val="001F751C"/>
    <w:rsid w:val="0020151A"/>
    <w:rsid w:val="002016F7"/>
    <w:rsid w:val="00201A3B"/>
    <w:rsid w:val="002025A2"/>
    <w:rsid w:val="00202E61"/>
    <w:rsid w:val="0020331D"/>
    <w:rsid w:val="00203694"/>
    <w:rsid w:val="00203EA5"/>
    <w:rsid w:val="002042CC"/>
    <w:rsid w:val="00207854"/>
    <w:rsid w:val="00210FC3"/>
    <w:rsid w:val="00211E09"/>
    <w:rsid w:val="0021490D"/>
    <w:rsid w:val="00214912"/>
    <w:rsid w:val="002152C2"/>
    <w:rsid w:val="0021792C"/>
    <w:rsid w:val="00220692"/>
    <w:rsid w:val="002207C2"/>
    <w:rsid w:val="00221687"/>
    <w:rsid w:val="0022176B"/>
    <w:rsid w:val="002218E8"/>
    <w:rsid w:val="00222BD6"/>
    <w:rsid w:val="00223548"/>
    <w:rsid w:val="00223C45"/>
    <w:rsid w:val="00224B42"/>
    <w:rsid w:val="00224F4C"/>
    <w:rsid w:val="00225672"/>
    <w:rsid w:val="00225811"/>
    <w:rsid w:val="00225872"/>
    <w:rsid w:val="00225E24"/>
    <w:rsid w:val="00226049"/>
    <w:rsid w:val="00226D6F"/>
    <w:rsid w:val="002276E9"/>
    <w:rsid w:val="00227A63"/>
    <w:rsid w:val="00232DC2"/>
    <w:rsid w:val="002331F9"/>
    <w:rsid w:val="00233214"/>
    <w:rsid w:val="002344AF"/>
    <w:rsid w:val="00234F71"/>
    <w:rsid w:val="00234FD8"/>
    <w:rsid w:val="00235AA1"/>
    <w:rsid w:val="00235CE4"/>
    <w:rsid w:val="0023625B"/>
    <w:rsid w:val="00236884"/>
    <w:rsid w:val="00236AB7"/>
    <w:rsid w:val="00236D06"/>
    <w:rsid w:val="00237424"/>
    <w:rsid w:val="00237940"/>
    <w:rsid w:val="002406EC"/>
    <w:rsid w:val="002416D0"/>
    <w:rsid w:val="002423D1"/>
    <w:rsid w:val="00242E3B"/>
    <w:rsid w:val="002446BF"/>
    <w:rsid w:val="002478A6"/>
    <w:rsid w:val="00247FD9"/>
    <w:rsid w:val="0025141B"/>
    <w:rsid w:val="00253220"/>
    <w:rsid w:val="00255281"/>
    <w:rsid w:val="00256629"/>
    <w:rsid w:val="002623E1"/>
    <w:rsid w:val="00262C11"/>
    <w:rsid w:val="00262D17"/>
    <w:rsid w:val="00264CFC"/>
    <w:rsid w:val="00264D3D"/>
    <w:rsid w:val="00264EFE"/>
    <w:rsid w:val="0026544A"/>
    <w:rsid w:val="002700E7"/>
    <w:rsid w:val="002703B6"/>
    <w:rsid w:val="00273452"/>
    <w:rsid w:val="00273840"/>
    <w:rsid w:val="00274710"/>
    <w:rsid w:val="0027475F"/>
    <w:rsid w:val="002755C8"/>
    <w:rsid w:val="002757AA"/>
    <w:rsid w:val="00277A44"/>
    <w:rsid w:val="00280E86"/>
    <w:rsid w:val="00282774"/>
    <w:rsid w:val="002844D9"/>
    <w:rsid w:val="00284764"/>
    <w:rsid w:val="00284F1C"/>
    <w:rsid w:val="002860AA"/>
    <w:rsid w:val="00286934"/>
    <w:rsid w:val="00287F08"/>
    <w:rsid w:val="00290241"/>
    <w:rsid w:val="0029110C"/>
    <w:rsid w:val="00291406"/>
    <w:rsid w:val="00291BC8"/>
    <w:rsid w:val="00293A80"/>
    <w:rsid w:val="00293F8D"/>
    <w:rsid w:val="00294FF0"/>
    <w:rsid w:val="002952CD"/>
    <w:rsid w:val="002956C6"/>
    <w:rsid w:val="0029740C"/>
    <w:rsid w:val="002A109C"/>
    <w:rsid w:val="002A1E17"/>
    <w:rsid w:val="002A2628"/>
    <w:rsid w:val="002A30A7"/>
    <w:rsid w:val="002A4E43"/>
    <w:rsid w:val="002A50EB"/>
    <w:rsid w:val="002A58B4"/>
    <w:rsid w:val="002A71CE"/>
    <w:rsid w:val="002A74AC"/>
    <w:rsid w:val="002B0396"/>
    <w:rsid w:val="002B200D"/>
    <w:rsid w:val="002B2C3C"/>
    <w:rsid w:val="002B4BAE"/>
    <w:rsid w:val="002B5152"/>
    <w:rsid w:val="002B52C3"/>
    <w:rsid w:val="002B59CB"/>
    <w:rsid w:val="002B6BA2"/>
    <w:rsid w:val="002B70B3"/>
    <w:rsid w:val="002B71FC"/>
    <w:rsid w:val="002C0000"/>
    <w:rsid w:val="002C0E5F"/>
    <w:rsid w:val="002C164C"/>
    <w:rsid w:val="002C2B7D"/>
    <w:rsid w:val="002C3993"/>
    <w:rsid w:val="002C618C"/>
    <w:rsid w:val="002C641F"/>
    <w:rsid w:val="002C6C91"/>
    <w:rsid w:val="002D04FA"/>
    <w:rsid w:val="002D0C75"/>
    <w:rsid w:val="002D185E"/>
    <w:rsid w:val="002D2DE4"/>
    <w:rsid w:val="002D2FF0"/>
    <w:rsid w:val="002D3090"/>
    <w:rsid w:val="002D380A"/>
    <w:rsid w:val="002D45F3"/>
    <w:rsid w:val="002D4E8B"/>
    <w:rsid w:val="002D54D2"/>
    <w:rsid w:val="002D713E"/>
    <w:rsid w:val="002D79B3"/>
    <w:rsid w:val="002D7B06"/>
    <w:rsid w:val="002D7F98"/>
    <w:rsid w:val="002E07BC"/>
    <w:rsid w:val="002E1540"/>
    <w:rsid w:val="002E19CC"/>
    <w:rsid w:val="002E1ADA"/>
    <w:rsid w:val="002E2CC2"/>
    <w:rsid w:val="002E3B8D"/>
    <w:rsid w:val="002E51E2"/>
    <w:rsid w:val="002E5AE9"/>
    <w:rsid w:val="002E61B0"/>
    <w:rsid w:val="002F00DC"/>
    <w:rsid w:val="002F01CE"/>
    <w:rsid w:val="002F0B72"/>
    <w:rsid w:val="002F0BD5"/>
    <w:rsid w:val="002F1A9A"/>
    <w:rsid w:val="002F1CF3"/>
    <w:rsid w:val="002F2576"/>
    <w:rsid w:val="002F26C3"/>
    <w:rsid w:val="002F344C"/>
    <w:rsid w:val="002F4474"/>
    <w:rsid w:val="002F541D"/>
    <w:rsid w:val="002F6681"/>
    <w:rsid w:val="002F6B42"/>
    <w:rsid w:val="002F79F0"/>
    <w:rsid w:val="00300FDF"/>
    <w:rsid w:val="00301B63"/>
    <w:rsid w:val="00301C26"/>
    <w:rsid w:val="00302C3E"/>
    <w:rsid w:val="00302C6F"/>
    <w:rsid w:val="00306276"/>
    <w:rsid w:val="0030657B"/>
    <w:rsid w:val="0030676E"/>
    <w:rsid w:val="003067C2"/>
    <w:rsid w:val="00310119"/>
    <w:rsid w:val="00310140"/>
    <w:rsid w:val="003101A8"/>
    <w:rsid w:val="0031086E"/>
    <w:rsid w:val="0031101E"/>
    <w:rsid w:val="00311068"/>
    <w:rsid w:val="003122F2"/>
    <w:rsid w:val="0031237E"/>
    <w:rsid w:val="00312877"/>
    <w:rsid w:val="003128AD"/>
    <w:rsid w:val="00312A43"/>
    <w:rsid w:val="00313285"/>
    <w:rsid w:val="0031482D"/>
    <w:rsid w:val="00315C22"/>
    <w:rsid w:val="003165C3"/>
    <w:rsid w:val="00317479"/>
    <w:rsid w:val="00317E8F"/>
    <w:rsid w:val="0032017F"/>
    <w:rsid w:val="00320C99"/>
    <w:rsid w:val="00321130"/>
    <w:rsid w:val="003216AA"/>
    <w:rsid w:val="00321D16"/>
    <w:rsid w:val="00322232"/>
    <w:rsid w:val="00322321"/>
    <w:rsid w:val="00322CD1"/>
    <w:rsid w:val="00323942"/>
    <w:rsid w:val="00324266"/>
    <w:rsid w:val="003256E0"/>
    <w:rsid w:val="003258E8"/>
    <w:rsid w:val="0032644F"/>
    <w:rsid w:val="00326D77"/>
    <w:rsid w:val="0032761C"/>
    <w:rsid w:val="003300CC"/>
    <w:rsid w:val="003307AA"/>
    <w:rsid w:val="003319F9"/>
    <w:rsid w:val="00331FB5"/>
    <w:rsid w:val="0033217B"/>
    <w:rsid w:val="003322AB"/>
    <w:rsid w:val="00332586"/>
    <w:rsid w:val="003328F2"/>
    <w:rsid w:val="00333C61"/>
    <w:rsid w:val="003347BE"/>
    <w:rsid w:val="00334A95"/>
    <w:rsid w:val="003355ED"/>
    <w:rsid w:val="00335633"/>
    <w:rsid w:val="00336DF6"/>
    <w:rsid w:val="003403E7"/>
    <w:rsid w:val="003408C7"/>
    <w:rsid w:val="00340D71"/>
    <w:rsid w:val="003418C4"/>
    <w:rsid w:val="00341A84"/>
    <w:rsid w:val="0034450D"/>
    <w:rsid w:val="003457F1"/>
    <w:rsid w:val="00347D3F"/>
    <w:rsid w:val="0035011D"/>
    <w:rsid w:val="003502E8"/>
    <w:rsid w:val="00350779"/>
    <w:rsid w:val="00350AC2"/>
    <w:rsid w:val="00351904"/>
    <w:rsid w:val="0035294E"/>
    <w:rsid w:val="00352E7B"/>
    <w:rsid w:val="00352E9A"/>
    <w:rsid w:val="00353DA3"/>
    <w:rsid w:val="00354730"/>
    <w:rsid w:val="00354F50"/>
    <w:rsid w:val="00355D66"/>
    <w:rsid w:val="00355FDF"/>
    <w:rsid w:val="00356893"/>
    <w:rsid w:val="003569C1"/>
    <w:rsid w:val="00356C25"/>
    <w:rsid w:val="00356DC6"/>
    <w:rsid w:val="003576EA"/>
    <w:rsid w:val="003607A7"/>
    <w:rsid w:val="00360C4E"/>
    <w:rsid w:val="00363730"/>
    <w:rsid w:val="0036417C"/>
    <w:rsid w:val="00365C17"/>
    <w:rsid w:val="00365F1E"/>
    <w:rsid w:val="0036635A"/>
    <w:rsid w:val="003667A7"/>
    <w:rsid w:val="00370336"/>
    <w:rsid w:val="0037041A"/>
    <w:rsid w:val="0037107B"/>
    <w:rsid w:val="003711F0"/>
    <w:rsid w:val="0037319F"/>
    <w:rsid w:val="003735B1"/>
    <w:rsid w:val="003735C3"/>
    <w:rsid w:val="00375698"/>
    <w:rsid w:val="00375D13"/>
    <w:rsid w:val="00376032"/>
    <w:rsid w:val="00376313"/>
    <w:rsid w:val="00376B51"/>
    <w:rsid w:val="00376FD7"/>
    <w:rsid w:val="0038038D"/>
    <w:rsid w:val="00380A23"/>
    <w:rsid w:val="00380DDB"/>
    <w:rsid w:val="0038103D"/>
    <w:rsid w:val="003830A7"/>
    <w:rsid w:val="0038571D"/>
    <w:rsid w:val="00386B6C"/>
    <w:rsid w:val="00386EE6"/>
    <w:rsid w:val="003875E3"/>
    <w:rsid w:val="00387724"/>
    <w:rsid w:val="00387E6C"/>
    <w:rsid w:val="003908AF"/>
    <w:rsid w:val="00391EAE"/>
    <w:rsid w:val="003936D4"/>
    <w:rsid w:val="00393DC7"/>
    <w:rsid w:val="003942BB"/>
    <w:rsid w:val="0039430C"/>
    <w:rsid w:val="0039456B"/>
    <w:rsid w:val="00394A53"/>
    <w:rsid w:val="00394C4F"/>
    <w:rsid w:val="00394CCB"/>
    <w:rsid w:val="0039578D"/>
    <w:rsid w:val="00396891"/>
    <w:rsid w:val="00397F81"/>
    <w:rsid w:val="00397F9F"/>
    <w:rsid w:val="003A0CE5"/>
    <w:rsid w:val="003A179A"/>
    <w:rsid w:val="003A2DEE"/>
    <w:rsid w:val="003A2F7D"/>
    <w:rsid w:val="003A4F64"/>
    <w:rsid w:val="003A56AA"/>
    <w:rsid w:val="003A5717"/>
    <w:rsid w:val="003A6BB1"/>
    <w:rsid w:val="003A74A2"/>
    <w:rsid w:val="003A7CE8"/>
    <w:rsid w:val="003B14E5"/>
    <w:rsid w:val="003B26FC"/>
    <w:rsid w:val="003B2BBF"/>
    <w:rsid w:val="003B563A"/>
    <w:rsid w:val="003C014C"/>
    <w:rsid w:val="003C1AF2"/>
    <w:rsid w:val="003C29F7"/>
    <w:rsid w:val="003C2B15"/>
    <w:rsid w:val="003C5A24"/>
    <w:rsid w:val="003C69D0"/>
    <w:rsid w:val="003D00C2"/>
    <w:rsid w:val="003D213F"/>
    <w:rsid w:val="003D221F"/>
    <w:rsid w:val="003D2FA2"/>
    <w:rsid w:val="003D321B"/>
    <w:rsid w:val="003D438A"/>
    <w:rsid w:val="003D46D5"/>
    <w:rsid w:val="003D6D66"/>
    <w:rsid w:val="003D70EF"/>
    <w:rsid w:val="003D7684"/>
    <w:rsid w:val="003D7BCE"/>
    <w:rsid w:val="003E00F9"/>
    <w:rsid w:val="003E38EE"/>
    <w:rsid w:val="003E3A3F"/>
    <w:rsid w:val="003E4755"/>
    <w:rsid w:val="003E4CCD"/>
    <w:rsid w:val="003E5A42"/>
    <w:rsid w:val="003E6CA9"/>
    <w:rsid w:val="003E7253"/>
    <w:rsid w:val="003E72FF"/>
    <w:rsid w:val="003E7921"/>
    <w:rsid w:val="003F1D6A"/>
    <w:rsid w:val="003F27FB"/>
    <w:rsid w:val="003F35C3"/>
    <w:rsid w:val="003F3F49"/>
    <w:rsid w:val="003F4161"/>
    <w:rsid w:val="003F6585"/>
    <w:rsid w:val="003F70E0"/>
    <w:rsid w:val="003F793F"/>
    <w:rsid w:val="00400BEF"/>
    <w:rsid w:val="00401844"/>
    <w:rsid w:val="00402DC7"/>
    <w:rsid w:val="00402F5D"/>
    <w:rsid w:val="0040403C"/>
    <w:rsid w:val="00404661"/>
    <w:rsid w:val="0040580F"/>
    <w:rsid w:val="00407B18"/>
    <w:rsid w:val="00410434"/>
    <w:rsid w:val="004126E8"/>
    <w:rsid w:val="00413828"/>
    <w:rsid w:val="00413C84"/>
    <w:rsid w:val="00413F0B"/>
    <w:rsid w:val="0041415E"/>
    <w:rsid w:val="0041450F"/>
    <w:rsid w:val="00415655"/>
    <w:rsid w:val="00416365"/>
    <w:rsid w:val="004202E7"/>
    <w:rsid w:val="00420354"/>
    <w:rsid w:val="00421DF6"/>
    <w:rsid w:val="00423535"/>
    <w:rsid w:val="004235C7"/>
    <w:rsid w:val="004238C0"/>
    <w:rsid w:val="00423BE1"/>
    <w:rsid w:val="004241E8"/>
    <w:rsid w:val="00424755"/>
    <w:rsid w:val="00424C6C"/>
    <w:rsid w:val="00425838"/>
    <w:rsid w:val="00425D55"/>
    <w:rsid w:val="00425DD3"/>
    <w:rsid w:val="00425FD7"/>
    <w:rsid w:val="00427DA2"/>
    <w:rsid w:val="00430A66"/>
    <w:rsid w:val="00431E4A"/>
    <w:rsid w:val="00432B3B"/>
    <w:rsid w:val="0043346B"/>
    <w:rsid w:val="004337C4"/>
    <w:rsid w:val="00435279"/>
    <w:rsid w:val="00435A19"/>
    <w:rsid w:val="00436A28"/>
    <w:rsid w:val="00436C03"/>
    <w:rsid w:val="00436D13"/>
    <w:rsid w:val="00440C35"/>
    <w:rsid w:val="0044237C"/>
    <w:rsid w:val="00442A60"/>
    <w:rsid w:val="00443FB0"/>
    <w:rsid w:val="00444EAE"/>
    <w:rsid w:val="0044710D"/>
    <w:rsid w:val="004474C8"/>
    <w:rsid w:val="00447B2E"/>
    <w:rsid w:val="0045096E"/>
    <w:rsid w:val="00450DB7"/>
    <w:rsid w:val="00451B36"/>
    <w:rsid w:val="00452854"/>
    <w:rsid w:val="0045324F"/>
    <w:rsid w:val="0045326E"/>
    <w:rsid w:val="004548F6"/>
    <w:rsid w:val="004560AF"/>
    <w:rsid w:val="0045689D"/>
    <w:rsid w:val="004574D8"/>
    <w:rsid w:val="004577C1"/>
    <w:rsid w:val="00457FE6"/>
    <w:rsid w:val="00460146"/>
    <w:rsid w:val="00460C65"/>
    <w:rsid w:val="0046102E"/>
    <w:rsid w:val="0046113F"/>
    <w:rsid w:val="00461416"/>
    <w:rsid w:val="004621B2"/>
    <w:rsid w:val="00463ED8"/>
    <w:rsid w:val="00464B43"/>
    <w:rsid w:val="00466E9A"/>
    <w:rsid w:val="00466FFA"/>
    <w:rsid w:val="00472043"/>
    <w:rsid w:val="004729A0"/>
    <w:rsid w:val="00473910"/>
    <w:rsid w:val="004740D9"/>
    <w:rsid w:val="00474267"/>
    <w:rsid w:val="00475919"/>
    <w:rsid w:val="0047630D"/>
    <w:rsid w:val="00476840"/>
    <w:rsid w:val="00476BEE"/>
    <w:rsid w:val="00477114"/>
    <w:rsid w:val="004800FA"/>
    <w:rsid w:val="0048081F"/>
    <w:rsid w:val="00480EA6"/>
    <w:rsid w:val="004817F5"/>
    <w:rsid w:val="00481E37"/>
    <w:rsid w:val="00482EB6"/>
    <w:rsid w:val="0048578F"/>
    <w:rsid w:val="004863C1"/>
    <w:rsid w:val="004875CC"/>
    <w:rsid w:val="00487687"/>
    <w:rsid w:val="00491CAE"/>
    <w:rsid w:val="00491CC1"/>
    <w:rsid w:val="004924AF"/>
    <w:rsid w:val="00492B38"/>
    <w:rsid w:val="00493008"/>
    <w:rsid w:val="00493274"/>
    <w:rsid w:val="00493C95"/>
    <w:rsid w:val="00494337"/>
    <w:rsid w:val="00494EA6"/>
    <w:rsid w:val="0049583B"/>
    <w:rsid w:val="00497769"/>
    <w:rsid w:val="004A0E08"/>
    <w:rsid w:val="004A2070"/>
    <w:rsid w:val="004A3A18"/>
    <w:rsid w:val="004A5C28"/>
    <w:rsid w:val="004A7203"/>
    <w:rsid w:val="004B0F26"/>
    <w:rsid w:val="004B1E44"/>
    <w:rsid w:val="004B25F0"/>
    <w:rsid w:val="004B48F3"/>
    <w:rsid w:val="004B4B15"/>
    <w:rsid w:val="004B78D5"/>
    <w:rsid w:val="004B7B2D"/>
    <w:rsid w:val="004C0027"/>
    <w:rsid w:val="004C0239"/>
    <w:rsid w:val="004C032A"/>
    <w:rsid w:val="004C07B9"/>
    <w:rsid w:val="004C104E"/>
    <w:rsid w:val="004C1671"/>
    <w:rsid w:val="004C1EB7"/>
    <w:rsid w:val="004C299A"/>
    <w:rsid w:val="004C381C"/>
    <w:rsid w:val="004C3E4E"/>
    <w:rsid w:val="004C4A9D"/>
    <w:rsid w:val="004C4C43"/>
    <w:rsid w:val="004C4EE7"/>
    <w:rsid w:val="004C576B"/>
    <w:rsid w:val="004C57C7"/>
    <w:rsid w:val="004C589B"/>
    <w:rsid w:val="004C6182"/>
    <w:rsid w:val="004C7F53"/>
    <w:rsid w:val="004D086A"/>
    <w:rsid w:val="004D1FAF"/>
    <w:rsid w:val="004D252D"/>
    <w:rsid w:val="004D276E"/>
    <w:rsid w:val="004D34B9"/>
    <w:rsid w:val="004D35CD"/>
    <w:rsid w:val="004D4458"/>
    <w:rsid w:val="004D4EC9"/>
    <w:rsid w:val="004D524B"/>
    <w:rsid w:val="004D5399"/>
    <w:rsid w:val="004D61FE"/>
    <w:rsid w:val="004D6960"/>
    <w:rsid w:val="004D7A66"/>
    <w:rsid w:val="004E05EB"/>
    <w:rsid w:val="004E1761"/>
    <w:rsid w:val="004E17A2"/>
    <w:rsid w:val="004E3590"/>
    <w:rsid w:val="004E3AEC"/>
    <w:rsid w:val="004E50BB"/>
    <w:rsid w:val="004E5102"/>
    <w:rsid w:val="004E5443"/>
    <w:rsid w:val="004E5669"/>
    <w:rsid w:val="004E57DF"/>
    <w:rsid w:val="004E63C3"/>
    <w:rsid w:val="004E6BAD"/>
    <w:rsid w:val="004E79E1"/>
    <w:rsid w:val="004E7A4D"/>
    <w:rsid w:val="004F167E"/>
    <w:rsid w:val="004F22F1"/>
    <w:rsid w:val="004F281F"/>
    <w:rsid w:val="004F3FC5"/>
    <w:rsid w:val="004F4651"/>
    <w:rsid w:val="004F5917"/>
    <w:rsid w:val="004F6A18"/>
    <w:rsid w:val="00500541"/>
    <w:rsid w:val="0050094D"/>
    <w:rsid w:val="00501001"/>
    <w:rsid w:val="0050262F"/>
    <w:rsid w:val="00503092"/>
    <w:rsid w:val="0050319C"/>
    <w:rsid w:val="005039C0"/>
    <w:rsid w:val="005041CB"/>
    <w:rsid w:val="005044A6"/>
    <w:rsid w:val="00505EDB"/>
    <w:rsid w:val="005101F2"/>
    <w:rsid w:val="00510251"/>
    <w:rsid w:val="00511883"/>
    <w:rsid w:val="00511EF9"/>
    <w:rsid w:val="0051310A"/>
    <w:rsid w:val="00513171"/>
    <w:rsid w:val="0051317B"/>
    <w:rsid w:val="00513B60"/>
    <w:rsid w:val="0051468E"/>
    <w:rsid w:val="00515520"/>
    <w:rsid w:val="00515BB1"/>
    <w:rsid w:val="00516A44"/>
    <w:rsid w:val="00516D29"/>
    <w:rsid w:val="00520D67"/>
    <w:rsid w:val="00520E25"/>
    <w:rsid w:val="00521469"/>
    <w:rsid w:val="00521A76"/>
    <w:rsid w:val="00522279"/>
    <w:rsid w:val="00522BF8"/>
    <w:rsid w:val="00523501"/>
    <w:rsid w:val="00523A06"/>
    <w:rsid w:val="00524101"/>
    <w:rsid w:val="00524CF6"/>
    <w:rsid w:val="005253CB"/>
    <w:rsid w:val="00526324"/>
    <w:rsid w:val="00527B36"/>
    <w:rsid w:val="005302E5"/>
    <w:rsid w:val="00530564"/>
    <w:rsid w:val="005311E6"/>
    <w:rsid w:val="0053126E"/>
    <w:rsid w:val="00531CCD"/>
    <w:rsid w:val="00531FAC"/>
    <w:rsid w:val="00532D9A"/>
    <w:rsid w:val="00533A61"/>
    <w:rsid w:val="005344DE"/>
    <w:rsid w:val="00535503"/>
    <w:rsid w:val="00535C86"/>
    <w:rsid w:val="00536F66"/>
    <w:rsid w:val="0053739E"/>
    <w:rsid w:val="00537BB0"/>
    <w:rsid w:val="00537D97"/>
    <w:rsid w:val="00541A47"/>
    <w:rsid w:val="0054276D"/>
    <w:rsid w:val="00543763"/>
    <w:rsid w:val="0054383C"/>
    <w:rsid w:val="00545D03"/>
    <w:rsid w:val="00545E40"/>
    <w:rsid w:val="00546051"/>
    <w:rsid w:val="00546352"/>
    <w:rsid w:val="00546966"/>
    <w:rsid w:val="00546B6F"/>
    <w:rsid w:val="00547C52"/>
    <w:rsid w:val="00550E16"/>
    <w:rsid w:val="005537FD"/>
    <w:rsid w:val="00553A34"/>
    <w:rsid w:val="00555652"/>
    <w:rsid w:val="00555D0C"/>
    <w:rsid w:val="005567F4"/>
    <w:rsid w:val="0055790E"/>
    <w:rsid w:val="00557969"/>
    <w:rsid w:val="005609E3"/>
    <w:rsid w:val="00560DB2"/>
    <w:rsid w:val="00560E4D"/>
    <w:rsid w:val="0056289A"/>
    <w:rsid w:val="00562E66"/>
    <w:rsid w:val="00563365"/>
    <w:rsid w:val="00563851"/>
    <w:rsid w:val="00564B08"/>
    <w:rsid w:val="00565310"/>
    <w:rsid w:val="00565BAC"/>
    <w:rsid w:val="00565EF6"/>
    <w:rsid w:val="00566694"/>
    <w:rsid w:val="00566A5E"/>
    <w:rsid w:val="00566D4E"/>
    <w:rsid w:val="00566E19"/>
    <w:rsid w:val="00567D94"/>
    <w:rsid w:val="0057013E"/>
    <w:rsid w:val="00570421"/>
    <w:rsid w:val="00571108"/>
    <w:rsid w:val="0057130D"/>
    <w:rsid w:val="005717A7"/>
    <w:rsid w:val="00572AB7"/>
    <w:rsid w:val="00573339"/>
    <w:rsid w:val="00573728"/>
    <w:rsid w:val="0057443B"/>
    <w:rsid w:val="00575F93"/>
    <w:rsid w:val="005761FB"/>
    <w:rsid w:val="0057636A"/>
    <w:rsid w:val="00576DDB"/>
    <w:rsid w:val="00577D21"/>
    <w:rsid w:val="00580162"/>
    <w:rsid w:val="005813B9"/>
    <w:rsid w:val="00581C18"/>
    <w:rsid w:val="00581CFB"/>
    <w:rsid w:val="00583A50"/>
    <w:rsid w:val="00583BF2"/>
    <w:rsid w:val="00584108"/>
    <w:rsid w:val="00584FC1"/>
    <w:rsid w:val="005857B2"/>
    <w:rsid w:val="00585DEE"/>
    <w:rsid w:val="005873AB"/>
    <w:rsid w:val="005903B3"/>
    <w:rsid w:val="0059056C"/>
    <w:rsid w:val="00592726"/>
    <w:rsid w:val="005927E0"/>
    <w:rsid w:val="00593B59"/>
    <w:rsid w:val="005942A3"/>
    <w:rsid w:val="00594607"/>
    <w:rsid w:val="00595727"/>
    <w:rsid w:val="00595AD2"/>
    <w:rsid w:val="0059792F"/>
    <w:rsid w:val="00597FDA"/>
    <w:rsid w:val="005A0393"/>
    <w:rsid w:val="005A0EFA"/>
    <w:rsid w:val="005A109A"/>
    <w:rsid w:val="005A250B"/>
    <w:rsid w:val="005A39B8"/>
    <w:rsid w:val="005A3D84"/>
    <w:rsid w:val="005A64AA"/>
    <w:rsid w:val="005A71CB"/>
    <w:rsid w:val="005A7507"/>
    <w:rsid w:val="005A783D"/>
    <w:rsid w:val="005B0B45"/>
    <w:rsid w:val="005B0BD3"/>
    <w:rsid w:val="005B0FC7"/>
    <w:rsid w:val="005B17E7"/>
    <w:rsid w:val="005B28E0"/>
    <w:rsid w:val="005B32F3"/>
    <w:rsid w:val="005B3F5F"/>
    <w:rsid w:val="005B4BA5"/>
    <w:rsid w:val="005B509D"/>
    <w:rsid w:val="005B52CD"/>
    <w:rsid w:val="005B6E4A"/>
    <w:rsid w:val="005B7032"/>
    <w:rsid w:val="005B73AF"/>
    <w:rsid w:val="005B75A7"/>
    <w:rsid w:val="005B7A0A"/>
    <w:rsid w:val="005C07C8"/>
    <w:rsid w:val="005C09EA"/>
    <w:rsid w:val="005C19CC"/>
    <w:rsid w:val="005C2156"/>
    <w:rsid w:val="005C3A53"/>
    <w:rsid w:val="005C4AE3"/>
    <w:rsid w:val="005C5874"/>
    <w:rsid w:val="005C58B4"/>
    <w:rsid w:val="005C5F6E"/>
    <w:rsid w:val="005C649C"/>
    <w:rsid w:val="005D0333"/>
    <w:rsid w:val="005D1D02"/>
    <w:rsid w:val="005D2114"/>
    <w:rsid w:val="005D2B9A"/>
    <w:rsid w:val="005D36E9"/>
    <w:rsid w:val="005D3BB4"/>
    <w:rsid w:val="005D65C7"/>
    <w:rsid w:val="005D7F0C"/>
    <w:rsid w:val="005E013D"/>
    <w:rsid w:val="005E134F"/>
    <w:rsid w:val="005E2615"/>
    <w:rsid w:val="005E2CDB"/>
    <w:rsid w:val="005E2ED4"/>
    <w:rsid w:val="005E3540"/>
    <w:rsid w:val="005E35E5"/>
    <w:rsid w:val="005E3EE1"/>
    <w:rsid w:val="005E4B4D"/>
    <w:rsid w:val="005E52A3"/>
    <w:rsid w:val="005E57AB"/>
    <w:rsid w:val="005E7613"/>
    <w:rsid w:val="005E7EFD"/>
    <w:rsid w:val="005F0C46"/>
    <w:rsid w:val="005F0E0F"/>
    <w:rsid w:val="005F1245"/>
    <w:rsid w:val="005F17D3"/>
    <w:rsid w:val="005F2D75"/>
    <w:rsid w:val="005F379A"/>
    <w:rsid w:val="005F3C8D"/>
    <w:rsid w:val="005F6047"/>
    <w:rsid w:val="005F7FD9"/>
    <w:rsid w:val="0060031F"/>
    <w:rsid w:val="00601A88"/>
    <w:rsid w:val="00601BD0"/>
    <w:rsid w:val="00601C24"/>
    <w:rsid w:val="00602143"/>
    <w:rsid w:val="00603683"/>
    <w:rsid w:val="00605D4B"/>
    <w:rsid w:val="006076D2"/>
    <w:rsid w:val="006079D4"/>
    <w:rsid w:val="006107B0"/>
    <w:rsid w:val="00610A70"/>
    <w:rsid w:val="006117C4"/>
    <w:rsid w:val="00611F5A"/>
    <w:rsid w:val="00611FE1"/>
    <w:rsid w:val="006133B6"/>
    <w:rsid w:val="00614FF3"/>
    <w:rsid w:val="00615219"/>
    <w:rsid w:val="00615621"/>
    <w:rsid w:val="00615A29"/>
    <w:rsid w:val="00615A5D"/>
    <w:rsid w:val="00615C85"/>
    <w:rsid w:val="006178BB"/>
    <w:rsid w:val="00617C2D"/>
    <w:rsid w:val="00617C5D"/>
    <w:rsid w:val="00620A58"/>
    <w:rsid w:val="00621784"/>
    <w:rsid w:val="00623E5D"/>
    <w:rsid w:val="0062439E"/>
    <w:rsid w:val="00624837"/>
    <w:rsid w:val="006249B2"/>
    <w:rsid w:val="00624CE1"/>
    <w:rsid w:val="00625EE2"/>
    <w:rsid w:val="00626300"/>
    <w:rsid w:val="00627090"/>
    <w:rsid w:val="0062740E"/>
    <w:rsid w:val="00627853"/>
    <w:rsid w:val="006307EB"/>
    <w:rsid w:val="00630870"/>
    <w:rsid w:val="00631C2C"/>
    <w:rsid w:val="00632EDC"/>
    <w:rsid w:val="00633DF8"/>
    <w:rsid w:val="00634441"/>
    <w:rsid w:val="00634C96"/>
    <w:rsid w:val="00634EFE"/>
    <w:rsid w:val="00635078"/>
    <w:rsid w:val="00635100"/>
    <w:rsid w:val="00635164"/>
    <w:rsid w:val="006372D7"/>
    <w:rsid w:val="006402E2"/>
    <w:rsid w:val="00643231"/>
    <w:rsid w:val="00643313"/>
    <w:rsid w:val="00643A5E"/>
    <w:rsid w:val="00644438"/>
    <w:rsid w:val="00645519"/>
    <w:rsid w:val="00645625"/>
    <w:rsid w:val="006466C0"/>
    <w:rsid w:val="00646963"/>
    <w:rsid w:val="006472DE"/>
    <w:rsid w:val="006476EB"/>
    <w:rsid w:val="00650C44"/>
    <w:rsid w:val="0065117C"/>
    <w:rsid w:val="006513DB"/>
    <w:rsid w:val="00655483"/>
    <w:rsid w:val="00657917"/>
    <w:rsid w:val="00661076"/>
    <w:rsid w:val="006638C2"/>
    <w:rsid w:val="0066399C"/>
    <w:rsid w:val="00664BC5"/>
    <w:rsid w:val="00664D82"/>
    <w:rsid w:val="00664E27"/>
    <w:rsid w:val="00664EDB"/>
    <w:rsid w:val="006655EA"/>
    <w:rsid w:val="00665C81"/>
    <w:rsid w:val="006701B8"/>
    <w:rsid w:val="006702D0"/>
    <w:rsid w:val="006703A7"/>
    <w:rsid w:val="006707FE"/>
    <w:rsid w:val="00671468"/>
    <w:rsid w:val="00671FCF"/>
    <w:rsid w:val="006725FF"/>
    <w:rsid w:val="00672C58"/>
    <w:rsid w:val="00673186"/>
    <w:rsid w:val="00676887"/>
    <w:rsid w:val="006769D4"/>
    <w:rsid w:val="00676CE6"/>
    <w:rsid w:val="00676FD3"/>
    <w:rsid w:val="00677A7A"/>
    <w:rsid w:val="00680E31"/>
    <w:rsid w:val="006810C5"/>
    <w:rsid w:val="00681414"/>
    <w:rsid w:val="0068285C"/>
    <w:rsid w:val="00683010"/>
    <w:rsid w:val="006835F1"/>
    <w:rsid w:val="006844E9"/>
    <w:rsid w:val="00684A6A"/>
    <w:rsid w:val="006858AD"/>
    <w:rsid w:val="00685DA2"/>
    <w:rsid w:val="00686CEA"/>
    <w:rsid w:val="00686DFC"/>
    <w:rsid w:val="00687739"/>
    <w:rsid w:val="006878B5"/>
    <w:rsid w:val="00690BF8"/>
    <w:rsid w:val="006913AA"/>
    <w:rsid w:val="00693FCC"/>
    <w:rsid w:val="006951FB"/>
    <w:rsid w:val="00695748"/>
    <w:rsid w:val="00695751"/>
    <w:rsid w:val="00696A03"/>
    <w:rsid w:val="006A0130"/>
    <w:rsid w:val="006A032E"/>
    <w:rsid w:val="006A04EC"/>
    <w:rsid w:val="006A05BF"/>
    <w:rsid w:val="006A1706"/>
    <w:rsid w:val="006A2039"/>
    <w:rsid w:val="006A2C71"/>
    <w:rsid w:val="006A3C94"/>
    <w:rsid w:val="006A495A"/>
    <w:rsid w:val="006A4EAB"/>
    <w:rsid w:val="006A58B0"/>
    <w:rsid w:val="006A7F28"/>
    <w:rsid w:val="006B031D"/>
    <w:rsid w:val="006B157E"/>
    <w:rsid w:val="006B1603"/>
    <w:rsid w:val="006B188B"/>
    <w:rsid w:val="006B26D6"/>
    <w:rsid w:val="006B30A1"/>
    <w:rsid w:val="006B3120"/>
    <w:rsid w:val="006B314F"/>
    <w:rsid w:val="006B370A"/>
    <w:rsid w:val="006B4163"/>
    <w:rsid w:val="006B44E1"/>
    <w:rsid w:val="006B4CD4"/>
    <w:rsid w:val="006B55EC"/>
    <w:rsid w:val="006B5B5C"/>
    <w:rsid w:val="006B5C7E"/>
    <w:rsid w:val="006B6C81"/>
    <w:rsid w:val="006B7139"/>
    <w:rsid w:val="006B76A3"/>
    <w:rsid w:val="006B7E19"/>
    <w:rsid w:val="006B7E8C"/>
    <w:rsid w:val="006C41CE"/>
    <w:rsid w:val="006C4353"/>
    <w:rsid w:val="006C44B0"/>
    <w:rsid w:val="006C4C9D"/>
    <w:rsid w:val="006C4DBA"/>
    <w:rsid w:val="006C5AF9"/>
    <w:rsid w:val="006C7388"/>
    <w:rsid w:val="006C783D"/>
    <w:rsid w:val="006D0228"/>
    <w:rsid w:val="006D0249"/>
    <w:rsid w:val="006D036E"/>
    <w:rsid w:val="006D0802"/>
    <w:rsid w:val="006D17D9"/>
    <w:rsid w:val="006D1E25"/>
    <w:rsid w:val="006D22FC"/>
    <w:rsid w:val="006D2455"/>
    <w:rsid w:val="006D3E68"/>
    <w:rsid w:val="006D4B72"/>
    <w:rsid w:val="006D52AC"/>
    <w:rsid w:val="006D54CB"/>
    <w:rsid w:val="006D5D6D"/>
    <w:rsid w:val="006D6367"/>
    <w:rsid w:val="006E1504"/>
    <w:rsid w:val="006E2344"/>
    <w:rsid w:val="006E3841"/>
    <w:rsid w:val="006E390F"/>
    <w:rsid w:val="006E49CB"/>
    <w:rsid w:val="006E5569"/>
    <w:rsid w:val="006E7688"/>
    <w:rsid w:val="006E7C7A"/>
    <w:rsid w:val="006F0F81"/>
    <w:rsid w:val="006F19EE"/>
    <w:rsid w:val="006F2DD8"/>
    <w:rsid w:val="006F2E95"/>
    <w:rsid w:val="006F38DA"/>
    <w:rsid w:val="006F3F09"/>
    <w:rsid w:val="006F4718"/>
    <w:rsid w:val="006F4EF6"/>
    <w:rsid w:val="006F67A2"/>
    <w:rsid w:val="006F702C"/>
    <w:rsid w:val="0070193A"/>
    <w:rsid w:val="007044B4"/>
    <w:rsid w:val="00704E11"/>
    <w:rsid w:val="00705004"/>
    <w:rsid w:val="007057C3"/>
    <w:rsid w:val="007058DC"/>
    <w:rsid w:val="00706FB1"/>
    <w:rsid w:val="007077A8"/>
    <w:rsid w:val="007102E9"/>
    <w:rsid w:val="007103BB"/>
    <w:rsid w:val="00710AF1"/>
    <w:rsid w:val="007130AC"/>
    <w:rsid w:val="007134F9"/>
    <w:rsid w:val="00713D50"/>
    <w:rsid w:val="007151AA"/>
    <w:rsid w:val="00716CD8"/>
    <w:rsid w:val="007177EC"/>
    <w:rsid w:val="00717BE3"/>
    <w:rsid w:val="007213DE"/>
    <w:rsid w:val="007216F7"/>
    <w:rsid w:val="007218FA"/>
    <w:rsid w:val="00721B91"/>
    <w:rsid w:val="007229BF"/>
    <w:rsid w:val="00722B89"/>
    <w:rsid w:val="0072373F"/>
    <w:rsid w:val="00725737"/>
    <w:rsid w:val="00725CB7"/>
    <w:rsid w:val="00725FF3"/>
    <w:rsid w:val="00726DDC"/>
    <w:rsid w:val="007318B1"/>
    <w:rsid w:val="007325B3"/>
    <w:rsid w:val="007325D7"/>
    <w:rsid w:val="0073288D"/>
    <w:rsid w:val="00736D53"/>
    <w:rsid w:val="0073707B"/>
    <w:rsid w:val="007401B0"/>
    <w:rsid w:val="00740673"/>
    <w:rsid w:val="007414B5"/>
    <w:rsid w:val="007416F5"/>
    <w:rsid w:val="00742F53"/>
    <w:rsid w:val="0074312D"/>
    <w:rsid w:val="007436FC"/>
    <w:rsid w:val="00743816"/>
    <w:rsid w:val="007462D0"/>
    <w:rsid w:val="00746E3D"/>
    <w:rsid w:val="00751F53"/>
    <w:rsid w:val="00753775"/>
    <w:rsid w:val="00753E60"/>
    <w:rsid w:val="0075425D"/>
    <w:rsid w:val="007543FB"/>
    <w:rsid w:val="00754460"/>
    <w:rsid w:val="0075546A"/>
    <w:rsid w:val="00755DA8"/>
    <w:rsid w:val="0075659F"/>
    <w:rsid w:val="0075737A"/>
    <w:rsid w:val="00757931"/>
    <w:rsid w:val="0076084D"/>
    <w:rsid w:val="00760A02"/>
    <w:rsid w:val="00760CA0"/>
    <w:rsid w:val="0076229A"/>
    <w:rsid w:val="00762B71"/>
    <w:rsid w:val="0076436E"/>
    <w:rsid w:val="00764A02"/>
    <w:rsid w:val="007655CE"/>
    <w:rsid w:val="00766139"/>
    <w:rsid w:val="00767644"/>
    <w:rsid w:val="007705AC"/>
    <w:rsid w:val="00770909"/>
    <w:rsid w:val="00770B00"/>
    <w:rsid w:val="007718BC"/>
    <w:rsid w:val="00771F32"/>
    <w:rsid w:val="00774A81"/>
    <w:rsid w:val="00774A9C"/>
    <w:rsid w:val="0078020B"/>
    <w:rsid w:val="00781628"/>
    <w:rsid w:val="00781932"/>
    <w:rsid w:val="0078340F"/>
    <w:rsid w:val="0078446A"/>
    <w:rsid w:val="00785444"/>
    <w:rsid w:val="00785638"/>
    <w:rsid w:val="00785F1A"/>
    <w:rsid w:val="00786336"/>
    <w:rsid w:val="00786605"/>
    <w:rsid w:val="00786B34"/>
    <w:rsid w:val="00787143"/>
    <w:rsid w:val="00787A8A"/>
    <w:rsid w:val="0079011F"/>
    <w:rsid w:val="007903D1"/>
    <w:rsid w:val="00790623"/>
    <w:rsid w:val="00791DFB"/>
    <w:rsid w:val="00792196"/>
    <w:rsid w:val="00792DAB"/>
    <w:rsid w:val="007951D1"/>
    <w:rsid w:val="00795AA2"/>
    <w:rsid w:val="007A05E5"/>
    <w:rsid w:val="007A06AE"/>
    <w:rsid w:val="007A2DF4"/>
    <w:rsid w:val="007A3136"/>
    <w:rsid w:val="007A33AE"/>
    <w:rsid w:val="007A4CE3"/>
    <w:rsid w:val="007A510A"/>
    <w:rsid w:val="007A64D9"/>
    <w:rsid w:val="007A6AE2"/>
    <w:rsid w:val="007A70E8"/>
    <w:rsid w:val="007B05DA"/>
    <w:rsid w:val="007B06FB"/>
    <w:rsid w:val="007B086E"/>
    <w:rsid w:val="007B25FF"/>
    <w:rsid w:val="007B260E"/>
    <w:rsid w:val="007B2678"/>
    <w:rsid w:val="007B28EF"/>
    <w:rsid w:val="007B4D21"/>
    <w:rsid w:val="007B6D6F"/>
    <w:rsid w:val="007C0BAE"/>
    <w:rsid w:val="007C0F6D"/>
    <w:rsid w:val="007C2386"/>
    <w:rsid w:val="007C4B97"/>
    <w:rsid w:val="007C59E1"/>
    <w:rsid w:val="007C7110"/>
    <w:rsid w:val="007D227E"/>
    <w:rsid w:val="007D232B"/>
    <w:rsid w:val="007D31CD"/>
    <w:rsid w:val="007D334C"/>
    <w:rsid w:val="007D340E"/>
    <w:rsid w:val="007D3BDF"/>
    <w:rsid w:val="007D3BFA"/>
    <w:rsid w:val="007D3EE2"/>
    <w:rsid w:val="007D55F0"/>
    <w:rsid w:val="007D5DDD"/>
    <w:rsid w:val="007D6160"/>
    <w:rsid w:val="007D6813"/>
    <w:rsid w:val="007D684A"/>
    <w:rsid w:val="007D6A67"/>
    <w:rsid w:val="007D7263"/>
    <w:rsid w:val="007D764F"/>
    <w:rsid w:val="007D76CF"/>
    <w:rsid w:val="007D79EC"/>
    <w:rsid w:val="007D7FA7"/>
    <w:rsid w:val="007E1780"/>
    <w:rsid w:val="007E24BD"/>
    <w:rsid w:val="007E34D7"/>
    <w:rsid w:val="007E53BD"/>
    <w:rsid w:val="007E5FD2"/>
    <w:rsid w:val="007E6FD4"/>
    <w:rsid w:val="007E7808"/>
    <w:rsid w:val="007F06C1"/>
    <w:rsid w:val="007F16DE"/>
    <w:rsid w:val="007F1C7D"/>
    <w:rsid w:val="007F2029"/>
    <w:rsid w:val="007F2E24"/>
    <w:rsid w:val="007F31C1"/>
    <w:rsid w:val="007F4201"/>
    <w:rsid w:val="007F4D5D"/>
    <w:rsid w:val="007F55B7"/>
    <w:rsid w:val="007F5700"/>
    <w:rsid w:val="007F708B"/>
    <w:rsid w:val="0080025F"/>
    <w:rsid w:val="0080047F"/>
    <w:rsid w:val="00800EFC"/>
    <w:rsid w:val="00802EA0"/>
    <w:rsid w:val="0080397F"/>
    <w:rsid w:val="00804081"/>
    <w:rsid w:val="008103A3"/>
    <w:rsid w:val="00810C71"/>
    <w:rsid w:val="00811BD9"/>
    <w:rsid w:val="00811D6B"/>
    <w:rsid w:val="00812363"/>
    <w:rsid w:val="00812382"/>
    <w:rsid w:val="0081392A"/>
    <w:rsid w:val="0081449D"/>
    <w:rsid w:val="00814BC3"/>
    <w:rsid w:val="00814FE0"/>
    <w:rsid w:val="008155A9"/>
    <w:rsid w:val="008160C3"/>
    <w:rsid w:val="00816A17"/>
    <w:rsid w:val="0081791C"/>
    <w:rsid w:val="008221EE"/>
    <w:rsid w:val="008227CE"/>
    <w:rsid w:val="008234AA"/>
    <w:rsid w:val="00824DDC"/>
    <w:rsid w:val="00825251"/>
    <w:rsid w:val="008253C5"/>
    <w:rsid w:val="00825611"/>
    <w:rsid w:val="008263FD"/>
    <w:rsid w:val="008265CD"/>
    <w:rsid w:val="00826A7B"/>
    <w:rsid w:val="00827555"/>
    <w:rsid w:val="00830883"/>
    <w:rsid w:val="0083155B"/>
    <w:rsid w:val="00831E7F"/>
    <w:rsid w:val="008335E0"/>
    <w:rsid w:val="00834B5A"/>
    <w:rsid w:val="008372E1"/>
    <w:rsid w:val="008407A2"/>
    <w:rsid w:val="008414E4"/>
    <w:rsid w:val="00841CA9"/>
    <w:rsid w:val="00842F1B"/>
    <w:rsid w:val="008444AD"/>
    <w:rsid w:val="00844F47"/>
    <w:rsid w:val="00846020"/>
    <w:rsid w:val="008461F2"/>
    <w:rsid w:val="00847A6E"/>
    <w:rsid w:val="00850632"/>
    <w:rsid w:val="0085172D"/>
    <w:rsid w:val="00852197"/>
    <w:rsid w:val="008521A9"/>
    <w:rsid w:val="00853920"/>
    <w:rsid w:val="00853C48"/>
    <w:rsid w:val="00854376"/>
    <w:rsid w:val="00855057"/>
    <w:rsid w:val="008576F5"/>
    <w:rsid w:val="0086014E"/>
    <w:rsid w:val="00861B98"/>
    <w:rsid w:val="008627E9"/>
    <w:rsid w:val="008629A1"/>
    <w:rsid w:val="00863DE2"/>
    <w:rsid w:val="00865105"/>
    <w:rsid w:val="008653C6"/>
    <w:rsid w:val="00865755"/>
    <w:rsid w:val="008706C5"/>
    <w:rsid w:val="00871BB8"/>
    <w:rsid w:val="00872E5F"/>
    <w:rsid w:val="00873F61"/>
    <w:rsid w:val="00874B3B"/>
    <w:rsid w:val="00874EEF"/>
    <w:rsid w:val="00875694"/>
    <w:rsid w:val="008756DA"/>
    <w:rsid w:val="00880273"/>
    <w:rsid w:val="0088092E"/>
    <w:rsid w:val="00880D89"/>
    <w:rsid w:val="00880E33"/>
    <w:rsid w:val="0088125C"/>
    <w:rsid w:val="008815F7"/>
    <w:rsid w:val="00882756"/>
    <w:rsid w:val="00882D9C"/>
    <w:rsid w:val="00882F44"/>
    <w:rsid w:val="00884055"/>
    <w:rsid w:val="00887369"/>
    <w:rsid w:val="00887F58"/>
    <w:rsid w:val="0089015C"/>
    <w:rsid w:val="00890C36"/>
    <w:rsid w:val="008915C6"/>
    <w:rsid w:val="00892E21"/>
    <w:rsid w:val="0089320A"/>
    <w:rsid w:val="00894449"/>
    <w:rsid w:val="00894EAE"/>
    <w:rsid w:val="00895478"/>
    <w:rsid w:val="008954DB"/>
    <w:rsid w:val="008959E9"/>
    <w:rsid w:val="00896440"/>
    <w:rsid w:val="008A0267"/>
    <w:rsid w:val="008A0785"/>
    <w:rsid w:val="008A1066"/>
    <w:rsid w:val="008A498E"/>
    <w:rsid w:val="008A58FC"/>
    <w:rsid w:val="008A5E41"/>
    <w:rsid w:val="008A63F6"/>
    <w:rsid w:val="008A6678"/>
    <w:rsid w:val="008A6F50"/>
    <w:rsid w:val="008A7491"/>
    <w:rsid w:val="008A7948"/>
    <w:rsid w:val="008B015C"/>
    <w:rsid w:val="008B034E"/>
    <w:rsid w:val="008B2760"/>
    <w:rsid w:val="008B39B6"/>
    <w:rsid w:val="008B3A2C"/>
    <w:rsid w:val="008B4379"/>
    <w:rsid w:val="008B4A24"/>
    <w:rsid w:val="008B4D0B"/>
    <w:rsid w:val="008C0AA1"/>
    <w:rsid w:val="008C14C7"/>
    <w:rsid w:val="008C2569"/>
    <w:rsid w:val="008C30F1"/>
    <w:rsid w:val="008C3154"/>
    <w:rsid w:val="008C3543"/>
    <w:rsid w:val="008C3D07"/>
    <w:rsid w:val="008C4723"/>
    <w:rsid w:val="008C47A3"/>
    <w:rsid w:val="008C4B60"/>
    <w:rsid w:val="008C4CD5"/>
    <w:rsid w:val="008C55C4"/>
    <w:rsid w:val="008C560D"/>
    <w:rsid w:val="008C5947"/>
    <w:rsid w:val="008C5FFC"/>
    <w:rsid w:val="008C622E"/>
    <w:rsid w:val="008C6568"/>
    <w:rsid w:val="008C6FF2"/>
    <w:rsid w:val="008C7E7F"/>
    <w:rsid w:val="008D07B4"/>
    <w:rsid w:val="008D146F"/>
    <w:rsid w:val="008D3AEE"/>
    <w:rsid w:val="008D3F69"/>
    <w:rsid w:val="008D47E7"/>
    <w:rsid w:val="008D5780"/>
    <w:rsid w:val="008D5F75"/>
    <w:rsid w:val="008D7ED2"/>
    <w:rsid w:val="008E0B6E"/>
    <w:rsid w:val="008E0F46"/>
    <w:rsid w:val="008E161C"/>
    <w:rsid w:val="008E4909"/>
    <w:rsid w:val="008E5450"/>
    <w:rsid w:val="008E554B"/>
    <w:rsid w:val="008E615E"/>
    <w:rsid w:val="008E6270"/>
    <w:rsid w:val="008E6E7F"/>
    <w:rsid w:val="008E710B"/>
    <w:rsid w:val="008E7C30"/>
    <w:rsid w:val="008F073C"/>
    <w:rsid w:val="008F089C"/>
    <w:rsid w:val="008F0C22"/>
    <w:rsid w:val="008F11F6"/>
    <w:rsid w:val="008F3E5C"/>
    <w:rsid w:val="008F4354"/>
    <w:rsid w:val="008F5553"/>
    <w:rsid w:val="008F63B6"/>
    <w:rsid w:val="008F6445"/>
    <w:rsid w:val="008F6B2F"/>
    <w:rsid w:val="008F6B38"/>
    <w:rsid w:val="008F7130"/>
    <w:rsid w:val="008F7E1F"/>
    <w:rsid w:val="008F7E49"/>
    <w:rsid w:val="009003DB"/>
    <w:rsid w:val="00900981"/>
    <w:rsid w:val="00900B0C"/>
    <w:rsid w:val="00901B5D"/>
    <w:rsid w:val="0090405A"/>
    <w:rsid w:val="009040B9"/>
    <w:rsid w:val="009047FB"/>
    <w:rsid w:val="009049D1"/>
    <w:rsid w:val="00904FD4"/>
    <w:rsid w:val="009054C1"/>
    <w:rsid w:val="009065AE"/>
    <w:rsid w:val="00910932"/>
    <w:rsid w:val="00911583"/>
    <w:rsid w:val="00911F06"/>
    <w:rsid w:val="00914052"/>
    <w:rsid w:val="00914BD7"/>
    <w:rsid w:val="00915B0C"/>
    <w:rsid w:val="00915C47"/>
    <w:rsid w:val="00915F51"/>
    <w:rsid w:val="00917E72"/>
    <w:rsid w:val="00920701"/>
    <w:rsid w:val="00920C35"/>
    <w:rsid w:val="00924349"/>
    <w:rsid w:val="00927A1A"/>
    <w:rsid w:val="00930417"/>
    <w:rsid w:val="0093155D"/>
    <w:rsid w:val="009317B5"/>
    <w:rsid w:val="00932418"/>
    <w:rsid w:val="00933BD6"/>
    <w:rsid w:val="00935BAE"/>
    <w:rsid w:val="00935DC5"/>
    <w:rsid w:val="00936079"/>
    <w:rsid w:val="009409C4"/>
    <w:rsid w:val="00941675"/>
    <w:rsid w:val="00942140"/>
    <w:rsid w:val="0094299B"/>
    <w:rsid w:val="009429EF"/>
    <w:rsid w:val="009433B7"/>
    <w:rsid w:val="00943900"/>
    <w:rsid w:val="00944C3A"/>
    <w:rsid w:val="00944CA8"/>
    <w:rsid w:val="00945C8B"/>
    <w:rsid w:val="0094682B"/>
    <w:rsid w:val="00947388"/>
    <w:rsid w:val="00947D90"/>
    <w:rsid w:val="00950308"/>
    <w:rsid w:val="00950750"/>
    <w:rsid w:val="00950BCA"/>
    <w:rsid w:val="00950EDE"/>
    <w:rsid w:val="00951021"/>
    <w:rsid w:val="00951F83"/>
    <w:rsid w:val="00954543"/>
    <w:rsid w:val="0095465D"/>
    <w:rsid w:val="0095552A"/>
    <w:rsid w:val="009571D8"/>
    <w:rsid w:val="00957856"/>
    <w:rsid w:val="00957EB7"/>
    <w:rsid w:val="00961C54"/>
    <w:rsid w:val="00962558"/>
    <w:rsid w:val="00963991"/>
    <w:rsid w:val="0096445D"/>
    <w:rsid w:val="00964DAB"/>
    <w:rsid w:val="009652F7"/>
    <w:rsid w:val="00965D72"/>
    <w:rsid w:val="009663BC"/>
    <w:rsid w:val="00966A0C"/>
    <w:rsid w:val="00966FE7"/>
    <w:rsid w:val="009712CB"/>
    <w:rsid w:val="009728F2"/>
    <w:rsid w:val="00973535"/>
    <w:rsid w:val="00975274"/>
    <w:rsid w:val="00975497"/>
    <w:rsid w:val="009754FA"/>
    <w:rsid w:val="0097639A"/>
    <w:rsid w:val="00977075"/>
    <w:rsid w:val="009807E4"/>
    <w:rsid w:val="00980971"/>
    <w:rsid w:val="00980A3A"/>
    <w:rsid w:val="009812DB"/>
    <w:rsid w:val="009822E2"/>
    <w:rsid w:val="0098439A"/>
    <w:rsid w:val="00984BE4"/>
    <w:rsid w:val="00984CA6"/>
    <w:rsid w:val="009865D8"/>
    <w:rsid w:val="00987B48"/>
    <w:rsid w:val="009918DF"/>
    <w:rsid w:val="009927F4"/>
    <w:rsid w:val="00992A57"/>
    <w:rsid w:val="00992BB3"/>
    <w:rsid w:val="00992F47"/>
    <w:rsid w:val="0099329B"/>
    <w:rsid w:val="00993BC2"/>
    <w:rsid w:val="00994594"/>
    <w:rsid w:val="0099476A"/>
    <w:rsid w:val="00994D3B"/>
    <w:rsid w:val="009961CC"/>
    <w:rsid w:val="00996AD7"/>
    <w:rsid w:val="009A053B"/>
    <w:rsid w:val="009A3971"/>
    <w:rsid w:val="009A3CAA"/>
    <w:rsid w:val="009A4CFD"/>
    <w:rsid w:val="009A4FE6"/>
    <w:rsid w:val="009A5BDC"/>
    <w:rsid w:val="009A667E"/>
    <w:rsid w:val="009A738B"/>
    <w:rsid w:val="009A74A0"/>
    <w:rsid w:val="009B0044"/>
    <w:rsid w:val="009B00F6"/>
    <w:rsid w:val="009B16FD"/>
    <w:rsid w:val="009B217E"/>
    <w:rsid w:val="009B2946"/>
    <w:rsid w:val="009B2956"/>
    <w:rsid w:val="009B2C74"/>
    <w:rsid w:val="009B37CF"/>
    <w:rsid w:val="009B3E0E"/>
    <w:rsid w:val="009B3E9F"/>
    <w:rsid w:val="009B5D52"/>
    <w:rsid w:val="009B609D"/>
    <w:rsid w:val="009C109A"/>
    <w:rsid w:val="009C1931"/>
    <w:rsid w:val="009C535F"/>
    <w:rsid w:val="009C5CD3"/>
    <w:rsid w:val="009C6389"/>
    <w:rsid w:val="009C70E3"/>
    <w:rsid w:val="009C7B91"/>
    <w:rsid w:val="009D0E60"/>
    <w:rsid w:val="009D1C13"/>
    <w:rsid w:val="009D24FF"/>
    <w:rsid w:val="009D4557"/>
    <w:rsid w:val="009D7645"/>
    <w:rsid w:val="009D78E1"/>
    <w:rsid w:val="009E0084"/>
    <w:rsid w:val="009E2232"/>
    <w:rsid w:val="009E2D7D"/>
    <w:rsid w:val="009E2DEB"/>
    <w:rsid w:val="009E52B9"/>
    <w:rsid w:val="009E65F2"/>
    <w:rsid w:val="009E69DB"/>
    <w:rsid w:val="009E7144"/>
    <w:rsid w:val="009E72F8"/>
    <w:rsid w:val="009F00D7"/>
    <w:rsid w:val="009F0D5A"/>
    <w:rsid w:val="009F1062"/>
    <w:rsid w:val="009F14B6"/>
    <w:rsid w:val="009F1833"/>
    <w:rsid w:val="009F2798"/>
    <w:rsid w:val="009F29A9"/>
    <w:rsid w:val="009F30D5"/>
    <w:rsid w:val="009F39FB"/>
    <w:rsid w:val="009F3E1F"/>
    <w:rsid w:val="009F474E"/>
    <w:rsid w:val="009F5205"/>
    <w:rsid w:val="009F55F3"/>
    <w:rsid w:val="009F77E5"/>
    <w:rsid w:val="009F7E33"/>
    <w:rsid w:val="00A003D0"/>
    <w:rsid w:val="00A006CD"/>
    <w:rsid w:val="00A01813"/>
    <w:rsid w:val="00A025FF"/>
    <w:rsid w:val="00A02F73"/>
    <w:rsid w:val="00A036BB"/>
    <w:rsid w:val="00A03C92"/>
    <w:rsid w:val="00A0494F"/>
    <w:rsid w:val="00A04BE0"/>
    <w:rsid w:val="00A05008"/>
    <w:rsid w:val="00A05146"/>
    <w:rsid w:val="00A060D8"/>
    <w:rsid w:val="00A07679"/>
    <w:rsid w:val="00A07728"/>
    <w:rsid w:val="00A07F6F"/>
    <w:rsid w:val="00A1009A"/>
    <w:rsid w:val="00A10635"/>
    <w:rsid w:val="00A10A2B"/>
    <w:rsid w:val="00A11276"/>
    <w:rsid w:val="00A12873"/>
    <w:rsid w:val="00A1292F"/>
    <w:rsid w:val="00A13ED0"/>
    <w:rsid w:val="00A13F40"/>
    <w:rsid w:val="00A14021"/>
    <w:rsid w:val="00A14348"/>
    <w:rsid w:val="00A161E1"/>
    <w:rsid w:val="00A1763A"/>
    <w:rsid w:val="00A17A2E"/>
    <w:rsid w:val="00A17B1A"/>
    <w:rsid w:val="00A201D8"/>
    <w:rsid w:val="00A2195C"/>
    <w:rsid w:val="00A22170"/>
    <w:rsid w:val="00A23A0A"/>
    <w:rsid w:val="00A253E1"/>
    <w:rsid w:val="00A25D3B"/>
    <w:rsid w:val="00A2647C"/>
    <w:rsid w:val="00A27249"/>
    <w:rsid w:val="00A27AF4"/>
    <w:rsid w:val="00A27DC4"/>
    <w:rsid w:val="00A303CD"/>
    <w:rsid w:val="00A32468"/>
    <w:rsid w:val="00A328F5"/>
    <w:rsid w:val="00A330D1"/>
    <w:rsid w:val="00A3355C"/>
    <w:rsid w:val="00A341EA"/>
    <w:rsid w:val="00A35CFA"/>
    <w:rsid w:val="00A36119"/>
    <w:rsid w:val="00A3633C"/>
    <w:rsid w:val="00A36EC0"/>
    <w:rsid w:val="00A401CC"/>
    <w:rsid w:val="00A4028E"/>
    <w:rsid w:val="00A40F85"/>
    <w:rsid w:val="00A42BFF"/>
    <w:rsid w:val="00A42C9F"/>
    <w:rsid w:val="00A4338C"/>
    <w:rsid w:val="00A4387E"/>
    <w:rsid w:val="00A43A52"/>
    <w:rsid w:val="00A43D69"/>
    <w:rsid w:val="00A43DF3"/>
    <w:rsid w:val="00A44EF2"/>
    <w:rsid w:val="00A45AE4"/>
    <w:rsid w:val="00A45C47"/>
    <w:rsid w:val="00A45E19"/>
    <w:rsid w:val="00A4631D"/>
    <w:rsid w:val="00A474B1"/>
    <w:rsid w:val="00A47A7E"/>
    <w:rsid w:val="00A47AC5"/>
    <w:rsid w:val="00A50003"/>
    <w:rsid w:val="00A506EC"/>
    <w:rsid w:val="00A50AE6"/>
    <w:rsid w:val="00A518A1"/>
    <w:rsid w:val="00A518D2"/>
    <w:rsid w:val="00A51F6B"/>
    <w:rsid w:val="00A5254E"/>
    <w:rsid w:val="00A52C53"/>
    <w:rsid w:val="00A54856"/>
    <w:rsid w:val="00A55D66"/>
    <w:rsid w:val="00A56A80"/>
    <w:rsid w:val="00A56B4F"/>
    <w:rsid w:val="00A56D7C"/>
    <w:rsid w:val="00A57905"/>
    <w:rsid w:val="00A6012E"/>
    <w:rsid w:val="00A615B4"/>
    <w:rsid w:val="00A6172D"/>
    <w:rsid w:val="00A61C02"/>
    <w:rsid w:val="00A6340C"/>
    <w:rsid w:val="00A634B9"/>
    <w:rsid w:val="00A63E62"/>
    <w:rsid w:val="00A64CBC"/>
    <w:rsid w:val="00A65E84"/>
    <w:rsid w:val="00A72873"/>
    <w:rsid w:val="00A73F93"/>
    <w:rsid w:val="00A74912"/>
    <w:rsid w:val="00A74BAF"/>
    <w:rsid w:val="00A75C70"/>
    <w:rsid w:val="00A75EDE"/>
    <w:rsid w:val="00A75F55"/>
    <w:rsid w:val="00A76123"/>
    <w:rsid w:val="00A80099"/>
    <w:rsid w:val="00A803FF"/>
    <w:rsid w:val="00A80F5C"/>
    <w:rsid w:val="00A81F86"/>
    <w:rsid w:val="00A822C0"/>
    <w:rsid w:val="00A82586"/>
    <w:rsid w:val="00A83868"/>
    <w:rsid w:val="00A85D6C"/>
    <w:rsid w:val="00A85ED3"/>
    <w:rsid w:val="00A86B53"/>
    <w:rsid w:val="00A90156"/>
    <w:rsid w:val="00A9312E"/>
    <w:rsid w:val="00A93F2B"/>
    <w:rsid w:val="00A94273"/>
    <w:rsid w:val="00A9431B"/>
    <w:rsid w:val="00A967F6"/>
    <w:rsid w:val="00AA0192"/>
    <w:rsid w:val="00AA10AD"/>
    <w:rsid w:val="00AA1A5A"/>
    <w:rsid w:val="00AA1CB1"/>
    <w:rsid w:val="00AA2D00"/>
    <w:rsid w:val="00AA34B1"/>
    <w:rsid w:val="00AA36AC"/>
    <w:rsid w:val="00AA38B6"/>
    <w:rsid w:val="00AA3DC8"/>
    <w:rsid w:val="00AA4354"/>
    <w:rsid w:val="00AA5777"/>
    <w:rsid w:val="00AB220D"/>
    <w:rsid w:val="00AB3082"/>
    <w:rsid w:val="00AB3B8E"/>
    <w:rsid w:val="00AB5DA4"/>
    <w:rsid w:val="00AB5F3E"/>
    <w:rsid w:val="00AB7E8F"/>
    <w:rsid w:val="00AC0098"/>
    <w:rsid w:val="00AC0A63"/>
    <w:rsid w:val="00AC2356"/>
    <w:rsid w:val="00AC407F"/>
    <w:rsid w:val="00AC466C"/>
    <w:rsid w:val="00AC5AFD"/>
    <w:rsid w:val="00AC6C43"/>
    <w:rsid w:val="00AC6EA8"/>
    <w:rsid w:val="00AC7368"/>
    <w:rsid w:val="00AC7414"/>
    <w:rsid w:val="00AC7EDE"/>
    <w:rsid w:val="00AD0985"/>
    <w:rsid w:val="00AD118C"/>
    <w:rsid w:val="00AD4285"/>
    <w:rsid w:val="00AD5344"/>
    <w:rsid w:val="00AD5A78"/>
    <w:rsid w:val="00AD5B2A"/>
    <w:rsid w:val="00AD7854"/>
    <w:rsid w:val="00AE0C65"/>
    <w:rsid w:val="00AE208C"/>
    <w:rsid w:val="00AE25C2"/>
    <w:rsid w:val="00AE27EE"/>
    <w:rsid w:val="00AE30FE"/>
    <w:rsid w:val="00AE33CC"/>
    <w:rsid w:val="00AE3684"/>
    <w:rsid w:val="00AE4116"/>
    <w:rsid w:val="00AE4B02"/>
    <w:rsid w:val="00AE5795"/>
    <w:rsid w:val="00AE6445"/>
    <w:rsid w:val="00AE657E"/>
    <w:rsid w:val="00AE731D"/>
    <w:rsid w:val="00AF018D"/>
    <w:rsid w:val="00AF1235"/>
    <w:rsid w:val="00AF22C0"/>
    <w:rsid w:val="00AF2733"/>
    <w:rsid w:val="00AF396E"/>
    <w:rsid w:val="00AF41D9"/>
    <w:rsid w:val="00AF42BB"/>
    <w:rsid w:val="00AF4E5E"/>
    <w:rsid w:val="00AF5107"/>
    <w:rsid w:val="00AF5E9D"/>
    <w:rsid w:val="00AF66CF"/>
    <w:rsid w:val="00AF6D0B"/>
    <w:rsid w:val="00AF74F6"/>
    <w:rsid w:val="00AF7898"/>
    <w:rsid w:val="00AF7A41"/>
    <w:rsid w:val="00B0003B"/>
    <w:rsid w:val="00B00048"/>
    <w:rsid w:val="00B00ABC"/>
    <w:rsid w:val="00B00BBA"/>
    <w:rsid w:val="00B01835"/>
    <w:rsid w:val="00B01D0A"/>
    <w:rsid w:val="00B0248E"/>
    <w:rsid w:val="00B0293E"/>
    <w:rsid w:val="00B03BF4"/>
    <w:rsid w:val="00B04BBD"/>
    <w:rsid w:val="00B05F50"/>
    <w:rsid w:val="00B06B5F"/>
    <w:rsid w:val="00B07930"/>
    <w:rsid w:val="00B101D9"/>
    <w:rsid w:val="00B10449"/>
    <w:rsid w:val="00B106C7"/>
    <w:rsid w:val="00B12ADB"/>
    <w:rsid w:val="00B13980"/>
    <w:rsid w:val="00B13DF9"/>
    <w:rsid w:val="00B13F76"/>
    <w:rsid w:val="00B14DDA"/>
    <w:rsid w:val="00B16877"/>
    <w:rsid w:val="00B16AD9"/>
    <w:rsid w:val="00B16F2B"/>
    <w:rsid w:val="00B17340"/>
    <w:rsid w:val="00B176A0"/>
    <w:rsid w:val="00B178AF"/>
    <w:rsid w:val="00B17FAA"/>
    <w:rsid w:val="00B206E8"/>
    <w:rsid w:val="00B208E2"/>
    <w:rsid w:val="00B209BF"/>
    <w:rsid w:val="00B20D87"/>
    <w:rsid w:val="00B2173A"/>
    <w:rsid w:val="00B219FD"/>
    <w:rsid w:val="00B21CBD"/>
    <w:rsid w:val="00B2392E"/>
    <w:rsid w:val="00B243FF"/>
    <w:rsid w:val="00B249B3"/>
    <w:rsid w:val="00B26847"/>
    <w:rsid w:val="00B26BDD"/>
    <w:rsid w:val="00B27210"/>
    <w:rsid w:val="00B31083"/>
    <w:rsid w:val="00B31452"/>
    <w:rsid w:val="00B31E64"/>
    <w:rsid w:val="00B3216E"/>
    <w:rsid w:val="00B337A0"/>
    <w:rsid w:val="00B345FC"/>
    <w:rsid w:val="00B3596F"/>
    <w:rsid w:val="00B36497"/>
    <w:rsid w:val="00B402EB"/>
    <w:rsid w:val="00B40462"/>
    <w:rsid w:val="00B438F4"/>
    <w:rsid w:val="00B43C13"/>
    <w:rsid w:val="00B44CF3"/>
    <w:rsid w:val="00B44D9D"/>
    <w:rsid w:val="00B4616A"/>
    <w:rsid w:val="00B462AE"/>
    <w:rsid w:val="00B464A1"/>
    <w:rsid w:val="00B46E0A"/>
    <w:rsid w:val="00B47AF4"/>
    <w:rsid w:val="00B502E4"/>
    <w:rsid w:val="00B507A4"/>
    <w:rsid w:val="00B510C9"/>
    <w:rsid w:val="00B52D87"/>
    <w:rsid w:val="00B53B51"/>
    <w:rsid w:val="00B53BDB"/>
    <w:rsid w:val="00B559B5"/>
    <w:rsid w:val="00B56535"/>
    <w:rsid w:val="00B579F7"/>
    <w:rsid w:val="00B614BE"/>
    <w:rsid w:val="00B627A9"/>
    <w:rsid w:val="00B639EA"/>
    <w:rsid w:val="00B64330"/>
    <w:rsid w:val="00B65445"/>
    <w:rsid w:val="00B65C5A"/>
    <w:rsid w:val="00B6600D"/>
    <w:rsid w:val="00B67E02"/>
    <w:rsid w:val="00B67E35"/>
    <w:rsid w:val="00B70DA6"/>
    <w:rsid w:val="00B71F69"/>
    <w:rsid w:val="00B72D07"/>
    <w:rsid w:val="00B73D7B"/>
    <w:rsid w:val="00B76542"/>
    <w:rsid w:val="00B76D40"/>
    <w:rsid w:val="00B77114"/>
    <w:rsid w:val="00B776A2"/>
    <w:rsid w:val="00B80546"/>
    <w:rsid w:val="00B80A84"/>
    <w:rsid w:val="00B81E97"/>
    <w:rsid w:val="00B81F98"/>
    <w:rsid w:val="00B822E6"/>
    <w:rsid w:val="00B8250E"/>
    <w:rsid w:val="00B82BD0"/>
    <w:rsid w:val="00B84421"/>
    <w:rsid w:val="00B84F5F"/>
    <w:rsid w:val="00B86260"/>
    <w:rsid w:val="00B86EA4"/>
    <w:rsid w:val="00B8706F"/>
    <w:rsid w:val="00B87671"/>
    <w:rsid w:val="00B92C38"/>
    <w:rsid w:val="00B92CC0"/>
    <w:rsid w:val="00B93AF2"/>
    <w:rsid w:val="00B93B31"/>
    <w:rsid w:val="00B94BC4"/>
    <w:rsid w:val="00B955DB"/>
    <w:rsid w:val="00B95BDB"/>
    <w:rsid w:val="00B962C8"/>
    <w:rsid w:val="00B96CAE"/>
    <w:rsid w:val="00BA0205"/>
    <w:rsid w:val="00BA06D8"/>
    <w:rsid w:val="00BA1CE4"/>
    <w:rsid w:val="00BA2E89"/>
    <w:rsid w:val="00BA36AD"/>
    <w:rsid w:val="00BA41E0"/>
    <w:rsid w:val="00BA533F"/>
    <w:rsid w:val="00BA558F"/>
    <w:rsid w:val="00BA600B"/>
    <w:rsid w:val="00BA7E87"/>
    <w:rsid w:val="00BB01F3"/>
    <w:rsid w:val="00BB0AC9"/>
    <w:rsid w:val="00BB3B88"/>
    <w:rsid w:val="00BB4A70"/>
    <w:rsid w:val="00BB5046"/>
    <w:rsid w:val="00BB5A19"/>
    <w:rsid w:val="00BB65DA"/>
    <w:rsid w:val="00BB7730"/>
    <w:rsid w:val="00BB77CC"/>
    <w:rsid w:val="00BB7B72"/>
    <w:rsid w:val="00BC0546"/>
    <w:rsid w:val="00BC067F"/>
    <w:rsid w:val="00BC07D1"/>
    <w:rsid w:val="00BC0902"/>
    <w:rsid w:val="00BC0F76"/>
    <w:rsid w:val="00BC18AB"/>
    <w:rsid w:val="00BC2624"/>
    <w:rsid w:val="00BC33F8"/>
    <w:rsid w:val="00BC4053"/>
    <w:rsid w:val="00BC479D"/>
    <w:rsid w:val="00BC4A05"/>
    <w:rsid w:val="00BC54E1"/>
    <w:rsid w:val="00BC5525"/>
    <w:rsid w:val="00BC5A70"/>
    <w:rsid w:val="00BD005C"/>
    <w:rsid w:val="00BD05F8"/>
    <w:rsid w:val="00BD0972"/>
    <w:rsid w:val="00BD171E"/>
    <w:rsid w:val="00BD1CF2"/>
    <w:rsid w:val="00BD34A9"/>
    <w:rsid w:val="00BD40EE"/>
    <w:rsid w:val="00BD40FC"/>
    <w:rsid w:val="00BD541E"/>
    <w:rsid w:val="00BD5DF4"/>
    <w:rsid w:val="00BE00A6"/>
    <w:rsid w:val="00BE1A45"/>
    <w:rsid w:val="00BE1ED3"/>
    <w:rsid w:val="00BE1FE3"/>
    <w:rsid w:val="00BE2F41"/>
    <w:rsid w:val="00BE3E84"/>
    <w:rsid w:val="00BE403D"/>
    <w:rsid w:val="00BE4A17"/>
    <w:rsid w:val="00BE66ED"/>
    <w:rsid w:val="00BE69E4"/>
    <w:rsid w:val="00BE6FB2"/>
    <w:rsid w:val="00BE70DA"/>
    <w:rsid w:val="00BE7270"/>
    <w:rsid w:val="00BE72CA"/>
    <w:rsid w:val="00BE7831"/>
    <w:rsid w:val="00BE7C94"/>
    <w:rsid w:val="00BF04A1"/>
    <w:rsid w:val="00BF0CAF"/>
    <w:rsid w:val="00BF1248"/>
    <w:rsid w:val="00BF2662"/>
    <w:rsid w:val="00BF280C"/>
    <w:rsid w:val="00BF4973"/>
    <w:rsid w:val="00BF5830"/>
    <w:rsid w:val="00BF6B9A"/>
    <w:rsid w:val="00BF77AF"/>
    <w:rsid w:val="00BF7C05"/>
    <w:rsid w:val="00BF7DC8"/>
    <w:rsid w:val="00C0053A"/>
    <w:rsid w:val="00C02296"/>
    <w:rsid w:val="00C04B63"/>
    <w:rsid w:val="00C06284"/>
    <w:rsid w:val="00C072DF"/>
    <w:rsid w:val="00C07732"/>
    <w:rsid w:val="00C07B97"/>
    <w:rsid w:val="00C10A95"/>
    <w:rsid w:val="00C11324"/>
    <w:rsid w:val="00C11620"/>
    <w:rsid w:val="00C1294A"/>
    <w:rsid w:val="00C12F2B"/>
    <w:rsid w:val="00C1340E"/>
    <w:rsid w:val="00C16BC9"/>
    <w:rsid w:val="00C16C41"/>
    <w:rsid w:val="00C17389"/>
    <w:rsid w:val="00C206BA"/>
    <w:rsid w:val="00C20EA8"/>
    <w:rsid w:val="00C218A3"/>
    <w:rsid w:val="00C2230C"/>
    <w:rsid w:val="00C2486E"/>
    <w:rsid w:val="00C250D5"/>
    <w:rsid w:val="00C26668"/>
    <w:rsid w:val="00C277A8"/>
    <w:rsid w:val="00C300D8"/>
    <w:rsid w:val="00C31CEE"/>
    <w:rsid w:val="00C32A93"/>
    <w:rsid w:val="00C33FF9"/>
    <w:rsid w:val="00C34D01"/>
    <w:rsid w:val="00C358BB"/>
    <w:rsid w:val="00C35D12"/>
    <w:rsid w:val="00C37334"/>
    <w:rsid w:val="00C40159"/>
    <w:rsid w:val="00C41523"/>
    <w:rsid w:val="00C42177"/>
    <w:rsid w:val="00C43358"/>
    <w:rsid w:val="00C44587"/>
    <w:rsid w:val="00C44592"/>
    <w:rsid w:val="00C447CC"/>
    <w:rsid w:val="00C456F0"/>
    <w:rsid w:val="00C518D4"/>
    <w:rsid w:val="00C5260F"/>
    <w:rsid w:val="00C536E6"/>
    <w:rsid w:val="00C557C5"/>
    <w:rsid w:val="00C561AD"/>
    <w:rsid w:val="00C56EA4"/>
    <w:rsid w:val="00C6090E"/>
    <w:rsid w:val="00C60E21"/>
    <w:rsid w:val="00C63CDD"/>
    <w:rsid w:val="00C64DAC"/>
    <w:rsid w:val="00C64E83"/>
    <w:rsid w:val="00C64F92"/>
    <w:rsid w:val="00C65022"/>
    <w:rsid w:val="00C66689"/>
    <w:rsid w:val="00C66832"/>
    <w:rsid w:val="00C67A19"/>
    <w:rsid w:val="00C7093C"/>
    <w:rsid w:val="00C70FCF"/>
    <w:rsid w:val="00C71B2D"/>
    <w:rsid w:val="00C726BB"/>
    <w:rsid w:val="00C72814"/>
    <w:rsid w:val="00C73A27"/>
    <w:rsid w:val="00C74421"/>
    <w:rsid w:val="00C746F6"/>
    <w:rsid w:val="00C75677"/>
    <w:rsid w:val="00C756B4"/>
    <w:rsid w:val="00C75C08"/>
    <w:rsid w:val="00C76120"/>
    <w:rsid w:val="00C768CD"/>
    <w:rsid w:val="00C76E36"/>
    <w:rsid w:val="00C779AC"/>
    <w:rsid w:val="00C80480"/>
    <w:rsid w:val="00C80A13"/>
    <w:rsid w:val="00C8240B"/>
    <w:rsid w:val="00C829A9"/>
    <w:rsid w:val="00C82E17"/>
    <w:rsid w:val="00C83E87"/>
    <w:rsid w:val="00C84F5E"/>
    <w:rsid w:val="00C85212"/>
    <w:rsid w:val="00C85E4F"/>
    <w:rsid w:val="00C8632B"/>
    <w:rsid w:val="00C927A8"/>
    <w:rsid w:val="00C927E8"/>
    <w:rsid w:val="00C92850"/>
    <w:rsid w:val="00C9450D"/>
    <w:rsid w:val="00C945D8"/>
    <w:rsid w:val="00C95697"/>
    <w:rsid w:val="00C965AB"/>
    <w:rsid w:val="00C966A6"/>
    <w:rsid w:val="00C968EB"/>
    <w:rsid w:val="00C97DD7"/>
    <w:rsid w:val="00CA0B62"/>
    <w:rsid w:val="00CA165C"/>
    <w:rsid w:val="00CA20DA"/>
    <w:rsid w:val="00CA2560"/>
    <w:rsid w:val="00CA2871"/>
    <w:rsid w:val="00CA3CB8"/>
    <w:rsid w:val="00CA508D"/>
    <w:rsid w:val="00CA52DC"/>
    <w:rsid w:val="00CA7337"/>
    <w:rsid w:val="00CA7727"/>
    <w:rsid w:val="00CB0081"/>
    <w:rsid w:val="00CB0BDF"/>
    <w:rsid w:val="00CB0EAD"/>
    <w:rsid w:val="00CB170A"/>
    <w:rsid w:val="00CB1B37"/>
    <w:rsid w:val="00CB53C8"/>
    <w:rsid w:val="00CB55F2"/>
    <w:rsid w:val="00CB5C99"/>
    <w:rsid w:val="00CB5F30"/>
    <w:rsid w:val="00CB63BE"/>
    <w:rsid w:val="00CB65EF"/>
    <w:rsid w:val="00CB67D3"/>
    <w:rsid w:val="00CB6D61"/>
    <w:rsid w:val="00CB6E1C"/>
    <w:rsid w:val="00CB706D"/>
    <w:rsid w:val="00CB74D2"/>
    <w:rsid w:val="00CB7A86"/>
    <w:rsid w:val="00CC0E0F"/>
    <w:rsid w:val="00CC2480"/>
    <w:rsid w:val="00CC308A"/>
    <w:rsid w:val="00CC4582"/>
    <w:rsid w:val="00CC46FC"/>
    <w:rsid w:val="00CC6AA4"/>
    <w:rsid w:val="00CC723E"/>
    <w:rsid w:val="00CC7679"/>
    <w:rsid w:val="00CD0216"/>
    <w:rsid w:val="00CD02E3"/>
    <w:rsid w:val="00CD0AAD"/>
    <w:rsid w:val="00CD142B"/>
    <w:rsid w:val="00CD240E"/>
    <w:rsid w:val="00CD243A"/>
    <w:rsid w:val="00CD2C12"/>
    <w:rsid w:val="00CD3788"/>
    <w:rsid w:val="00CD45E7"/>
    <w:rsid w:val="00CD465A"/>
    <w:rsid w:val="00CD6D4F"/>
    <w:rsid w:val="00CD7E35"/>
    <w:rsid w:val="00CD7FC9"/>
    <w:rsid w:val="00CE29E9"/>
    <w:rsid w:val="00CE2DC2"/>
    <w:rsid w:val="00CE30C1"/>
    <w:rsid w:val="00CE3848"/>
    <w:rsid w:val="00CE42D4"/>
    <w:rsid w:val="00CE563B"/>
    <w:rsid w:val="00CF0230"/>
    <w:rsid w:val="00CF056D"/>
    <w:rsid w:val="00CF2206"/>
    <w:rsid w:val="00CF22E4"/>
    <w:rsid w:val="00CF2CCF"/>
    <w:rsid w:val="00CF4B50"/>
    <w:rsid w:val="00CF51F5"/>
    <w:rsid w:val="00CF5292"/>
    <w:rsid w:val="00CF7138"/>
    <w:rsid w:val="00CF7300"/>
    <w:rsid w:val="00CF788A"/>
    <w:rsid w:val="00CF7B0E"/>
    <w:rsid w:val="00CF7CC7"/>
    <w:rsid w:val="00D003AA"/>
    <w:rsid w:val="00D00DE5"/>
    <w:rsid w:val="00D03CEB"/>
    <w:rsid w:val="00D04E59"/>
    <w:rsid w:val="00D07E1F"/>
    <w:rsid w:val="00D1008A"/>
    <w:rsid w:val="00D10454"/>
    <w:rsid w:val="00D112FC"/>
    <w:rsid w:val="00D1299F"/>
    <w:rsid w:val="00D13F73"/>
    <w:rsid w:val="00D14009"/>
    <w:rsid w:val="00D14998"/>
    <w:rsid w:val="00D15CBD"/>
    <w:rsid w:val="00D168B5"/>
    <w:rsid w:val="00D17466"/>
    <w:rsid w:val="00D20DE6"/>
    <w:rsid w:val="00D2205A"/>
    <w:rsid w:val="00D2276A"/>
    <w:rsid w:val="00D22881"/>
    <w:rsid w:val="00D232B3"/>
    <w:rsid w:val="00D23D23"/>
    <w:rsid w:val="00D24A2C"/>
    <w:rsid w:val="00D25626"/>
    <w:rsid w:val="00D270CD"/>
    <w:rsid w:val="00D3017D"/>
    <w:rsid w:val="00D31885"/>
    <w:rsid w:val="00D322FF"/>
    <w:rsid w:val="00D3279D"/>
    <w:rsid w:val="00D33A6A"/>
    <w:rsid w:val="00D34240"/>
    <w:rsid w:val="00D344C8"/>
    <w:rsid w:val="00D36D66"/>
    <w:rsid w:val="00D371AC"/>
    <w:rsid w:val="00D37356"/>
    <w:rsid w:val="00D37E49"/>
    <w:rsid w:val="00D418B9"/>
    <w:rsid w:val="00D42B26"/>
    <w:rsid w:val="00D43F31"/>
    <w:rsid w:val="00D44204"/>
    <w:rsid w:val="00D447B3"/>
    <w:rsid w:val="00D44B83"/>
    <w:rsid w:val="00D45620"/>
    <w:rsid w:val="00D45881"/>
    <w:rsid w:val="00D45C52"/>
    <w:rsid w:val="00D45EB3"/>
    <w:rsid w:val="00D46352"/>
    <w:rsid w:val="00D46BFA"/>
    <w:rsid w:val="00D51107"/>
    <w:rsid w:val="00D538E5"/>
    <w:rsid w:val="00D54FC0"/>
    <w:rsid w:val="00D55447"/>
    <w:rsid w:val="00D55943"/>
    <w:rsid w:val="00D55C60"/>
    <w:rsid w:val="00D57348"/>
    <w:rsid w:val="00D60098"/>
    <w:rsid w:val="00D61CC1"/>
    <w:rsid w:val="00D6256B"/>
    <w:rsid w:val="00D62BAF"/>
    <w:rsid w:val="00D62D6D"/>
    <w:rsid w:val="00D63110"/>
    <w:rsid w:val="00D638DF"/>
    <w:rsid w:val="00D63FC4"/>
    <w:rsid w:val="00D64434"/>
    <w:rsid w:val="00D6450C"/>
    <w:rsid w:val="00D64971"/>
    <w:rsid w:val="00D666A9"/>
    <w:rsid w:val="00D66C36"/>
    <w:rsid w:val="00D671CB"/>
    <w:rsid w:val="00D67858"/>
    <w:rsid w:val="00D71636"/>
    <w:rsid w:val="00D71695"/>
    <w:rsid w:val="00D7232D"/>
    <w:rsid w:val="00D74F9B"/>
    <w:rsid w:val="00D7715B"/>
    <w:rsid w:val="00D7728D"/>
    <w:rsid w:val="00D80BC2"/>
    <w:rsid w:val="00D8175E"/>
    <w:rsid w:val="00D81B39"/>
    <w:rsid w:val="00D81F45"/>
    <w:rsid w:val="00D825DB"/>
    <w:rsid w:val="00D83ACE"/>
    <w:rsid w:val="00D90D47"/>
    <w:rsid w:val="00D912D8"/>
    <w:rsid w:val="00D922EE"/>
    <w:rsid w:val="00D93284"/>
    <w:rsid w:val="00D94429"/>
    <w:rsid w:val="00D9797A"/>
    <w:rsid w:val="00DA01AF"/>
    <w:rsid w:val="00DA0A69"/>
    <w:rsid w:val="00DA2CD7"/>
    <w:rsid w:val="00DA3C6A"/>
    <w:rsid w:val="00DA3D3D"/>
    <w:rsid w:val="00DA42B7"/>
    <w:rsid w:val="00DA4425"/>
    <w:rsid w:val="00DA475C"/>
    <w:rsid w:val="00DA4972"/>
    <w:rsid w:val="00DA4B3E"/>
    <w:rsid w:val="00DA529A"/>
    <w:rsid w:val="00DA62E3"/>
    <w:rsid w:val="00DA6617"/>
    <w:rsid w:val="00DA6923"/>
    <w:rsid w:val="00DB006C"/>
    <w:rsid w:val="00DB04BA"/>
    <w:rsid w:val="00DB14DE"/>
    <w:rsid w:val="00DB1703"/>
    <w:rsid w:val="00DB1AB2"/>
    <w:rsid w:val="00DB3102"/>
    <w:rsid w:val="00DB33E4"/>
    <w:rsid w:val="00DB3E13"/>
    <w:rsid w:val="00DB44DE"/>
    <w:rsid w:val="00DB4874"/>
    <w:rsid w:val="00DB4F89"/>
    <w:rsid w:val="00DB5B7B"/>
    <w:rsid w:val="00DB5CEA"/>
    <w:rsid w:val="00DC0073"/>
    <w:rsid w:val="00DC0295"/>
    <w:rsid w:val="00DC064A"/>
    <w:rsid w:val="00DC0CF7"/>
    <w:rsid w:val="00DC1754"/>
    <w:rsid w:val="00DC176D"/>
    <w:rsid w:val="00DC1C18"/>
    <w:rsid w:val="00DC2978"/>
    <w:rsid w:val="00DC2D47"/>
    <w:rsid w:val="00DC3265"/>
    <w:rsid w:val="00DC3296"/>
    <w:rsid w:val="00DC47FA"/>
    <w:rsid w:val="00DC58D2"/>
    <w:rsid w:val="00DD0623"/>
    <w:rsid w:val="00DD0FC6"/>
    <w:rsid w:val="00DD120D"/>
    <w:rsid w:val="00DD42E8"/>
    <w:rsid w:val="00DD5FAD"/>
    <w:rsid w:val="00DE221B"/>
    <w:rsid w:val="00DE32AE"/>
    <w:rsid w:val="00DE3400"/>
    <w:rsid w:val="00DE34F5"/>
    <w:rsid w:val="00DE3B84"/>
    <w:rsid w:val="00DE3C34"/>
    <w:rsid w:val="00DE49AE"/>
    <w:rsid w:val="00DE5A74"/>
    <w:rsid w:val="00DE5CE1"/>
    <w:rsid w:val="00DE5FBE"/>
    <w:rsid w:val="00DE6EE6"/>
    <w:rsid w:val="00DE7535"/>
    <w:rsid w:val="00DE7E6E"/>
    <w:rsid w:val="00DF014F"/>
    <w:rsid w:val="00DF0CEE"/>
    <w:rsid w:val="00DF19E3"/>
    <w:rsid w:val="00DF1CAF"/>
    <w:rsid w:val="00DF24AB"/>
    <w:rsid w:val="00DF477E"/>
    <w:rsid w:val="00DF5175"/>
    <w:rsid w:val="00DF5983"/>
    <w:rsid w:val="00DF5F7F"/>
    <w:rsid w:val="00DF5FBB"/>
    <w:rsid w:val="00DF631B"/>
    <w:rsid w:val="00DF78B3"/>
    <w:rsid w:val="00E00295"/>
    <w:rsid w:val="00E00582"/>
    <w:rsid w:val="00E00C6F"/>
    <w:rsid w:val="00E00F52"/>
    <w:rsid w:val="00E0178C"/>
    <w:rsid w:val="00E01A10"/>
    <w:rsid w:val="00E01CB1"/>
    <w:rsid w:val="00E020EA"/>
    <w:rsid w:val="00E03045"/>
    <w:rsid w:val="00E043CE"/>
    <w:rsid w:val="00E04B85"/>
    <w:rsid w:val="00E05CFB"/>
    <w:rsid w:val="00E066D9"/>
    <w:rsid w:val="00E067EE"/>
    <w:rsid w:val="00E06D3A"/>
    <w:rsid w:val="00E1273C"/>
    <w:rsid w:val="00E129A0"/>
    <w:rsid w:val="00E12A14"/>
    <w:rsid w:val="00E14C3B"/>
    <w:rsid w:val="00E1509B"/>
    <w:rsid w:val="00E15462"/>
    <w:rsid w:val="00E15B45"/>
    <w:rsid w:val="00E20B86"/>
    <w:rsid w:val="00E20CB4"/>
    <w:rsid w:val="00E215C9"/>
    <w:rsid w:val="00E22C04"/>
    <w:rsid w:val="00E235C4"/>
    <w:rsid w:val="00E2475C"/>
    <w:rsid w:val="00E25CD0"/>
    <w:rsid w:val="00E2611A"/>
    <w:rsid w:val="00E26260"/>
    <w:rsid w:val="00E26A54"/>
    <w:rsid w:val="00E2714C"/>
    <w:rsid w:val="00E273DE"/>
    <w:rsid w:val="00E309CC"/>
    <w:rsid w:val="00E30A60"/>
    <w:rsid w:val="00E3237B"/>
    <w:rsid w:val="00E32520"/>
    <w:rsid w:val="00E32632"/>
    <w:rsid w:val="00E32E4D"/>
    <w:rsid w:val="00E35199"/>
    <w:rsid w:val="00E35B75"/>
    <w:rsid w:val="00E36406"/>
    <w:rsid w:val="00E36985"/>
    <w:rsid w:val="00E40FAC"/>
    <w:rsid w:val="00E42CF6"/>
    <w:rsid w:val="00E437AA"/>
    <w:rsid w:val="00E43D19"/>
    <w:rsid w:val="00E44BCF"/>
    <w:rsid w:val="00E459D5"/>
    <w:rsid w:val="00E45BE8"/>
    <w:rsid w:val="00E45FE6"/>
    <w:rsid w:val="00E460E7"/>
    <w:rsid w:val="00E46148"/>
    <w:rsid w:val="00E46C5F"/>
    <w:rsid w:val="00E50882"/>
    <w:rsid w:val="00E50FA9"/>
    <w:rsid w:val="00E514E1"/>
    <w:rsid w:val="00E51D33"/>
    <w:rsid w:val="00E527AB"/>
    <w:rsid w:val="00E52ADF"/>
    <w:rsid w:val="00E53CAA"/>
    <w:rsid w:val="00E54913"/>
    <w:rsid w:val="00E54D15"/>
    <w:rsid w:val="00E54DDB"/>
    <w:rsid w:val="00E55D7A"/>
    <w:rsid w:val="00E55EE9"/>
    <w:rsid w:val="00E562BC"/>
    <w:rsid w:val="00E564BC"/>
    <w:rsid w:val="00E578EE"/>
    <w:rsid w:val="00E5795D"/>
    <w:rsid w:val="00E6016D"/>
    <w:rsid w:val="00E60F3E"/>
    <w:rsid w:val="00E613A8"/>
    <w:rsid w:val="00E6173C"/>
    <w:rsid w:val="00E622F4"/>
    <w:rsid w:val="00E63636"/>
    <w:rsid w:val="00E638D4"/>
    <w:rsid w:val="00E649EC"/>
    <w:rsid w:val="00E65B28"/>
    <w:rsid w:val="00E65D0B"/>
    <w:rsid w:val="00E65D5C"/>
    <w:rsid w:val="00E663D6"/>
    <w:rsid w:val="00E66FEE"/>
    <w:rsid w:val="00E67F04"/>
    <w:rsid w:val="00E71362"/>
    <w:rsid w:val="00E71827"/>
    <w:rsid w:val="00E72BFE"/>
    <w:rsid w:val="00E74F3E"/>
    <w:rsid w:val="00E750F6"/>
    <w:rsid w:val="00E757A4"/>
    <w:rsid w:val="00E75F55"/>
    <w:rsid w:val="00E76221"/>
    <w:rsid w:val="00E77E16"/>
    <w:rsid w:val="00E80003"/>
    <w:rsid w:val="00E803FF"/>
    <w:rsid w:val="00E806BB"/>
    <w:rsid w:val="00E81619"/>
    <w:rsid w:val="00E8195C"/>
    <w:rsid w:val="00E8197F"/>
    <w:rsid w:val="00E81B05"/>
    <w:rsid w:val="00E826B8"/>
    <w:rsid w:val="00E83D31"/>
    <w:rsid w:val="00E85FDC"/>
    <w:rsid w:val="00E8605A"/>
    <w:rsid w:val="00E86DBC"/>
    <w:rsid w:val="00E86E77"/>
    <w:rsid w:val="00E875D5"/>
    <w:rsid w:val="00E9073E"/>
    <w:rsid w:val="00E910DC"/>
    <w:rsid w:val="00E91C7F"/>
    <w:rsid w:val="00E92230"/>
    <w:rsid w:val="00E94428"/>
    <w:rsid w:val="00E949EB"/>
    <w:rsid w:val="00E94F4F"/>
    <w:rsid w:val="00E96DDF"/>
    <w:rsid w:val="00E972AC"/>
    <w:rsid w:val="00EA0390"/>
    <w:rsid w:val="00EA0C54"/>
    <w:rsid w:val="00EA3EFD"/>
    <w:rsid w:val="00EA4200"/>
    <w:rsid w:val="00EA45FF"/>
    <w:rsid w:val="00EA49EB"/>
    <w:rsid w:val="00EA65D5"/>
    <w:rsid w:val="00EA6883"/>
    <w:rsid w:val="00EA692D"/>
    <w:rsid w:val="00EA6B98"/>
    <w:rsid w:val="00EA762A"/>
    <w:rsid w:val="00EB28C3"/>
    <w:rsid w:val="00EB2A0D"/>
    <w:rsid w:val="00EB3163"/>
    <w:rsid w:val="00EB3ED0"/>
    <w:rsid w:val="00EB40D3"/>
    <w:rsid w:val="00EB41F2"/>
    <w:rsid w:val="00EB4F10"/>
    <w:rsid w:val="00EB6601"/>
    <w:rsid w:val="00EB7276"/>
    <w:rsid w:val="00EC0170"/>
    <w:rsid w:val="00EC020C"/>
    <w:rsid w:val="00EC0271"/>
    <w:rsid w:val="00EC0624"/>
    <w:rsid w:val="00EC0DA4"/>
    <w:rsid w:val="00EC1D53"/>
    <w:rsid w:val="00EC2276"/>
    <w:rsid w:val="00EC2571"/>
    <w:rsid w:val="00EC3B31"/>
    <w:rsid w:val="00EC4235"/>
    <w:rsid w:val="00EC586B"/>
    <w:rsid w:val="00EC5AD6"/>
    <w:rsid w:val="00EC613E"/>
    <w:rsid w:val="00EC65D4"/>
    <w:rsid w:val="00EC6988"/>
    <w:rsid w:val="00EC7C0D"/>
    <w:rsid w:val="00ED1D69"/>
    <w:rsid w:val="00ED20E6"/>
    <w:rsid w:val="00ED3984"/>
    <w:rsid w:val="00ED5ABB"/>
    <w:rsid w:val="00ED5BFD"/>
    <w:rsid w:val="00ED61AD"/>
    <w:rsid w:val="00ED6716"/>
    <w:rsid w:val="00ED74CD"/>
    <w:rsid w:val="00ED755C"/>
    <w:rsid w:val="00ED7A3A"/>
    <w:rsid w:val="00EE188A"/>
    <w:rsid w:val="00EE3FFB"/>
    <w:rsid w:val="00EE4745"/>
    <w:rsid w:val="00EE4CF7"/>
    <w:rsid w:val="00EE5D42"/>
    <w:rsid w:val="00EE5F88"/>
    <w:rsid w:val="00EE61B5"/>
    <w:rsid w:val="00EE62FD"/>
    <w:rsid w:val="00EE6C6B"/>
    <w:rsid w:val="00EE75C2"/>
    <w:rsid w:val="00EF02DE"/>
    <w:rsid w:val="00EF0A44"/>
    <w:rsid w:val="00EF14E7"/>
    <w:rsid w:val="00EF5430"/>
    <w:rsid w:val="00EF5DBE"/>
    <w:rsid w:val="00EF5F7C"/>
    <w:rsid w:val="00EF67D4"/>
    <w:rsid w:val="00EF6E41"/>
    <w:rsid w:val="00EF7EE9"/>
    <w:rsid w:val="00F01A7B"/>
    <w:rsid w:val="00F024C3"/>
    <w:rsid w:val="00F05AB5"/>
    <w:rsid w:val="00F05DDD"/>
    <w:rsid w:val="00F06D80"/>
    <w:rsid w:val="00F0700D"/>
    <w:rsid w:val="00F07A59"/>
    <w:rsid w:val="00F10041"/>
    <w:rsid w:val="00F10B53"/>
    <w:rsid w:val="00F1115E"/>
    <w:rsid w:val="00F111EF"/>
    <w:rsid w:val="00F1178D"/>
    <w:rsid w:val="00F11911"/>
    <w:rsid w:val="00F14027"/>
    <w:rsid w:val="00F15505"/>
    <w:rsid w:val="00F16BF0"/>
    <w:rsid w:val="00F16D81"/>
    <w:rsid w:val="00F16E10"/>
    <w:rsid w:val="00F170B6"/>
    <w:rsid w:val="00F17790"/>
    <w:rsid w:val="00F20C74"/>
    <w:rsid w:val="00F21471"/>
    <w:rsid w:val="00F216D8"/>
    <w:rsid w:val="00F21B5E"/>
    <w:rsid w:val="00F23751"/>
    <w:rsid w:val="00F23FC3"/>
    <w:rsid w:val="00F2448E"/>
    <w:rsid w:val="00F24C1C"/>
    <w:rsid w:val="00F24F5C"/>
    <w:rsid w:val="00F277D0"/>
    <w:rsid w:val="00F300A4"/>
    <w:rsid w:val="00F31714"/>
    <w:rsid w:val="00F32227"/>
    <w:rsid w:val="00F32261"/>
    <w:rsid w:val="00F33668"/>
    <w:rsid w:val="00F33D72"/>
    <w:rsid w:val="00F33F3C"/>
    <w:rsid w:val="00F34E85"/>
    <w:rsid w:val="00F3654E"/>
    <w:rsid w:val="00F400EF"/>
    <w:rsid w:val="00F40197"/>
    <w:rsid w:val="00F40505"/>
    <w:rsid w:val="00F40911"/>
    <w:rsid w:val="00F40AB9"/>
    <w:rsid w:val="00F43DB0"/>
    <w:rsid w:val="00F4475E"/>
    <w:rsid w:val="00F467EB"/>
    <w:rsid w:val="00F47E0C"/>
    <w:rsid w:val="00F50B2F"/>
    <w:rsid w:val="00F52F4F"/>
    <w:rsid w:val="00F53252"/>
    <w:rsid w:val="00F545C1"/>
    <w:rsid w:val="00F550B1"/>
    <w:rsid w:val="00F578AF"/>
    <w:rsid w:val="00F608FD"/>
    <w:rsid w:val="00F60BDA"/>
    <w:rsid w:val="00F6133A"/>
    <w:rsid w:val="00F61E21"/>
    <w:rsid w:val="00F62D63"/>
    <w:rsid w:val="00F63706"/>
    <w:rsid w:val="00F63D01"/>
    <w:rsid w:val="00F63D8F"/>
    <w:rsid w:val="00F644E2"/>
    <w:rsid w:val="00F6545C"/>
    <w:rsid w:val="00F655CC"/>
    <w:rsid w:val="00F6576D"/>
    <w:rsid w:val="00F660A3"/>
    <w:rsid w:val="00F660B1"/>
    <w:rsid w:val="00F663CB"/>
    <w:rsid w:val="00F66585"/>
    <w:rsid w:val="00F6741E"/>
    <w:rsid w:val="00F67D5D"/>
    <w:rsid w:val="00F7099D"/>
    <w:rsid w:val="00F71783"/>
    <w:rsid w:val="00F742C1"/>
    <w:rsid w:val="00F74E6C"/>
    <w:rsid w:val="00F751CF"/>
    <w:rsid w:val="00F75385"/>
    <w:rsid w:val="00F75583"/>
    <w:rsid w:val="00F776A7"/>
    <w:rsid w:val="00F77DFF"/>
    <w:rsid w:val="00F81DC7"/>
    <w:rsid w:val="00F8213F"/>
    <w:rsid w:val="00F823EE"/>
    <w:rsid w:val="00F82C6F"/>
    <w:rsid w:val="00F8340C"/>
    <w:rsid w:val="00F84F00"/>
    <w:rsid w:val="00F85D52"/>
    <w:rsid w:val="00F85DA1"/>
    <w:rsid w:val="00F86B31"/>
    <w:rsid w:val="00F90488"/>
    <w:rsid w:val="00F9243C"/>
    <w:rsid w:val="00F938C2"/>
    <w:rsid w:val="00F93FE7"/>
    <w:rsid w:val="00F94C63"/>
    <w:rsid w:val="00F958E7"/>
    <w:rsid w:val="00F97401"/>
    <w:rsid w:val="00FA05F9"/>
    <w:rsid w:val="00FA19A6"/>
    <w:rsid w:val="00FA2006"/>
    <w:rsid w:val="00FA469E"/>
    <w:rsid w:val="00FA48BB"/>
    <w:rsid w:val="00FA4929"/>
    <w:rsid w:val="00FA4B5E"/>
    <w:rsid w:val="00FA5840"/>
    <w:rsid w:val="00FA72FA"/>
    <w:rsid w:val="00FA734B"/>
    <w:rsid w:val="00FA77D8"/>
    <w:rsid w:val="00FB01C6"/>
    <w:rsid w:val="00FB0D8E"/>
    <w:rsid w:val="00FB10D0"/>
    <w:rsid w:val="00FB2F52"/>
    <w:rsid w:val="00FB4070"/>
    <w:rsid w:val="00FB44CE"/>
    <w:rsid w:val="00FB495A"/>
    <w:rsid w:val="00FB6008"/>
    <w:rsid w:val="00FB60CA"/>
    <w:rsid w:val="00FB6E24"/>
    <w:rsid w:val="00FB786B"/>
    <w:rsid w:val="00FC0422"/>
    <w:rsid w:val="00FC2734"/>
    <w:rsid w:val="00FC29A7"/>
    <w:rsid w:val="00FC397B"/>
    <w:rsid w:val="00FC56EC"/>
    <w:rsid w:val="00FC5FB2"/>
    <w:rsid w:val="00FC6724"/>
    <w:rsid w:val="00FC7F89"/>
    <w:rsid w:val="00FD0857"/>
    <w:rsid w:val="00FD0E91"/>
    <w:rsid w:val="00FD1260"/>
    <w:rsid w:val="00FD1279"/>
    <w:rsid w:val="00FD153F"/>
    <w:rsid w:val="00FD2E83"/>
    <w:rsid w:val="00FD303C"/>
    <w:rsid w:val="00FD3202"/>
    <w:rsid w:val="00FD3353"/>
    <w:rsid w:val="00FD347C"/>
    <w:rsid w:val="00FD4279"/>
    <w:rsid w:val="00FD4CD8"/>
    <w:rsid w:val="00FD6A29"/>
    <w:rsid w:val="00FD6F55"/>
    <w:rsid w:val="00FD76E0"/>
    <w:rsid w:val="00FE0158"/>
    <w:rsid w:val="00FE2145"/>
    <w:rsid w:val="00FE2DCF"/>
    <w:rsid w:val="00FE44DA"/>
    <w:rsid w:val="00FE58CF"/>
    <w:rsid w:val="00FE59DB"/>
    <w:rsid w:val="00FE5AD5"/>
    <w:rsid w:val="00FE604C"/>
    <w:rsid w:val="00FF03DA"/>
    <w:rsid w:val="00FF27DD"/>
    <w:rsid w:val="00FF2EC3"/>
    <w:rsid w:val="00FF30B3"/>
    <w:rsid w:val="00FF3293"/>
    <w:rsid w:val="00FF34E0"/>
    <w:rsid w:val="00FF3E6A"/>
    <w:rsid w:val="00FF4B80"/>
    <w:rsid w:val="00FF5F37"/>
    <w:rsid w:val="00FF6416"/>
    <w:rsid w:val="00FF6451"/>
    <w:rsid w:val="00FF68D6"/>
    <w:rsid w:val="00FF7427"/>
    <w:rsid w:val="01FF0DD2"/>
    <w:rsid w:val="037A1943"/>
    <w:rsid w:val="042F016D"/>
    <w:rsid w:val="04762AE0"/>
    <w:rsid w:val="04980A96"/>
    <w:rsid w:val="05603D62"/>
    <w:rsid w:val="05BF3D7B"/>
    <w:rsid w:val="05C24D00"/>
    <w:rsid w:val="0635503F"/>
    <w:rsid w:val="072916E2"/>
    <w:rsid w:val="07441979"/>
    <w:rsid w:val="07C81BD2"/>
    <w:rsid w:val="07E76C04"/>
    <w:rsid w:val="07E84685"/>
    <w:rsid w:val="08855808"/>
    <w:rsid w:val="08C14368"/>
    <w:rsid w:val="08D95292"/>
    <w:rsid w:val="0A2D48BF"/>
    <w:rsid w:val="0A4E0677"/>
    <w:rsid w:val="0A552200"/>
    <w:rsid w:val="0A5A6688"/>
    <w:rsid w:val="0AF7560D"/>
    <w:rsid w:val="0BE22C8C"/>
    <w:rsid w:val="0BE476AA"/>
    <w:rsid w:val="0C965FB3"/>
    <w:rsid w:val="0D157B86"/>
    <w:rsid w:val="0D650C0A"/>
    <w:rsid w:val="0D714A1C"/>
    <w:rsid w:val="0DD3343C"/>
    <w:rsid w:val="0DD54741"/>
    <w:rsid w:val="0DD643C0"/>
    <w:rsid w:val="0DDB0848"/>
    <w:rsid w:val="0DED1DE7"/>
    <w:rsid w:val="0DF66E74"/>
    <w:rsid w:val="0E1764AF"/>
    <w:rsid w:val="0E8C2BEA"/>
    <w:rsid w:val="0EF91020"/>
    <w:rsid w:val="0F3B750B"/>
    <w:rsid w:val="0F89508C"/>
    <w:rsid w:val="10817822"/>
    <w:rsid w:val="109C3C4F"/>
    <w:rsid w:val="11193219"/>
    <w:rsid w:val="117E4242"/>
    <w:rsid w:val="11BD75AA"/>
    <w:rsid w:val="12236F4E"/>
    <w:rsid w:val="1303403E"/>
    <w:rsid w:val="14511761"/>
    <w:rsid w:val="14751D21"/>
    <w:rsid w:val="147F6DAD"/>
    <w:rsid w:val="149669D2"/>
    <w:rsid w:val="14B95C8D"/>
    <w:rsid w:val="14C15298"/>
    <w:rsid w:val="14FB79FC"/>
    <w:rsid w:val="153D5EE7"/>
    <w:rsid w:val="158C14E9"/>
    <w:rsid w:val="165321AB"/>
    <w:rsid w:val="16CF2DFA"/>
    <w:rsid w:val="17566556"/>
    <w:rsid w:val="17A86360"/>
    <w:rsid w:val="17F4515B"/>
    <w:rsid w:val="183D2FD1"/>
    <w:rsid w:val="188411C6"/>
    <w:rsid w:val="19A2611B"/>
    <w:rsid w:val="19C83DDC"/>
    <w:rsid w:val="1B084769"/>
    <w:rsid w:val="1B225312"/>
    <w:rsid w:val="1B3B3CBE"/>
    <w:rsid w:val="1B50295E"/>
    <w:rsid w:val="1B5A546C"/>
    <w:rsid w:val="1BEB27DD"/>
    <w:rsid w:val="1C2019B2"/>
    <w:rsid w:val="1C4D157D"/>
    <w:rsid w:val="1C4E11FC"/>
    <w:rsid w:val="1C4F4A80"/>
    <w:rsid w:val="1D6F6072"/>
    <w:rsid w:val="1D8F3A6C"/>
    <w:rsid w:val="1DE6389C"/>
    <w:rsid w:val="1E8B1E2C"/>
    <w:rsid w:val="1EE6343F"/>
    <w:rsid w:val="1F4934E4"/>
    <w:rsid w:val="1F7033A3"/>
    <w:rsid w:val="1FB83797"/>
    <w:rsid w:val="204A0B08"/>
    <w:rsid w:val="20D067E3"/>
    <w:rsid w:val="214964AC"/>
    <w:rsid w:val="2171636C"/>
    <w:rsid w:val="21AF16D4"/>
    <w:rsid w:val="21C65A76"/>
    <w:rsid w:val="23150C1B"/>
    <w:rsid w:val="23B0469D"/>
    <w:rsid w:val="23D200D4"/>
    <w:rsid w:val="24182DC7"/>
    <w:rsid w:val="24E87C1C"/>
    <w:rsid w:val="25BE30F8"/>
    <w:rsid w:val="26A768F9"/>
    <w:rsid w:val="27482BFF"/>
    <w:rsid w:val="27F61A9E"/>
    <w:rsid w:val="280B61C0"/>
    <w:rsid w:val="28824F05"/>
    <w:rsid w:val="2A16531B"/>
    <w:rsid w:val="2A496A6F"/>
    <w:rsid w:val="2A8049CB"/>
    <w:rsid w:val="2AD17C4D"/>
    <w:rsid w:val="2AE049E4"/>
    <w:rsid w:val="2B0B6B2D"/>
    <w:rsid w:val="2B122C35"/>
    <w:rsid w:val="2B5327A4"/>
    <w:rsid w:val="2B536F21"/>
    <w:rsid w:val="2C4A1A38"/>
    <w:rsid w:val="2C906929"/>
    <w:rsid w:val="2D626C81"/>
    <w:rsid w:val="2D703A18"/>
    <w:rsid w:val="2DAC5DFC"/>
    <w:rsid w:val="2EA46394"/>
    <w:rsid w:val="2EC02441"/>
    <w:rsid w:val="2EE316FC"/>
    <w:rsid w:val="2F1C4D59"/>
    <w:rsid w:val="2F2346E4"/>
    <w:rsid w:val="2F3D0B11"/>
    <w:rsid w:val="2F992124"/>
    <w:rsid w:val="30260A8E"/>
    <w:rsid w:val="3073530A"/>
    <w:rsid w:val="313F3759"/>
    <w:rsid w:val="31592105"/>
    <w:rsid w:val="318A28D4"/>
    <w:rsid w:val="319E4DF8"/>
    <w:rsid w:val="32235051"/>
    <w:rsid w:val="32CF5169"/>
    <w:rsid w:val="33B51F64"/>
    <w:rsid w:val="3439473C"/>
    <w:rsid w:val="34401B48"/>
    <w:rsid w:val="34902BCC"/>
    <w:rsid w:val="34954DA4"/>
    <w:rsid w:val="34D26EB9"/>
    <w:rsid w:val="351608A7"/>
    <w:rsid w:val="35607A21"/>
    <w:rsid w:val="358D75EC"/>
    <w:rsid w:val="35D850E1"/>
    <w:rsid w:val="36091134"/>
    <w:rsid w:val="367B5BEF"/>
    <w:rsid w:val="368B3C8B"/>
    <w:rsid w:val="36CA11F2"/>
    <w:rsid w:val="36D76309"/>
    <w:rsid w:val="36D83D8B"/>
    <w:rsid w:val="36E6529F"/>
    <w:rsid w:val="375D0761"/>
    <w:rsid w:val="38941AE2"/>
    <w:rsid w:val="38C86AB9"/>
    <w:rsid w:val="38E54D64"/>
    <w:rsid w:val="3911492F"/>
    <w:rsid w:val="39A93BA9"/>
    <w:rsid w:val="39BA18C5"/>
    <w:rsid w:val="39FF6B36"/>
    <w:rsid w:val="3A445FA5"/>
    <w:rsid w:val="3ACA7503"/>
    <w:rsid w:val="3AFE0C57"/>
    <w:rsid w:val="3B677002"/>
    <w:rsid w:val="3BE556D1"/>
    <w:rsid w:val="3C352ED2"/>
    <w:rsid w:val="3C785F45"/>
    <w:rsid w:val="3CE861F9"/>
    <w:rsid w:val="3EDB1EAC"/>
    <w:rsid w:val="3F6B5F18"/>
    <w:rsid w:val="402356C6"/>
    <w:rsid w:val="402B2AD3"/>
    <w:rsid w:val="40620A2E"/>
    <w:rsid w:val="407A1958"/>
    <w:rsid w:val="40C4524F"/>
    <w:rsid w:val="40E55784"/>
    <w:rsid w:val="419014A0"/>
    <w:rsid w:val="42CB2122"/>
    <w:rsid w:val="42FE1677"/>
    <w:rsid w:val="443B107F"/>
    <w:rsid w:val="44B8774F"/>
    <w:rsid w:val="453D4124"/>
    <w:rsid w:val="45C168FC"/>
    <w:rsid w:val="462E4D32"/>
    <w:rsid w:val="46554BF1"/>
    <w:rsid w:val="46F459F4"/>
    <w:rsid w:val="47691236"/>
    <w:rsid w:val="47C03E43"/>
    <w:rsid w:val="47FD752B"/>
    <w:rsid w:val="4828256E"/>
    <w:rsid w:val="488C0094"/>
    <w:rsid w:val="497E6723"/>
    <w:rsid w:val="49AE366E"/>
    <w:rsid w:val="49CE19A5"/>
    <w:rsid w:val="4A2C77E3"/>
    <w:rsid w:val="4A6E3AAD"/>
    <w:rsid w:val="4A7A403C"/>
    <w:rsid w:val="4B863275"/>
    <w:rsid w:val="4BFE54BD"/>
    <w:rsid w:val="4C3F04A5"/>
    <w:rsid w:val="4C8D6025"/>
    <w:rsid w:val="4CC90409"/>
    <w:rsid w:val="4CF643D0"/>
    <w:rsid w:val="4D280422"/>
    <w:rsid w:val="4D917E52"/>
    <w:rsid w:val="4E154828"/>
    <w:rsid w:val="4E676BB0"/>
    <w:rsid w:val="4F6841D5"/>
    <w:rsid w:val="500E23E4"/>
    <w:rsid w:val="50B8067E"/>
    <w:rsid w:val="5160430F"/>
    <w:rsid w:val="518B2BD5"/>
    <w:rsid w:val="51ED2C7A"/>
    <w:rsid w:val="5389269B"/>
    <w:rsid w:val="53E64FB3"/>
    <w:rsid w:val="54237016"/>
    <w:rsid w:val="543A4A3D"/>
    <w:rsid w:val="54CD52B0"/>
    <w:rsid w:val="55122522"/>
    <w:rsid w:val="55170BA8"/>
    <w:rsid w:val="557312C2"/>
    <w:rsid w:val="55DE0971"/>
    <w:rsid w:val="56110DC0"/>
    <w:rsid w:val="565518B4"/>
    <w:rsid w:val="56556031"/>
    <w:rsid w:val="56750AE4"/>
    <w:rsid w:val="56AB0FBE"/>
    <w:rsid w:val="570E1063"/>
    <w:rsid w:val="5714516A"/>
    <w:rsid w:val="5729188C"/>
    <w:rsid w:val="577B5E13"/>
    <w:rsid w:val="597C685E"/>
    <w:rsid w:val="59803066"/>
    <w:rsid w:val="59EB4913"/>
    <w:rsid w:val="5B4638CB"/>
    <w:rsid w:val="5B9C20DB"/>
    <w:rsid w:val="5BC86423"/>
    <w:rsid w:val="5BE84759"/>
    <w:rsid w:val="5C546007"/>
    <w:rsid w:val="5C5E4398"/>
    <w:rsid w:val="5D7054D9"/>
    <w:rsid w:val="5D7F7CF2"/>
    <w:rsid w:val="5DB5274B"/>
    <w:rsid w:val="5E604DE2"/>
    <w:rsid w:val="5E731884"/>
    <w:rsid w:val="5F844F44"/>
    <w:rsid w:val="5FAB4E04"/>
    <w:rsid w:val="5FB75393"/>
    <w:rsid w:val="60B24332"/>
    <w:rsid w:val="61B970E2"/>
    <w:rsid w:val="6204045B"/>
    <w:rsid w:val="620826E5"/>
    <w:rsid w:val="62166177"/>
    <w:rsid w:val="62595967"/>
    <w:rsid w:val="637067B4"/>
    <w:rsid w:val="63C22446"/>
    <w:rsid w:val="64457A91"/>
    <w:rsid w:val="64A27E2A"/>
    <w:rsid w:val="64FC5F3B"/>
    <w:rsid w:val="65164566"/>
    <w:rsid w:val="656B7873"/>
    <w:rsid w:val="6695025A"/>
    <w:rsid w:val="669924E4"/>
    <w:rsid w:val="66DB514B"/>
    <w:rsid w:val="676F59BF"/>
    <w:rsid w:val="680571B7"/>
    <w:rsid w:val="6843121A"/>
    <w:rsid w:val="684C792C"/>
    <w:rsid w:val="68997A2B"/>
    <w:rsid w:val="69033857"/>
    <w:rsid w:val="691A127E"/>
    <w:rsid w:val="694420C2"/>
    <w:rsid w:val="697D3521"/>
    <w:rsid w:val="6A4D4AF3"/>
    <w:rsid w:val="6AA64288"/>
    <w:rsid w:val="6AAC038F"/>
    <w:rsid w:val="6B2312D3"/>
    <w:rsid w:val="6B2C4161"/>
    <w:rsid w:val="6B3A0EF8"/>
    <w:rsid w:val="6B8F4205"/>
    <w:rsid w:val="6BF43BAA"/>
    <w:rsid w:val="6C74577D"/>
    <w:rsid w:val="6DCD4AB5"/>
    <w:rsid w:val="6DE05CD4"/>
    <w:rsid w:val="6E5A4318"/>
    <w:rsid w:val="6EEE4B8C"/>
    <w:rsid w:val="6F0F0944"/>
    <w:rsid w:val="6FDF5799"/>
    <w:rsid w:val="70B71BF9"/>
    <w:rsid w:val="70DD65B6"/>
    <w:rsid w:val="71047AFA"/>
    <w:rsid w:val="71DE2CE0"/>
    <w:rsid w:val="71E41366"/>
    <w:rsid w:val="73023D3C"/>
    <w:rsid w:val="73100AD4"/>
    <w:rsid w:val="732D2602"/>
    <w:rsid w:val="73426D24"/>
    <w:rsid w:val="7426061C"/>
    <w:rsid w:val="74481E55"/>
    <w:rsid w:val="746F6492"/>
    <w:rsid w:val="74AB40F8"/>
    <w:rsid w:val="752A2448"/>
    <w:rsid w:val="758208D8"/>
    <w:rsid w:val="75DE31F0"/>
    <w:rsid w:val="763C5788"/>
    <w:rsid w:val="76E6019F"/>
    <w:rsid w:val="76FD7DC5"/>
    <w:rsid w:val="77727D83"/>
    <w:rsid w:val="783C2CCF"/>
    <w:rsid w:val="78622F0F"/>
    <w:rsid w:val="78D366C6"/>
    <w:rsid w:val="79171739"/>
    <w:rsid w:val="797771D4"/>
    <w:rsid w:val="79C73ADB"/>
    <w:rsid w:val="7AD3168F"/>
    <w:rsid w:val="7C4902F7"/>
    <w:rsid w:val="7C4F7C82"/>
    <w:rsid w:val="7CD014D5"/>
    <w:rsid w:val="7D2E186E"/>
    <w:rsid w:val="7D730CDE"/>
    <w:rsid w:val="7DC55265"/>
    <w:rsid w:val="7DCE00F3"/>
    <w:rsid w:val="7DFD0C42"/>
    <w:rsid w:val="7E37429F"/>
    <w:rsid w:val="7E412630"/>
    <w:rsid w:val="7E633E69"/>
    <w:rsid w:val="7EA52354"/>
    <w:rsid w:val="7F311F38"/>
    <w:rsid w:val="7F7D2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0" w:unhideWhenUsed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nhideWhenUsed="0"/>
    <w:lsdException w:name="Normal Table" w:semiHidden="0"/>
    <w:lsdException w:name="Balloon Text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5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5D65C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rsid w:val="005D65C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qFormat/>
    <w:rsid w:val="005D65C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5D65C7"/>
    <w:rPr>
      <w:b/>
    </w:rPr>
  </w:style>
  <w:style w:type="character" w:styleId="a4">
    <w:name w:val="page number"/>
    <w:basedOn w:val="a0"/>
    <w:uiPriority w:val="99"/>
    <w:unhideWhenUsed/>
    <w:rsid w:val="005D65C7"/>
  </w:style>
  <w:style w:type="paragraph" w:styleId="HTML">
    <w:name w:val="HTML Preformatted"/>
    <w:basedOn w:val="a"/>
    <w:link w:val="HTMLChar"/>
    <w:uiPriority w:val="99"/>
    <w:rsid w:val="005D65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a5">
    <w:name w:val="Balloon Text"/>
    <w:basedOn w:val="a"/>
    <w:semiHidden/>
    <w:rsid w:val="005D65C7"/>
    <w:rPr>
      <w:sz w:val="18"/>
      <w:szCs w:val="18"/>
    </w:rPr>
  </w:style>
  <w:style w:type="paragraph" w:styleId="a6">
    <w:name w:val="header"/>
    <w:basedOn w:val="a"/>
    <w:rsid w:val="005D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ody Text"/>
    <w:basedOn w:val="a"/>
    <w:uiPriority w:val="99"/>
    <w:unhideWhenUsed/>
    <w:rsid w:val="005D65C7"/>
    <w:pPr>
      <w:spacing w:after="120"/>
    </w:pPr>
  </w:style>
  <w:style w:type="paragraph" w:styleId="a8">
    <w:name w:val="footer"/>
    <w:basedOn w:val="a"/>
    <w:rsid w:val="005D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Normal (Web)"/>
    <w:basedOn w:val="a"/>
    <w:rsid w:val="005D65C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1"/>
    <w:uiPriority w:val="99"/>
    <w:unhideWhenUsed/>
    <w:rsid w:val="005D65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E8161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A4EAB"/>
  </w:style>
  <w:style w:type="paragraph" w:styleId="TOC">
    <w:name w:val="TOC Heading"/>
    <w:basedOn w:val="1"/>
    <w:next w:val="a"/>
    <w:uiPriority w:val="39"/>
    <w:semiHidden/>
    <w:unhideWhenUsed/>
    <w:qFormat/>
    <w:rsid w:val="00071112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071112"/>
    <w:pPr>
      <w:ind w:leftChars="400" w:left="840"/>
    </w:pPr>
  </w:style>
  <w:style w:type="character" w:styleId="ab">
    <w:name w:val="Hyperlink"/>
    <w:basedOn w:val="a0"/>
    <w:uiPriority w:val="99"/>
    <w:unhideWhenUsed/>
    <w:rsid w:val="00071112"/>
    <w:rPr>
      <w:color w:val="0000FF"/>
      <w:u w:val="single"/>
    </w:rPr>
  </w:style>
  <w:style w:type="character" w:styleId="ac">
    <w:name w:val="Emphasis"/>
    <w:basedOn w:val="a0"/>
    <w:uiPriority w:val="20"/>
    <w:qFormat/>
    <w:rsid w:val="007B260E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C75677"/>
    <w:rPr>
      <w:sz w:val="21"/>
      <w:szCs w:val="21"/>
    </w:rPr>
  </w:style>
  <w:style w:type="paragraph" w:styleId="ae">
    <w:name w:val="annotation text"/>
    <w:basedOn w:val="a"/>
    <w:link w:val="Char"/>
    <w:uiPriority w:val="99"/>
    <w:semiHidden/>
    <w:unhideWhenUsed/>
    <w:rsid w:val="00C75677"/>
    <w:pPr>
      <w:jc w:val="left"/>
    </w:pPr>
  </w:style>
  <w:style w:type="character" w:customStyle="1" w:styleId="Char">
    <w:name w:val="批注文字 Char"/>
    <w:basedOn w:val="a0"/>
    <w:link w:val="ae"/>
    <w:uiPriority w:val="99"/>
    <w:semiHidden/>
    <w:rsid w:val="00C75677"/>
    <w:rPr>
      <w:kern w:val="2"/>
      <w:sz w:val="21"/>
      <w:szCs w:val="24"/>
    </w:rPr>
  </w:style>
  <w:style w:type="paragraph" w:styleId="af">
    <w:name w:val="annotation subject"/>
    <w:basedOn w:val="ae"/>
    <w:next w:val="ae"/>
    <w:link w:val="Char0"/>
    <w:uiPriority w:val="99"/>
    <w:semiHidden/>
    <w:unhideWhenUsed/>
    <w:rsid w:val="00C75677"/>
    <w:rPr>
      <w:b/>
      <w:bCs/>
    </w:rPr>
  </w:style>
  <w:style w:type="character" w:customStyle="1" w:styleId="Char0">
    <w:name w:val="批注主题 Char"/>
    <w:basedOn w:val="Char"/>
    <w:link w:val="af"/>
    <w:uiPriority w:val="99"/>
    <w:semiHidden/>
    <w:rsid w:val="00C75677"/>
    <w:rPr>
      <w:b/>
      <w:bCs/>
    </w:rPr>
  </w:style>
  <w:style w:type="paragraph" w:styleId="af0">
    <w:name w:val="List Paragraph"/>
    <w:basedOn w:val="a"/>
    <w:uiPriority w:val="99"/>
    <w:qFormat/>
    <w:rsid w:val="00993BC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BB65DA"/>
    <w:rPr>
      <w:rFonts w:ascii="Arial" w:hAnsi="Arial" w:cs="Arial"/>
      <w:sz w:val="24"/>
      <w:szCs w:val="24"/>
    </w:rPr>
  </w:style>
  <w:style w:type="paragraph" w:styleId="af1">
    <w:name w:val="Title"/>
    <w:basedOn w:val="a"/>
    <w:next w:val="a"/>
    <w:link w:val="Char1"/>
    <w:uiPriority w:val="10"/>
    <w:qFormat/>
    <w:rsid w:val="00831E7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f1"/>
    <w:uiPriority w:val="10"/>
    <w:rsid w:val="00831E7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2">
    <w:name w:val="Subtitle"/>
    <w:basedOn w:val="a"/>
    <w:next w:val="a"/>
    <w:link w:val="Char2"/>
    <w:uiPriority w:val="11"/>
    <w:qFormat/>
    <w:rsid w:val="00831E7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f2"/>
    <w:uiPriority w:val="11"/>
    <w:rsid w:val="00831E7F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891E5-C577-49AD-9574-FB463D48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8895</TotalTime>
  <Pages>47</Pages>
  <Words>4393</Words>
  <Characters>25043</Characters>
  <Application>Microsoft Office Word</Application>
  <DocSecurity>0</DocSecurity>
  <PresentationFormat/>
  <Lines>208</Lines>
  <Paragraphs>58</Paragraphs>
  <Slides>0</Slides>
  <Notes>0</Notes>
  <HiddenSlides>0</HiddenSlides>
  <MMClips>0</MMClips>
  <ScaleCrop>false</ScaleCrop>
  <Manager/>
  <Company/>
  <LinksUpToDate>false</LinksUpToDate>
  <CharactersWithSpaces>29378</CharactersWithSpaces>
  <SharedDoc>false</SharedDoc>
  <HLinks>
    <vt:vector size="168" baseType="variant">
      <vt:variant>
        <vt:i4>1048635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_Toc470682746</vt:lpwstr>
      </vt:variant>
      <vt:variant>
        <vt:i4>1048635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_Toc470682745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_Toc470682744</vt:lpwstr>
      </vt:variant>
      <vt:variant>
        <vt:i4>1048635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_Toc470682743</vt:lpwstr>
      </vt:variant>
      <vt:variant>
        <vt:i4>1048635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_Toc470682742</vt:lpwstr>
      </vt:variant>
      <vt:variant>
        <vt:i4>1048635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_Toc470682741</vt:lpwstr>
      </vt:variant>
      <vt:variant>
        <vt:i4>1048635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_Toc470682740</vt:lpwstr>
      </vt:variant>
      <vt:variant>
        <vt:i4>1507387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_Toc470682739</vt:lpwstr>
      </vt:variant>
      <vt:variant>
        <vt:i4>1507387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_Toc470682738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_Toc470682737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_Toc470682736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_Toc470682735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_Toc470682734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_Toc470682733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_Toc470682732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_Toc470682731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_Toc470682730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_Toc470682729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_Toc470682728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_Toc470682727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_Toc470682726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_Toc470682725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_Toc470682724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_Toc470682723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_Toc470682722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_Toc470682721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_Toc470682720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_Toc470682719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</dc:title>
  <dc:subject/>
  <dc:creator>Administrator</dc:creator>
  <cp:keywords/>
  <dc:description/>
  <cp:lastModifiedBy>maspop</cp:lastModifiedBy>
  <cp:revision>2375</cp:revision>
  <dcterms:created xsi:type="dcterms:W3CDTF">2016-12-28T02:04:00Z</dcterms:created>
  <dcterms:modified xsi:type="dcterms:W3CDTF">2017-04-11T10:57:00Z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